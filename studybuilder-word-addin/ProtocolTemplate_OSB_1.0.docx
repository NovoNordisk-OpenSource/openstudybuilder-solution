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4938" w14:textId="77777777" w:rsidR="00532859" w:rsidRDefault="00532859" w:rsidP="009E5648">
      <w:pPr>
        <w:spacing w:before="178" w:line="259" w:lineRule="auto"/>
        <w:ind w:left="1631" w:right="1573"/>
        <w:jc w:val="center"/>
        <w:rPr>
          <w:b/>
          <w:sz w:val="36"/>
        </w:rPr>
      </w:pPr>
      <w:bookmarkStart w:id="0" w:name="_Hlk185246541"/>
    </w:p>
    <w:p w14:paraId="7921311A" w14:textId="77777777" w:rsidR="00532859" w:rsidRDefault="00532859" w:rsidP="009E5648">
      <w:pPr>
        <w:spacing w:before="178" w:line="259" w:lineRule="auto"/>
        <w:ind w:left="1631" w:right="1573"/>
        <w:jc w:val="center"/>
        <w:rPr>
          <w:b/>
          <w:sz w:val="36"/>
        </w:rPr>
      </w:pPr>
      <w:bookmarkStart w:id="1" w:name="_GoBack"/>
      <w:bookmarkEnd w:id="1"/>
    </w:p>
    <w:p w14:paraId="6FE57705" w14:textId="38D5B22D" w:rsidR="009E5648" w:rsidRDefault="009E5648" w:rsidP="009E5648">
      <w:pPr>
        <w:spacing w:before="178" w:line="259" w:lineRule="auto"/>
        <w:ind w:left="1631" w:right="1573"/>
        <w:jc w:val="center"/>
        <w:rPr>
          <w:b/>
          <w:sz w:val="29"/>
        </w:rPr>
      </w:pPr>
      <w:r>
        <w:rPr>
          <w:b/>
          <w:sz w:val="36"/>
        </w:rPr>
        <w:t>C</w:t>
      </w:r>
      <w:r>
        <w:rPr>
          <w:b/>
          <w:sz w:val="29"/>
        </w:rPr>
        <w:t xml:space="preserve">LINICAL ELECTRONIC </w:t>
      </w:r>
      <w:r>
        <w:rPr>
          <w:b/>
          <w:sz w:val="36"/>
        </w:rPr>
        <w:t>S</w:t>
      </w:r>
      <w:r>
        <w:rPr>
          <w:b/>
          <w:sz w:val="29"/>
        </w:rPr>
        <w:t xml:space="preserve">TRUCTURED </w:t>
      </w:r>
      <w:r>
        <w:rPr>
          <w:b/>
          <w:sz w:val="36"/>
        </w:rPr>
        <w:t>H</w:t>
      </w:r>
      <w:r>
        <w:rPr>
          <w:b/>
          <w:sz w:val="29"/>
        </w:rPr>
        <w:t>ARMONISED</w:t>
      </w:r>
      <w:r>
        <w:rPr>
          <w:b/>
          <w:spacing w:val="-70"/>
          <w:sz w:val="29"/>
        </w:rPr>
        <w:t xml:space="preserve"> </w:t>
      </w:r>
      <w:r>
        <w:rPr>
          <w:b/>
          <w:sz w:val="36"/>
        </w:rPr>
        <w:t>P</w:t>
      </w:r>
      <w:r>
        <w:rPr>
          <w:b/>
          <w:sz w:val="29"/>
        </w:rPr>
        <w:t>ROTOCOL</w:t>
      </w:r>
    </w:p>
    <w:p w14:paraId="35C3C7C6" w14:textId="5113F938" w:rsidR="00FB34CC" w:rsidRDefault="009E5648" w:rsidP="009E5648">
      <w:pPr>
        <w:spacing w:before="178" w:line="259" w:lineRule="auto"/>
        <w:ind w:left="1631" w:right="1573"/>
        <w:jc w:val="center"/>
        <w:rPr>
          <w:b/>
          <w:sz w:val="36"/>
        </w:rPr>
      </w:pPr>
      <w:r>
        <w:rPr>
          <w:b/>
          <w:sz w:val="36"/>
        </w:rPr>
        <w:t>(C</w:t>
      </w:r>
      <w:r>
        <w:rPr>
          <w:b/>
          <w:sz w:val="29"/>
        </w:rPr>
        <w:t>E</w:t>
      </w:r>
      <w:r>
        <w:rPr>
          <w:b/>
          <w:sz w:val="36"/>
        </w:rPr>
        <w:t>SH</w:t>
      </w:r>
      <w:r>
        <w:rPr>
          <w:b/>
          <w:sz w:val="29"/>
        </w:rPr>
        <w:t>AR</w:t>
      </w:r>
      <w:r>
        <w:rPr>
          <w:b/>
          <w:sz w:val="36"/>
        </w:rPr>
        <w:t>P)</w:t>
      </w:r>
    </w:p>
    <w:bookmarkEnd w:id="0"/>
    <w:p w14:paraId="064CC3AC" w14:textId="0C4A0D91" w:rsidR="009E5648" w:rsidRDefault="009E5648" w:rsidP="009E5648">
      <w:pPr>
        <w:spacing w:before="178" w:line="259" w:lineRule="auto"/>
        <w:ind w:left="1631" w:right="1573"/>
        <w:jc w:val="center"/>
      </w:pPr>
    </w:p>
    <w:tbl>
      <w:tblPr>
        <w:tblStyle w:val="Tabellenraster"/>
        <w:tblW w:w="0" w:type="auto"/>
        <w:tblInd w:w="-11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521"/>
      </w:tblGrid>
      <w:tr w:rsidR="007E642B" w:rsidRPr="00ED202D" w14:paraId="4F6D6421" w14:textId="77777777" w:rsidTr="00532859">
        <w:trPr>
          <w:cantSplit/>
        </w:trPr>
        <w:tc>
          <w:tcPr>
            <w:tcW w:w="2943" w:type="dxa"/>
          </w:tcPr>
          <w:p w14:paraId="4980811D" w14:textId="09659A99" w:rsidR="007E642B" w:rsidRPr="00ED202D" w:rsidRDefault="007E642B" w:rsidP="00ED202D">
            <w:pPr>
              <w:rPr>
                <w:rFonts w:cs="Times New Roman"/>
                <w:b/>
              </w:rPr>
            </w:pPr>
            <w:r>
              <w:br w:type="page"/>
            </w:r>
            <w:r w:rsidR="00ED202D" w:rsidRPr="00ED202D">
              <w:rPr>
                <w:rFonts w:cs="Times New Roman"/>
                <w:b/>
              </w:rPr>
              <w:t>Protocol Full Title:</w:t>
            </w:r>
          </w:p>
        </w:tc>
        <w:tc>
          <w:tcPr>
            <w:tcW w:w="6521" w:type="dxa"/>
          </w:tcPr>
          <w:p w14:paraId="61E5FED0" w14:textId="4E573F2F" w:rsidR="007E642B" w:rsidRPr="0049320D" w:rsidRDefault="00C17A07" w:rsidP="0049320D">
            <w:sdt>
              <w:sdtPr>
                <w:alias w:val="Protocol Title"/>
                <w:tag w:val="SB_ProtocolTitle"/>
                <w:id w:val="-1802767540"/>
                <w:placeholder>
                  <w:docPart w:val="12CB63D6FB4240CF8947F262A08F5CF2"/>
                </w:placeholder>
                <w:showingPlcHdr/>
                <w15:appearance w15:val="tags"/>
              </w:sdtPr>
              <w:sdtEndPr/>
              <w:sdtContent>
                <w:r w:rsidR="00ED202D" w:rsidRPr="0049320D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</w:tc>
      </w:tr>
      <w:tr w:rsidR="00ED202D" w:rsidRPr="00ED202D" w14:paraId="0CD94278" w14:textId="77777777" w:rsidTr="00532859">
        <w:trPr>
          <w:cantSplit/>
        </w:trPr>
        <w:tc>
          <w:tcPr>
            <w:tcW w:w="2943" w:type="dxa"/>
          </w:tcPr>
          <w:p w14:paraId="3CF723BE" w14:textId="4A25FEC8" w:rsidR="00ED202D" w:rsidRPr="00ED202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>Sponsor Confidentiality Statement:</w:t>
            </w:r>
          </w:p>
        </w:tc>
        <w:tc>
          <w:tcPr>
            <w:tcW w:w="6521" w:type="dxa"/>
          </w:tcPr>
          <w:p w14:paraId="70231493" w14:textId="29192A1B" w:rsidR="00ED202D" w:rsidRPr="0049320D" w:rsidRDefault="00ED202D" w:rsidP="0049320D"/>
        </w:tc>
      </w:tr>
      <w:tr w:rsidR="00ED202D" w:rsidRPr="00ED202D" w14:paraId="2027AA0E" w14:textId="77777777" w:rsidTr="00532859">
        <w:trPr>
          <w:cantSplit/>
        </w:trPr>
        <w:tc>
          <w:tcPr>
            <w:tcW w:w="2943" w:type="dxa"/>
          </w:tcPr>
          <w:p w14:paraId="71A2BB28" w14:textId="085C999A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>Protocol Number:</w:t>
            </w:r>
          </w:p>
        </w:tc>
        <w:tc>
          <w:tcPr>
            <w:tcW w:w="6521" w:type="dxa"/>
          </w:tcPr>
          <w:p w14:paraId="0AF2D024" w14:textId="6EC4557B" w:rsidR="00ED202D" w:rsidRPr="0049320D" w:rsidRDefault="00C17A07" w:rsidP="0049320D">
            <w:pPr>
              <w:rPr>
                <w:rFonts w:ascii="Cambria"/>
                <w:color w:val="3333FF"/>
                <w:w w:val="110"/>
                <w:shd w:val="clear" w:color="auto" w:fill="D2D2D2"/>
              </w:rPr>
            </w:pPr>
            <w:sdt>
              <w:sdtPr>
                <w:alias w:val="Study ID"/>
                <w:tag w:val="SB_StudyID"/>
                <w:id w:val="-1485764394"/>
                <w:placeholder>
                  <w:docPart w:val="E764AECD617740E2A7C97097A69CDA18"/>
                </w:placeholder>
                <w:showingPlcHdr/>
                <w15:appearance w15:val="tags"/>
              </w:sdtPr>
              <w:sdtEndPr/>
              <w:sdtContent>
                <w:r w:rsidR="00ED202D" w:rsidRPr="0049320D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</w:tc>
      </w:tr>
      <w:tr w:rsidR="00ED202D" w:rsidRPr="00ED202D" w14:paraId="3ECE37AD" w14:textId="77777777" w:rsidTr="00532859">
        <w:trPr>
          <w:cantSplit/>
        </w:trPr>
        <w:tc>
          <w:tcPr>
            <w:tcW w:w="2943" w:type="dxa"/>
          </w:tcPr>
          <w:p w14:paraId="0101BE31" w14:textId="03CB4B6C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>Version:</w:t>
            </w:r>
          </w:p>
        </w:tc>
        <w:tc>
          <w:tcPr>
            <w:tcW w:w="6521" w:type="dxa"/>
          </w:tcPr>
          <w:p w14:paraId="3AEA04FD" w14:textId="77777777" w:rsidR="00ED202D" w:rsidRPr="0049320D" w:rsidRDefault="00ED202D" w:rsidP="0049320D"/>
        </w:tc>
      </w:tr>
      <w:tr w:rsidR="00ED202D" w:rsidRPr="00ED202D" w14:paraId="2AD31805" w14:textId="77777777" w:rsidTr="00532859">
        <w:trPr>
          <w:cantSplit/>
        </w:trPr>
        <w:tc>
          <w:tcPr>
            <w:tcW w:w="2943" w:type="dxa"/>
          </w:tcPr>
          <w:p w14:paraId="08662ADE" w14:textId="6E64FEFD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>Amendment Number:</w:t>
            </w:r>
          </w:p>
        </w:tc>
        <w:tc>
          <w:tcPr>
            <w:tcW w:w="6521" w:type="dxa"/>
          </w:tcPr>
          <w:p w14:paraId="5287479C" w14:textId="77777777" w:rsidR="00ED202D" w:rsidRPr="0049320D" w:rsidRDefault="00ED202D" w:rsidP="0049320D"/>
        </w:tc>
      </w:tr>
      <w:tr w:rsidR="00ED202D" w:rsidRPr="00ED202D" w14:paraId="5AE1921B" w14:textId="77777777" w:rsidTr="00532859">
        <w:trPr>
          <w:cantSplit/>
        </w:trPr>
        <w:tc>
          <w:tcPr>
            <w:tcW w:w="2943" w:type="dxa"/>
          </w:tcPr>
          <w:p w14:paraId="6205D524" w14:textId="1AAEEA68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>Amendment Scope:</w:t>
            </w:r>
          </w:p>
        </w:tc>
        <w:tc>
          <w:tcPr>
            <w:tcW w:w="6521" w:type="dxa"/>
          </w:tcPr>
          <w:p w14:paraId="14CEC17D" w14:textId="77777777" w:rsidR="00ED202D" w:rsidRPr="0049320D" w:rsidRDefault="00ED202D" w:rsidP="0049320D"/>
        </w:tc>
      </w:tr>
      <w:tr w:rsidR="00ED202D" w:rsidRPr="00ED202D" w14:paraId="462B6E4F" w14:textId="77777777" w:rsidTr="00532859">
        <w:trPr>
          <w:cantSplit/>
        </w:trPr>
        <w:tc>
          <w:tcPr>
            <w:tcW w:w="2943" w:type="dxa"/>
          </w:tcPr>
          <w:p w14:paraId="6DC5ABA5" w14:textId="14DF062E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>Compound Number(s):</w:t>
            </w:r>
          </w:p>
        </w:tc>
        <w:tc>
          <w:tcPr>
            <w:tcW w:w="6521" w:type="dxa"/>
          </w:tcPr>
          <w:p w14:paraId="5356DB64" w14:textId="77777777" w:rsidR="00ED202D" w:rsidRPr="0049320D" w:rsidRDefault="00ED202D" w:rsidP="0049320D"/>
        </w:tc>
      </w:tr>
      <w:tr w:rsidR="00ED202D" w:rsidRPr="00ED202D" w14:paraId="29EA2FCE" w14:textId="77777777" w:rsidTr="00532859">
        <w:trPr>
          <w:cantSplit/>
        </w:trPr>
        <w:tc>
          <w:tcPr>
            <w:tcW w:w="2943" w:type="dxa"/>
          </w:tcPr>
          <w:p w14:paraId="437D6C4A" w14:textId="616D3445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>Compound Name(s):</w:t>
            </w:r>
          </w:p>
        </w:tc>
        <w:tc>
          <w:tcPr>
            <w:tcW w:w="6521" w:type="dxa"/>
          </w:tcPr>
          <w:p w14:paraId="3DB0278D" w14:textId="77777777" w:rsidR="00ED202D" w:rsidRPr="0049320D" w:rsidRDefault="00ED202D" w:rsidP="0049320D"/>
        </w:tc>
      </w:tr>
      <w:tr w:rsidR="00ED202D" w:rsidRPr="00ED202D" w14:paraId="6526E634" w14:textId="77777777" w:rsidTr="00532859">
        <w:trPr>
          <w:cantSplit/>
        </w:trPr>
        <w:tc>
          <w:tcPr>
            <w:tcW w:w="2943" w:type="dxa"/>
          </w:tcPr>
          <w:p w14:paraId="097753E4" w14:textId="40F93C27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>Trial Phase:</w:t>
            </w:r>
          </w:p>
        </w:tc>
        <w:tc>
          <w:tcPr>
            <w:tcW w:w="6521" w:type="dxa"/>
          </w:tcPr>
          <w:p w14:paraId="41DA0CB9" w14:textId="5918537F" w:rsidR="00ED202D" w:rsidRPr="0049320D" w:rsidRDefault="00C17A07" w:rsidP="0049320D">
            <w:sdt>
              <w:sdtPr>
                <w:alias w:val="Study Phase"/>
                <w:tag w:val="SB_StudyPhase"/>
                <w:id w:val="1127198774"/>
                <w:placeholder>
                  <w:docPart w:val="7A8467D9CC1C4A8EA355C0C82352BF3D"/>
                </w:placeholder>
                <w:showingPlcHdr/>
                <w15:appearance w15:val="tags"/>
              </w:sdtPr>
              <w:sdtEndPr/>
              <w:sdtContent>
                <w:r w:rsidR="0049320D"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</w:tc>
      </w:tr>
      <w:tr w:rsidR="00ED202D" w:rsidRPr="00ED202D" w14:paraId="3FF8CB09" w14:textId="77777777" w:rsidTr="00532859">
        <w:trPr>
          <w:cantSplit/>
        </w:trPr>
        <w:tc>
          <w:tcPr>
            <w:tcW w:w="2943" w:type="dxa"/>
          </w:tcPr>
          <w:p w14:paraId="39934ED4" w14:textId="2437072C" w:rsidR="00ED202D" w:rsidRPr="0049320D" w:rsidRDefault="00ED202D" w:rsidP="00ED202D">
            <w:pPr>
              <w:rPr>
                <w:rFonts w:cs="Times New Roman"/>
                <w:b/>
              </w:rPr>
            </w:pPr>
            <w:r w:rsidRPr="00ED202D">
              <w:rPr>
                <w:rFonts w:cs="Times New Roman"/>
                <w:b/>
              </w:rPr>
              <w:t>Acronym:</w:t>
            </w:r>
          </w:p>
        </w:tc>
        <w:tc>
          <w:tcPr>
            <w:tcW w:w="6521" w:type="dxa"/>
          </w:tcPr>
          <w:p w14:paraId="6343ED70" w14:textId="5B8FB49D" w:rsidR="00ED202D" w:rsidRPr="0049320D" w:rsidRDefault="00C17A07" w:rsidP="0049320D">
            <w:sdt>
              <w:sdtPr>
                <w:alias w:val="Acronym"/>
                <w:tag w:val="SB_Acronym"/>
                <w:id w:val="1698733512"/>
                <w:placeholder>
                  <w:docPart w:val="34D47A15783A49488ADBD40E8D432439"/>
                </w:placeholder>
                <w:showingPlcHdr/>
                <w15:appearance w15:val="tags"/>
              </w:sdtPr>
              <w:sdtEndPr/>
              <w:sdtContent>
                <w:r w:rsidR="00ED202D" w:rsidRPr="001434C4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</w:tc>
      </w:tr>
      <w:tr w:rsidR="00ED202D" w:rsidRPr="00ED202D" w14:paraId="68364779" w14:textId="77777777" w:rsidTr="00532859">
        <w:trPr>
          <w:cantSplit/>
        </w:trPr>
        <w:tc>
          <w:tcPr>
            <w:tcW w:w="2943" w:type="dxa"/>
          </w:tcPr>
          <w:p w14:paraId="00B1CAE2" w14:textId="0560CC6B" w:rsidR="00ED202D" w:rsidRPr="00ED202D" w:rsidRDefault="00ED202D" w:rsidP="00ED202D">
            <w:pPr>
              <w:rPr>
                <w:rFonts w:cs="Times New Roman"/>
                <w:b/>
              </w:rPr>
            </w:pPr>
            <w:r w:rsidRPr="00ED202D">
              <w:rPr>
                <w:rFonts w:cs="Times New Roman"/>
                <w:b/>
              </w:rPr>
              <w:t>Short Title:</w:t>
            </w:r>
          </w:p>
        </w:tc>
        <w:tc>
          <w:tcPr>
            <w:tcW w:w="6521" w:type="dxa"/>
          </w:tcPr>
          <w:p w14:paraId="3FC0F2FA" w14:textId="7DB678D5" w:rsidR="00ED202D" w:rsidRPr="0049320D" w:rsidRDefault="00C17A07" w:rsidP="0049320D">
            <w:sdt>
              <w:sdtPr>
                <w:alias w:val="Protocol Short Title"/>
                <w:tag w:val="SB_ProtocolTitleShort"/>
                <w:id w:val="200516004"/>
                <w:placeholder>
                  <w:docPart w:val="24B21C8B1FC245B5AE376F588CA0A9BA"/>
                </w:placeholder>
                <w:showingPlcHdr/>
                <w15:appearance w15:val="tags"/>
              </w:sdtPr>
              <w:sdtEndPr/>
              <w:sdtContent>
                <w:r w:rsidR="00ED202D" w:rsidRPr="001434C4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</w:tc>
      </w:tr>
      <w:tr w:rsidR="00ED202D" w:rsidRPr="00ED202D" w14:paraId="25740BC3" w14:textId="77777777" w:rsidTr="00532859">
        <w:trPr>
          <w:cantSplit/>
        </w:trPr>
        <w:tc>
          <w:tcPr>
            <w:tcW w:w="2943" w:type="dxa"/>
          </w:tcPr>
          <w:p w14:paraId="1AF8C543" w14:textId="1771A382" w:rsidR="00ED202D" w:rsidRPr="00ED202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 xml:space="preserve">Sponsor Name </w:t>
            </w:r>
            <w:proofErr w:type="gramStart"/>
            <w:r w:rsidRPr="0049320D">
              <w:rPr>
                <w:rFonts w:cs="Times New Roman"/>
                <w:b/>
              </w:rPr>
              <w:t>and  Address</w:t>
            </w:r>
            <w:proofErr w:type="gramEnd"/>
            <w:r w:rsidRPr="0049320D">
              <w:rPr>
                <w:rFonts w:cs="Times New Roman"/>
                <w:b/>
              </w:rPr>
              <w:t>:</w:t>
            </w:r>
          </w:p>
        </w:tc>
        <w:tc>
          <w:tcPr>
            <w:tcW w:w="6521" w:type="dxa"/>
          </w:tcPr>
          <w:p w14:paraId="54B456D5" w14:textId="77777777" w:rsidR="00ED202D" w:rsidRPr="0049320D" w:rsidRDefault="00ED202D" w:rsidP="0049320D"/>
        </w:tc>
      </w:tr>
      <w:tr w:rsidR="00ED202D" w:rsidRPr="00ED202D" w14:paraId="23B0044A" w14:textId="77777777" w:rsidTr="00532859">
        <w:trPr>
          <w:cantSplit/>
        </w:trPr>
        <w:tc>
          <w:tcPr>
            <w:tcW w:w="2943" w:type="dxa"/>
          </w:tcPr>
          <w:p w14:paraId="17F93F6E" w14:textId="5D0AA747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 xml:space="preserve">Manufacturer </w:t>
            </w:r>
            <w:proofErr w:type="gramStart"/>
            <w:r w:rsidRPr="0049320D">
              <w:rPr>
                <w:rFonts w:cs="Times New Roman"/>
                <w:b/>
              </w:rPr>
              <w:t>Name  and</w:t>
            </w:r>
            <w:proofErr w:type="gramEnd"/>
            <w:r w:rsidRPr="0049320D">
              <w:rPr>
                <w:rFonts w:cs="Times New Roman"/>
                <w:b/>
              </w:rPr>
              <w:t xml:space="preserve"> Address:</w:t>
            </w:r>
          </w:p>
        </w:tc>
        <w:tc>
          <w:tcPr>
            <w:tcW w:w="6521" w:type="dxa"/>
          </w:tcPr>
          <w:p w14:paraId="50032505" w14:textId="77777777" w:rsidR="00ED202D" w:rsidRPr="0049320D" w:rsidRDefault="00ED202D" w:rsidP="0049320D"/>
        </w:tc>
      </w:tr>
      <w:tr w:rsidR="00ED202D" w:rsidRPr="00ED202D" w14:paraId="64EFC2A2" w14:textId="77777777" w:rsidTr="00532859">
        <w:trPr>
          <w:cantSplit/>
        </w:trPr>
        <w:tc>
          <w:tcPr>
            <w:tcW w:w="2943" w:type="dxa"/>
          </w:tcPr>
          <w:p w14:paraId="2A572F6A" w14:textId="2FAA3D8D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lastRenderedPageBreak/>
              <w:t>Regulatory Agency Identifier Number(s):</w:t>
            </w:r>
          </w:p>
        </w:tc>
        <w:tc>
          <w:tcPr>
            <w:tcW w:w="6521" w:type="dxa"/>
          </w:tcPr>
          <w:p w14:paraId="251DBC2F" w14:textId="77777777" w:rsidR="001434C4" w:rsidRPr="00ED7DBC" w:rsidRDefault="001434C4" w:rsidP="001434C4">
            <w:pPr>
              <w:pStyle w:val="Textkrper"/>
              <w:spacing w:after="0"/>
              <w:rPr>
                <w:b/>
                <w:bCs/>
              </w:rPr>
            </w:pPr>
            <w:r w:rsidRPr="001434C4">
              <w:rPr>
                <w:bCs/>
              </w:rPr>
              <w:t>Universal Trial Number:</w:t>
            </w:r>
            <w:r w:rsidRPr="00ED7DBC">
              <w:rPr>
                <w:b/>
                <w:bCs/>
              </w:rPr>
              <w:t xml:space="preserve"> </w:t>
            </w:r>
            <w:sdt>
              <w:sdtPr>
                <w:alias w:val="Universal Trial Number"/>
                <w:tag w:val="SB_UniversalTrialNumber"/>
                <w:id w:val="500624945"/>
                <w:placeholder>
                  <w:docPart w:val="87F96CC10CDF442F92F56EA8E849E7C3"/>
                </w:placeholder>
                <w:showingPlcHdr/>
                <w15:appearance w15:val="tags"/>
              </w:sdtPr>
              <w:sdtEndPr/>
              <w:sdtContent>
                <w:r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  <w:p w14:paraId="00C92946" w14:textId="77777777" w:rsidR="001434C4" w:rsidRPr="00ED7DBC" w:rsidRDefault="001434C4" w:rsidP="001434C4">
            <w:pPr>
              <w:pStyle w:val="Textkrper"/>
              <w:spacing w:after="0"/>
              <w:rPr>
                <w:b/>
                <w:bCs/>
                <w:i/>
                <w:iCs/>
              </w:rPr>
            </w:pPr>
            <w:r w:rsidRPr="001434C4">
              <w:rPr>
                <w:bCs/>
                <w:iCs/>
              </w:rPr>
              <w:t>EU CT Number:</w:t>
            </w:r>
            <w:r w:rsidRPr="00ED7DBC">
              <w:rPr>
                <w:b/>
                <w:bCs/>
                <w:i/>
                <w:iCs/>
              </w:rPr>
              <w:t xml:space="preserve"> </w:t>
            </w:r>
            <w:sdt>
              <w:sdtPr>
                <w:alias w:val="EU Trial Number"/>
                <w:tag w:val="SB_EUTrialNumber"/>
                <w:id w:val="1675683923"/>
                <w:placeholder>
                  <w:docPart w:val="85E93678BFC344AEB59F44941CA92703"/>
                </w:placeholder>
                <w:showingPlcHdr/>
                <w15:appearance w15:val="tags"/>
              </w:sdtPr>
              <w:sdtEndPr/>
              <w:sdtContent>
                <w:r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  <w:p w14:paraId="40411FDF" w14:textId="77777777" w:rsidR="001434C4" w:rsidRPr="00ED7DBC" w:rsidRDefault="001434C4" w:rsidP="001434C4">
            <w:pPr>
              <w:pStyle w:val="Textkrper"/>
              <w:spacing w:after="0"/>
              <w:rPr>
                <w:b/>
                <w:bCs/>
                <w:i/>
                <w:iCs/>
              </w:rPr>
            </w:pPr>
            <w:r w:rsidRPr="001434C4">
              <w:rPr>
                <w:bCs/>
                <w:iCs/>
              </w:rPr>
              <w:t>IND Number:</w:t>
            </w:r>
            <w:r w:rsidRPr="00ED7DBC">
              <w:rPr>
                <w:b/>
                <w:bCs/>
                <w:i/>
                <w:iCs/>
              </w:rPr>
              <w:t xml:space="preserve"> </w:t>
            </w:r>
            <w:sdt>
              <w:sdtPr>
                <w:alias w:val="IND Number"/>
                <w:tag w:val="SB_INDNumber"/>
                <w:id w:val="-211429808"/>
                <w:placeholder>
                  <w:docPart w:val="857CE0A29F2445598D2355005BD89021"/>
                </w:placeholder>
                <w:showingPlcHdr/>
                <w15:appearance w15:val="tags"/>
              </w:sdtPr>
              <w:sdtEndPr/>
              <w:sdtContent>
                <w:r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  <w:p w14:paraId="1848DFCC" w14:textId="77777777" w:rsidR="0049320D" w:rsidRDefault="001434C4" w:rsidP="001434C4">
            <w:r w:rsidRPr="001434C4">
              <w:rPr>
                <w:bCs/>
                <w:iCs/>
              </w:rPr>
              <w:t>CIV-ID/SIN number:</w:t>
            </w:r>
            <w:r w:rsidRPr="00ED7DBC">
              <w:rPr>
                <w:b/>
                <w:bCs/>
                <w:i/>
                <w:iCs/>
              </w:rPr>
              <w:t xml:space="preserve"> </w:t>
            </w:r>
            <w:sdt>
              <w:sdtPr>
                <w:alias w:val="CIV-ID/SIN number"/>
                <w:tag w:val="SB_CIVID_SIN"/>
                <w:id w:val="958761222"/>
                <w:placeholder>
                  <w:docPart w:val="0A5564BC05134DFBBBED30E024D0208D"/>
                </w:placeholder>
                <w:showingPlcHdr/>
                <w15:appearance w15:val="tags"/>
              </w:sdtPr>
              <w:sdtEndPr/>
              <w:sdtContent>
                <w:r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  <w:p w14:paraId="38F9915F" w14:textId="77777777" w:rsidR="001434C4" w:rsidRPr="00ED7DBC" w:rsidRDefault="001434C4" w:rsidP="001434C4">
            <w:pPr>
              <w:pStyle w:val="Textkrper"/>
              <w:spacing w:after="0"/>
              <w:rPr>
                <w:b/>
                <w:bCs/>
                <w:i/>
                <w:iCs/>
              </w:rPr>
            </w:pPr>
            <w:r w:rsidRPr="001434C4">
              <w:rPr>
                <w:rFonts w:eastAsiaTheme="minorHAnsi" w:cstheme="minorBidi"/>
                <w:bCs/>
                <w:iCs/>
              </w:rPr>
              <w:t>NCT Number:</w:t>
            </w:r>
            <w:r w:rsidRPr="00ED7DBC">
              <w:rPr>
                <w:b/>
                <w:bCs/>
                <w:i/>
                <w:iCs/>
              </w:rPr>
              <w:t xml:space="preserve"> </w:t>
            </w:r>
            <w:sdt>
              <w:sdtPr>
                <w:alias w:val="National Clinical Trial Number"/>
                <w:tag w:val="SB_NCT"/>
                <w:id w:val="-1844003401"/>
                <w:placeholder>
                  <w:docPart w:val="60C9CD13C8CE4F7D948A34128FB208DD"/>
                </w:placeholder>
                <w:showingPlcHdr/>
                <w15:appearance w15:val="tags"/>
              </w:sdtPr>
              <w:sdtEndPr/>
              <w:sdtContent>
                <w:r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  <w:p w14:paraId="594AC60C" w14:textId="77777777" w:rsidR="001434C4" w:rsidRPr="00ED7DBC" w:rsidRDefault="001434C4" w:rsidP="001434C4">
            <w:pPr>
              <w:pStyle w:val="Textkrper"/>
              <w:spacing w:after="0"/>
              <w:rPr>
                <w:b/>
                <w:bCs/>
                <w:i/>
                <w:iCs/>
              </w:rPr>
            </w:pPr>
            <w:proofErr w:type="spellStart"/>
            <w:r w:rsidRPr="001434C4">
              <w:rPr>
                <w:rFonts w:eastAsiaTheme="minorHAnsi" w:cstheme="minorBidi"/>
                <w:bCs/>
                <w:iCs/>
              </w:rPr>
              <w:t>jRCT</w:t>
            </w:r>
            <w:proofErr w:type="spellEnd"/>
            <w:r w:rsidRPr="001434C4">
              <w:rPr>
                <w:rFonts w:eastAsiaTheme="minorHAnsi" w:cstheme="minorBidi"/>
                <w:bCs/>
                <w:iCs/>
              </w:rPr>
              <w:t xml:space="preserve"> Number</w:t>
            </w:r>
            <w:r w:rsidRPr="00ED7DBC">
              <w:rPr>
                <w:b/>
                <w:bCs/>
                <w:i/>
                <w:iCs/>
              </w:rPr>
              <w:t xml:space="preserve">: </w:t>
            </w:r>
            <w:sdt>
              <w:sdtPr>
                <w:alias w:val="Japanese Trial Registry Number"/>
                <w:tag w:val="SB_jRCT"/>
                <w:id w:val="1808817667"/>
                <w:placeholder>
                  <w:docPart w:val="EC3A8341001646BB917F119E8F0F6F46"/>
                </w:placeholder>
                <w:showingPlcHdr/>
                <w15:appearance w15:val="tags"/>
              </w:sdtPr>
              <w:sdtEndPr/>
              <w:sdtContent>
                <w:r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  <w:p w14:paraId="249CA0B7" w14:textId="77777777" w:rsidR="001434C4" w:rsidRPr="00ED7DBC" w:rsidRDefault="001434C4" w:rsidP="001434C4">
            <w:pPr>
              <w:pStyle w:val="Textkrper"/>
              <w:spacing w:after="0"/>
              <w:rPr>
                <w:b/>
                <w:bCs/>
                <w:i/>
                <w:iCs/>
              </w:rPr>
            </w:pPr>
            <w:r w:rsidRPr="001434C4">
              <w:rPr>
                <w:rFonts w:eastAsiaTheme="minorHAnsi" w:cstheme="minorBidi"/>
                <w:bCs/>
                <w:iCs/>
              </w:rPr>
              <w:t>NMPA Number:</w:t>
            </w:r>
            <w:r w:rsidRPr="00ED7DBC">
              <w:rPr>
                <w:b/>
                <w:bCs/>
                <w:i/>
                <w:iCs/>
              </w:rPr>
              <w:t xml:space="preserve"> </w:t>
            </w:r>
            <w:sdt>
              <w:sdtPr>
                <w:alias w:val="China National Medicinal Products Administration number"/>
                <w:tag w:val="SB_NMPA"/>
                <w:id w:val="1408878452"/>
                <w:placeholder>
                  <w:docPart w:val="10E69033E6434E1A91D6398AF0AC1249"/>
                </w:placeholder>
                <w:showingPlcHdr/>
                <w15:appearance w15:val="tags"/>
              </w:sdtPr>
              <w:sdtEndPr/>
              <w:sdtContent>
                <w:r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  <w:p w14:paraId="27CE449B" w14:textId="77777777" w:rsidR="001434C4" w:rsidRPr="00ED7DBC" w:rsidRDefault="001434C4" w:rsidP="001434C4">
            <w:pPr>
              <w:pStyle w:val="Textkrper"/>
              <w:spacing w:after="0"/>
              <w:rPr>
                <w:b/>
                <w:bCs/>
                <w:i/>
                <w:iCs/>
              </w:rPr>
            </w:pPr>
            <w:r w:rsidRPr="001434C4">
              <w:rPr>
                <w:rFonts w:eastAsiaTheme="minorHAnsi" w:cstheme="minorBidi"/>
                <w:bCs/>
                <w:iCs/>
              </w:rPr>
              <w:t>EUDAMED Number:</w:t>
            </w:r>
            <w:r w:rsidRPr="00ED7DBC">
              <w:rPr>
                <w:b/>
                <w:bCs/>
                <w:i/>
                <w:iCs/>
              </w:rPr>
              <w:t xml:space="preserve"> </w:t>
            </w:r>
            <w:sdt>
              <w:sdtPr>
                <w:alias w:val="EUDAMED"/>
                <w:tag w:val="SB_EUDAMED"/>
                <w:id w:val="1256863756"/>
                <w:placeholder>
                  <w:docPart w:val="697EDCBC63284612B7421AB9405D0878"/>
                </w:placeholder>
                <w:showingPlcHdr/>
                <w15:appearance w15:val="tags"/>
              </w:sdtPr>
              <w:sdtEndPr/>
              <w:sdtContent>
                <w:r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  <w:p w14:paraId="6DC2CAEC" w14:textId="5335CD79" w:rsidR="001434C4" w:rsidRPr="001434C4" w:rsidRDefault="001434C4" w:rsidP="001434C4">
            <w:pPr>
              <w:pStyle w:val="Textkrper"/>
              <w:spacing w:after="0"/>
              <w:rPr>
                <w:b/>
                <w:bCs/>
                <w:i/>
                <w:iCs/>
              </w:rPr>
            </w:pPr>
            <w:r w:rsidRPr="001434C4">
              <w:rPr>
                <w:rFonts w:eastAsiaTheme="minorHAnsi" w:cstheme="minorBidi"/>
                <w:bCs/>
                <w:iCs/>
              </w:rPr>
              <w:t>IDE Number:</w:t>
            </w:r>
            <w:r w:rsidRPr="00ED7DBC">
              <w:rPr>
                <w:b/>
                <w:bCs/>
                <w:i/>
                <w:iCs/>
              </w:rPr>
              <w:t xml:space="preserve"> </w:t>
            </w:r>
            <w:sdt>
              <w:sdtPr>
                <w:alias w:val="Investigational device exemption"/>
                <w:tag w:val="SB_IDE"/>
                <w:id w:val="1451049063"/>
                <w:placeholder>
                  <w:docPart w:val="F3B8D6A404DC4DA5B75CEB16ECD9EC5C"/>
                </w:placeholder>
                <w:showingPlcHdr/>
                <w15:appearance w15:val="tags"/>
              </w:sdtPr>
              <w:sdtEndPr/>
              <w:sdtContent>
                <w:r w:rsidRPr="00ED7DBC">
                  <w:rPr>
                    <w:i/>
                    <w:iCs/>
                    <w:color w:val="A6A6A6" w:themeColor="background1" w:themeShade="A6"/>
                  </w:rPr>
                  <w:t>[Insert via the StudyBuilder ribbon.]</w:t>
                </w:r>
              </w:sdtContent>
            </w:sdt>
          </w:p>
        </w:tc>
      </w:tr>
      <w:tr w:rsidR="00ED202D" w:rsidRPr="00ED202D" w14:paraId="718106B3" w14:textId="77777777" w:rsidTr="00532859">
        <w:trPr>
          <w:cantSplit/>
        </w:trPr>
        <w:tc>
          <w:tcPr>
            <w:tcW w:w="2943" w:type="dxa"/>
          </w:tcPr>
          <w:p w14:paraId="47957CC9" w14:textId="7DEB0041" w:rsidR="00ED202D" w:rsidRPr="0049320D" w:rsidRDefault="00ED202D" w:rsidP="00ED202D">
            <w:pPr>
              <w:rPr>
                <w:rFonts w:cs="Times New Roman"/>
                <w:b/>
              </w:rPr>
            </w:pPr>
            <w:r w:rsidRPr="0049320D">
              <w:rPr>
                <w:rFonts w:cs="Times New Roman"/>
                <w:b/>
              </w:rPr>
              <w:t>Sponsor Approval Date:</w:t>
            </w:r>
          </w:p>
        </w:tc>
        <w:tc>
          <w:tcPr>
            <w:tcW w:w="6521" w:type="dxa"/>
          </w:tcPr>
          <w:p w14:paraId="4CE1121F" w14:textId="77777777" w:rsidR="00ED202D" w:rsidRPr="0049320D" w:rsidRDefault="00ED202D" w:rsidP="0049320D"/>
        </w:tc>
      </w:tr>
    </w:tbl>
    <w:p w14:paraId="15D95099" w14:textId="5189789B" w:rsidR="007E642B" w:rsidRDefault="007E642B" w:rsidP="0011262B">
      <w:pPr>
        <w:spacing w:before="178" w:line="259" w:lineRule="auto"/>
        <w:ind w:left="1631" w:right="1573"/>
      </w:pPr>
    </w:p>
    <w:p w14:paraId="6CE747C4" w14:textId="7A3D8863" w:rsidR="0011262B" w:rsidRPr="0011262B" w:rsidRDefault="0011262B" w:rsidP="0011262B">
      <w:pPr>
        <w:keepNext/>
        <w:spacing w:before="178" w:line="259" w:lineRule="auto"/>
        <w:ind w:right="1571"/>
        <w:rPr>
          <w:b/>
        </w:rPr>
      </w:pPr>
      <w:r w:rsidRPr="0011262B">
        <w:rPr>
          <w:b/>
        </w:rPr>
        <w:t>Sponsor Signatory:</w:t>
      </w:r>
    </w:p>
    <w:p w14:paraId="7CC51326" w14:textId="25A630FB" w:rsidR="0011262B" w:rsidRDefault="0011262B" w:rsidP="0011262B">
      <w:pPr>
        <w:keepNext/>
        <w:spacing w:before="178" w:line="259" w:lineRule="auto"/>
        <w:ind w:right="1571"/>
      </w:pPr>
    </w:p>
    <w:p w14:paraId="73B1E020" w14:textId="09F02EC1" w:rsidR="0011262B" w:rsidRDefault="0011262B" w:rsidP="0011262B">
      <w:pPr>
        <w:keepNext/>
        <w:spacing w:before="178" w:line="259" w:lineRule="auto"/>
        <w:ind w:right="1571"/>
      </w:pPr>
    </w:p>
    <w:p w14:paraId="5E3E50CB" w14:textId="3099686E" w:rsidR="0011262B" w:rsidRDefault="0011262B" w:rsidP="0011262B">
      <w:pPr>
        <w:keepNext/>
        <w:spacing w:before="178" w:line="259" w:lineRule="auto"/>
        <w:ind w:right="1571"/>
      </w:pPr>
      <w:r>
        <w:t>__________________________</w:t>
      </w:r>
      <w:r>
        <w:tab/>
      </w:r>
      <w:r>
        <w:tab/>
        <w:t>______________________</w:t>
      </w:r>
    </w:p>
    <w:p w14:paraId="2F7C9ACE" w14:textId="77777777" w:rsidR="0011262B" w:rsidRDefault="0011262B" w:rsidP="0011262B">
      <w:pPr>
        <w:keepNext/>
        <w:spacing w:before="178" w:line="259" w:lineRule="auto"/>
        <w:ind w:right="1571"/>
      </w:pPr>
      <w:r>
        <w:t>[Name]</w:t>
      </w:r>
    </w:p>
    <w:p w14:paraId="21E4A2EF" w14:textId="1C916003" w:rsidR="00ED202D" w:rsidRDefault="0011262B" w:rsidP="0011262B">
      <w:pPr>
        <w:spacing w:before="178" w:line="259" w:lineRule="auto"/>
        <w:ind w:right="1573"/>
      </w:pPr>
      <w:r>
        <w:t>[Title of Sponsor Signatory]</w:t>
      </w:r>
      <w:r>
        <w:tab/>
      </w:r>
      <w:r>
        <w:tab/>
        <w:t>[Sponsor Signature Date]</w:t>
      </w:r>
    </w:p>
    <w:p w14:paraId="101D12DB" w14:textId="46692523" w:rsidR="0011262B" w:rsidRDefault="0011262B" w:rsidP="0011262B">
      <w:pPr>
        <w:spacing w:before="178" w:line="259" w:lineRule="auto"/>
        <w:ind w:right="1573"/>
      </w:pPr>
    </w:p>
    <w:p w14:paraId="4AC297CA" w14:textId="421E61E6" w:rsidR="0011262B" w:rsidRDefault="0011262B" w:rsidP="0011262B">
      <w:pPr>
        <w:spacing w:before="178" w:line="259" w:lineRule="auto"/>
        <w:ind w:right="1573"/>
        <w:rPr>
          <w:b/>
          <w:w w:val="105"/>
        </w:rPr>
      </w:pPr>
      <w:r>
        <w:rPr>
          <w:b/>
          <w:w w:val="105"/>
        </w:rPr>
        <w:t>Medical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Monitor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Name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Contact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Information:</w:t>
      </w:r>
    </w:p>
    <w:p w14:paraId="7F839CCD" w14:textId="77777777" w:rsidR="0011262B" w:rsidRPr="001E3340" w:rsidRDefault="0011262B" w:rsidP="001E3340">
      <w:pPr>
        <w:spacing w:before="178" w:line="259" w:lineRule="auto"/>
        <w:ind w:right="1573"/>
        <w:rPr>
          <w:b/>
          <w:w w:val="105"/>
        </w:rPr>
      </w:pPr>
      <w:r w:rsidRPr="001E3340">
        <w:rPr>
          <w:b/>
          <w:w w:val="105"/>
        </w:rPr>
        <w:t>Amendment Details</w:t>
      </w:r>
    </w:p>
    <w:p w14:paraId="16F9C381" w14:textId="77777777" w:rsidR="0011262B" w:rsidRPr="001E3340" w:rsidRDefault="0011262B" w:rsidP="00532859">
      <w:pPr>
        <w:keepNext/>
        <w:spacing w:before="178" w:line="259" w:lineRule="auto"/>
        <w:ind w:right="1571"/>
        <w:rPr>
          <w:b/>
          <w:w w:val="105"/>
        </w:rPr>
      </w:pPr>
      <w:r w:rsidRPr="001E3340">
        <w:rPr>
          <w:b/>
          <w:w w:val="105"/>
        </w:rPr>
        <w:lastRenderedPageBreak/>
        <w:t>History of Amendments</w:t>
      </w:r>
    </w:p>
    <w:p w14:paraId="243A100E" w14:textId="77777777" w:rsidR="0011262B" w:rsidRDefault="0011262B" w:rsidP="00532859">
      <w:pPr>
        <w:pStyle w:val="Textkrper"/>
        <w:keepNext/>
        <w:spacing w:before="10" w:after="1"/>
        <w:rPr>
          <w:sz w:val="20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5"/>
        <w:gridCol w:w="3240"/>
      </w:tblGrid>
      <w:tr w:rsidR="0011262B" w14:paraId="5A8218BB" w14:textId="77777777" w:rsidTr="0011262B">
        <w:trPr>
          <w:trHeight w:val="551"/>
        </w:trPr>
        <w:tc>
          <w:tcPr>
            <w:tcW w:w="2695" w:type="dxa"/>
          </w:tcPr>
          <w:p w14:paraId="6286A327" w14:textId="77777777" w:rsidR="0011262B" w:rsidRDefault="0011262B" w:rsidP="00532859">
            <w:pPr>
              <w:pStyle w:val="TableParagraph"/>
              <w:keepNext/>
              <w:spacing w:before="10"/>
              <w:ind w:left="0"/>
              <w:rPr>
                <w:rFonts w:ascii="Times New Roman"/>
                <w:sz w:val="23"/>
              </w:rPr>
            </w:pPr>
          </w:p>
          <w:p w14:paraId="622E069A" w14:textId="77777777" w:rsidR="0011262B" w:rsidRDefault="0011262B" w:rsidP="00532859">
            <w:pPr>
              <w:pStyle w:val="TableParagraph"/>
              <w:keepNext/>
              <w:spacing w:line="257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Document</w:t>
            </w:r>
          </w:p>
        </w:tc>
        <w:tc>
          <w:tcPr>
            <w:tcW w:w="3240" w:type="dxa"/>
          </w:tcPr>
          <w:p w14:paraId="1AC03051" w14:textId="77777777" w:rsidR="0011262B" w:rsidRDefault="0011262B" w:rsidP="00532859">
            <w:pPr>
              <w:pStyle w:val="TableParagraph"/>
              <w:keepNext/>
              <w:spacing w:line="276" w:lineRule="exact"/>
              <w:ind w:left="108" w:right="6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Sponsor Approval Date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(dd/mmm/</w:t>
            </w:r>
            <w:proofErr w:type="spellStart"/>
            <w:r>
              <w:rPr>
                <w:rFonts w:ascii="Times New Roman"/>
                <w:b/>
                <w:sz w:val="24"/>
              </w:rPr>
              <w:t>yyyy</w:t>
            </w:r>
            <w:proofErr w:type="spellEnd"/>
            <w:r>
              <w:rPr>
                <w:rFonts w:ascii="Times New Roman"/>
                <w:b/>
                <w:sz w:val="24"/>
              </w:rPr>
              <w:t>)</w:t>
            </w:r>
          </w:p>
        </w:tc>
      </w:tr>
      <w:tr w:rsidR="0011262B" w14:paraId="36CBB932" w14:textId="77777777" w:rsidTr="0011262B">
        <w:trPr>
          <w:trHeight w:val="290"/>
        </w:trPr>
        <w:tc>
          <w:tcPr>
            <w:tcW w:w="2695" w:type="dxa"/>
          </w:tcPr>
          <w:p w14:paraId="4BFBA615" w14:textId="06138DB0" w:rsidR="0011262B" w:rsidRDefault="0011262B" w:rsidP="00532859">
            <w:pPr>
              <w:pStyle w:val="TableParagraph"/>
              <w:keepNext/>
              <w:spacing w:before="9" w:line="261" w:lineRule="exact"/>
              <w:ind w:left="107"/>
              <w:rPr>
                <w:rFonts w:ascii="Cambria"/>
                <w:sz w:val="24"/>
              </w:rPr>
            </w:pPr>
          </w:p>
        </w:tc>
        <w:tc>
          <w:tcPr>
            <w:tcW w:w="3240" w:type="dxa"/>
          </w:tcPr>
          <w:p w14:paraId="101F5FE7" w14:textId="485F2B79" w:rsidR="0011262B" w:rsidRDefault="0011262B" w:rsidP="00532859">
            <w:pPr>
              <w:pStyle w:val="TableParagraph"/>
              <w:keepNext/>
              <w:spacing w:before="9" w:line="261" w:lineRule="exact"/>
              <w:ind w:left="108"/>
              <w:rPr>
                <w:rFonts w:ascii="Cambria"/>
                <w:sz w:val="24"/>
              </w:rPr>
            </w:pPr>
          </w:p>
        </w:tc>
      </w:tr>
      <w:tr w:rsidR="0011262B" w14:paraId="531BBEF6" w14:textId="77777777" w:rsidTr="0011262B">
        <w:trPr>
          <w:trHeight w:val="287"/>
        </w:trPr>
        <w:tc>
          <w:tcPr>
            <w:tcW w:w="2695" w:type="dxa"/>
          </w:tcPr>
          <w:p w14:paraId="408C90D3" w14:textId="2A77CE1A" w:rsidR="0011262B" w:rsidRDefault="0011262B" w:rsidP="00532859">
            <w:pPr>
              <w:pStyle w:val="TableParagraph"/>
              <w:keepNext/>
              <w:spacing w:before="9" w:line="258" w:lineRule="exact"/>
              <w:ind w:left="107"/>
              <w:rPr>
                <w:rFonts w:ascii="Cambria"/>
                <w:sz w:val="24"/>
              </w:rPr>
            </w:pPr>
          </w:p>
        </w:tc>
        <w:tc>
          <w:tcPr>
            <w:tcW w:w="3240" w:type="dxa"/>
          </w:tcPr>
          <w:p w14:paraId="6B9CCA70" w14:textId="2C93502E" w:rsidR="0011262B" w:rsidRDefault="0011262B" w:rsidP="00532859">
            <w:pPr>
              <w:pStyle w:val="TableParagraph"/>
              <w:keepNext/>
              <w:spacing w:before="9" w:line="258" w:lineRule="exact"/>
              <w:ind w:left="108"/>
              <w:rPr>
                <w:rFonts w:ascii="Cambria"/>
                <w:sz w:val="24"/>
              </w:rPr>
            </w:pPr>
          </w:p>
        </w:tc>
      </w:tr>
      <w:tr w:rsidR="0011262B" w14:paraId="25E6D0C5" w14:textId="77777777" w:rsidTr="0011262B">
        <w:trPr>
          <w:trHeight w:val="287"/>
        </w:trPr>
        <w:tc>
          <w:tcPr>
            <w:tcW w:w="2695" w:type="dxa"/>
          </w:tcPr>
          <w:p w14:paraId="6A79BB68" w14:textId="0A4F8B24" w:rsidR="0011262B" w:rsidRDefault="0011262B" w:rsidP="00532859">
            <w:pPr>
              <w:pStyle w:val="TableParagraph"/>
              <w:keepNext/>
              <w:spacing w:before="9" w:line="258" w:lineRule="exact"/>
              <w:ind w:left="107"/>
              <w:rPr>
                <w:rFonts w:ascii="Cambria"/>
                <w:sz w:val="24"/>
              </w:rPr>
            </w:pPr>
          </w:p>
        </w:tc>
        <w:tc>
          <w:tcPr>
            <w:tcW w:w="3240" w:type="dxa"/>
          </w:tcPr>
          <w:p w14:paraId="5B176F07" w14:textId="67F0573C" w:rsidR="0011262B" w:rsidRDefault="0011262B" w:rsidP="00532859">
            <w:pPr>
              <w:pStyle w:val="TableParagraph"/>
              <w:keepNext/>
              <w:spacing w:before="9" w:line="258" w:lineRule="exact"/>
              <w:ind w:left="108"/>
              <w:rPr>
                <w:rFonts w:ascii="Cambria"/>
                <w:sz w:val="24"/>
              </w:rPr>
            </w:pPr>
          </w:p>
        </w:tc>
      </w:tr>
      <w:tr w:rsidR="0011262B" w14:paraId="3557D79A" w14:textId="77777777" w:rsidTr="0011262B">
        <w:trPr>
          <w:trHeight w:val="277"/>
        </w:trPr>
        <w:tc>
          <w:tcPr>
            <w:tcW w:w="2695" w:type="dxa"/>
          </w:tcPr>
          <w:p w14:paraId="22E3E91D" w14:textId="721D4316" w:rsidR="0011262B" w:rsidRDefault="0011262B" w:rsidP="009413E2">
            <w:pPr>
              <w:pStyle w:val="TableParagraph"/>
              <w:spacing w:before="1" w:line="257" w:lineRule="exact"/>
              <w:ind w:left="107"/>
              <w:rPr>
                <w:rFonts w:ascii="Times New Roman"/>
                <w:sz w:val="24"/>
              </w:rPr>
            </w:pPr>
          </w:p>
        </w:tc>
        <w:tc>
          <w:tcPr>
            <w:tcW w:w="3240" w:type="dxa"/>
          </w:tcPr>
          <w:p w14:paraId="1C72C552" w14:textId="2866281A" w:rsidR="0011262B" w:rsidRDefault="0011262B" w:rsidP="009413E2">
            <w:pPr>
              <w:pStyle w:val="TableParagraph"/>
              <w:spacing w:before="1" w:line="257" w:lineRule="exact"/>
              <w:ind w:left="108"/>
              <w:rPr>
                <w:rFonts w:ascii="Times New Roman"/>
                <w:sz w:val="24"/>
              </w:rPr>
            </w:pPr>
          </w:p>
        </w:tc>
      </w:tr>
    </w:tbl>
    <w:p w14:paraId="00C27477" w14:textId="6F1B9697" w:rsidR="0011262B" w:rsidRDefault="0011262B" w:rsidP="0011262B">
      <w:pPr>
        <w:spacing w:before="178" w:line="259" w:lineRule="auto"/>
        <w:ind w:right="1573"/>
      </w:pPr>
    </w:p>
    <w:p w14:paraId="106D2102" w14:textId="77777777" w:rsidR="0011262B" w:rsidRDefault="0011262B">
      <w:r>
        <w:br w:type="page"/>
      </w:r>
    </w:p>
    <w:p w14:paraId="2ECC4FBB" w14:textId="2821D25F" w:rsidR="0011262B" w:rsidRDefault="0011262B" w:rsidP="0011262B">
      <w:pPr>
        <w:spacing w:before="178" w:line="259" w:lineRule="auto"/>
        <w:ind w:right="1573"/>
        <w:rPr>
          <w:b/>
          <w:sz w:val="32"/>
        </w:rPr>
      </w:pPr>
      <w:r w:rsidRPr="0011262B">
        <w:rPr>
          <w:b/>
          <w:sz w:val="32"/>
        </w:rPr>
        <w:lastRenderedPageBreak/>
        <w:t>Table of Contents</w:t>
      </w:r>
    </w:p>
    <w:sdt>
      <w:sdtPr>
        <w:rPr>
          <w:rFonts w:eastAsiaTheme="minorHAnsi" w:cstheme="minorBidi"/>
          <w:b w:val="0"/>
          <w:sz w:val="24"/>
          <w:szCs w:val="24"/>
        </w:rPr>
        <w:id w:val="18218511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4DC038" w14:textId="664FCDAC" w:rsidR="00C00A4C" w:rsidRDefault="001E334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92478" w:history="1">
            <w:r w:rsidR="00C00A4C" w:rsidRPr="00483F5D">
              <w:rPr>
                <w:rStyle w:val="Hyperlink"/>
                <w:noProof/>
              </w:rPr>
              <w:t>1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PROTOCOL</w:t>
            </w:r>
            <w:r w:rsidR="00C00A4C" w:rsidRPr="00483F5D">
              <w:rPr>
                <w:rStyle w:val="Hyperlink"/>
                <w:noProof/>
                <w:spacing w:val="-5"/>
              </w:rPr>
              <w:t xml:space="preserve"> </w:t>
            </w:r>
            <w:r w:rsidR="00C00A4C" w:rsidRPr="00483F5D">
              <w:rPr>
                <w:rStyle w:val="Hyperlink"/>
                <w:noProof/>
              </w:rPr>
              <w:t>SUMMARY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_Toc186792478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9D3F5A3" w14:textId="718F4585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79" w:history="1">
            <w:r w:rsidR="00C00A4C" w:rsidRPr="00483F5D">
              <w:rPr>
                <w:rStyle w:val="Hyperlink"/>
                <w:noProof/>
              </w:rPr>
              <w:t>1.1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Protocol</w:t>
            </w:r>
            <w:r w:rsidR="00C00A4C" w:rsidRPr="00483F5D">
              <w:rPr>
                <w:rStyle w:val="Hyperlink"/>
                <w:noProof/>
                <w:spacing w:val="-7"/>
              </w:rPr>
              <w:t xml:space="preserve"> </w:t>
            </w:r>
            <w:r w:rsidR="00C00A4C" w:rsidRPr="00483F5D">
              <w:rPr>
                <w:rStyle w:val="Hyperlink"/>
                <w:noProof/>
              </w:rPr>
              <w:t>Synopsis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_Toc186792479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383717D" w14:textId="5B29CD70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80" w:history="1">
            <w:r w:rsidR="00C00A4C" w:rsidRPr="00483F5D">
              <w:rPr>
                <w:rStyle w:val="Hyperlink"/>
                <w:noProof/>
              </w:rPr>
              <w:t>1.2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Trial Schema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4A5AB3D" w14:textId="15341611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81" w:history="1">
            <w:r w:rsidR="00C00A4C" w:rsidRPr="00483F5D">
              <w:rPr>
                <w:rStyle w:val="Hyperlink"/>
                <w:noProof/>
              </w:rPr>
              <w:t>1.3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Schedule of Activities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8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2A73368" w14:textId="296970D2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482" w:history="1">
            <w:r w:rsidR="00C00A4C" w:rsidRPr="00483F5D">
              <w:rPr>
                <w:rStyle w:val="Hyperlink"/>
                <w:noProof/>
              </w:rPr>
              <w:t>2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INTRODUCTION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9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36BD428" w14:textId="30B03902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83" w:history="1">
            <w:r w:rsidR="00C00A4C" w:rsidRPr="00483F5D">
              <w:rPr>
                <w:rStyle w:val="Hyperlink"/>
                <w:noProof/>
              </w:rPr>
              <w:t>2.1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Purpose of Trial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9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4AB6BEEC" w14:textId="60B544F4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84" w:history="1">
            <w:r w:rsidR="00C00A4C" w:rsidRPr="00483F5D">
              <w:rPr>
                <w:rStyle w:val="Hyperlink"/>
                <w:noProof/>
              </w:rPr>
              <w:t>2.2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Summary of Benefits and Risks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9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FC74D02" w14:textId="7F3034B6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485" w:history="1">
            <w:r w:rsidR="00C00A4C" w:rsidRPr="00483F5D">
              <w:rPr>
                <w:rStyle w:val="Hyperlink"/>
                <w:noProof/>
              </w:rPr>
              <w:t>3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TRIAL OBJECTIVES, ENDPOINTS AND ESTIMANDS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10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BE2276E" w14:textId="3C3B024E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86" w:history="1">
            <w:r w:rsidR="00C00A4C" w:rsidRPr="00483F5D">
              <w:rPr>
                <w:rStyle w:val="Hyperlink"/>
                <w:noProof/>
              </w:rPr>
              <w:t>3.1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{Primary/Secondary/Exploratory} Objective + Associated Endpoint {and Estimand}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10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E0FA1C5" w14:textId="56758CD2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487" w:history="1">
            <w:r w:rsidR="00C00A4C" w:rsidRPr="00483F5D">
              <w:rPr>
                <w:rStyle w:val="Hyperlink"/>
                <w:noProof/>
              </w:rPr>
              <w:t>4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TRIAL DESIGN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8BDD151" w14:textId="33889520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88" w:history="1">
            <w:r w:rsidR="00C00A4C" w:rsidRPr="00483F5D">
              <w:rPr>
                <w:rStyle w:val="Hyperlink"/>
                <w:noProof/>
              </w:rPr>
              <w:t>4.1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Description of Trial Design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513E699" w14:textId="15384690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489" w:history="1">
            <w:r w:rsidR="00C00A4C" w:rsidRPr="00483F5D">
              <w:rPr>
                <w:rStyle w:val="Hyperlink"/>
                <w:noProof/>
              </w:rPr>
              <w:t>4.1.1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Participant</w:t>
            </w:r>
            <w:r w:rsidR="00C00A4C" w:rsidRPr="00483F5D">
              <w:rPr>
                <w:rStyle w:val="Hyperlink"/>
                <w:noProof/>
                <w:spacing w:val="-4"/>
              </w:rPr>
              <w:t xml:space="preserve"> </w:t>
            </w:r>
            <w:r w:rsidR="00C00A4C" w:rsidRPr="00483F5D">
              <w:rPr>
                <w:rStyle w:val="Hyperlink"/>
                <w:noProof/>
              </w:rPr>
              <w:t>Input</w:t>
            </w:r>
            <w:r w:rsidR="00C00A4C" w:rsidRPr="00483F5D">
              <w:rPr>
                <w:rStyle w:val="Hyperlink"/>
                <w:noProof/>
                <w:spacing w:val="-4"/>
              </w:rPr>
              <w:t xml:space="preserve"> </w:t>
            </w:r>
            <w:r w:rsidR="00C00A4C" w:rsidRPr="00483F5D">
              <w:rPr>
                <w:rStyle w:val="Hyperlink"/>
                <w:noProof/>
              </w:rPr>
              <w:t>into</w:t>
            </w:r>
            <w:r w:rsidR="00C00A4C" w:rsidRPr="00483F5D">
              <w:rPr>
                <w:rStyle w:val="Hyperlink"/>
                <w:noProof/>
                <w:spacing w:val="-5"/>
              </w:rPr>
              <w:t xml:space="preserve"> </w:t>
            </w:r>
            <w:r w:rsidR="00C00A4C" w:rsidRPr="00483F5D">
              <w:rPr>
                <w:rStyle w:val="Hyperlink"/>
                <w:noProof/>
              </w:rPr>
              <w:t>Design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_Toc186792489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7822AB6" w14:textId="5C76BE92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90" w:history="1">
            <w:r w:rsidR="00C00A4C" w:rsidRPr="00483F5D">
              <w:rPr>
                <w:rStyle w:val="Hyperlink"/>
                <w:noProof/>
              </w:rPr>
              <w:t>4.2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Rationale for Trial Design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7AD6BA0" w14:textId="2087BFB4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491" w:history="1">
            <w:r w:rsidR="00C00A4C" w:rsidRPr="00483F5D">
              <w:rPr>
                <w:rStyle w:val="Hyperlink"/>
                <w:noProof/>
              </w:rPr>
              <w:t>4.2.1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Rationale for Comparator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30694FD" w14:textId="1472E705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492" w:history="1">
            <w:r w:rsidR="00C00A4C" w:rsidRPr="00483F5D">
              <w:rPr>
                <w:rStyle w:val="Hyperlink"/>
                <w:noProof/>
              </w:rPr>
              <w:t>4.2.2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Rationale for Adaptive or Novel Trial Design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E8EB322" w14:textId="151A83E3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493" w:history="1">
            <w:r w:rsidR="00C00A4C" w:rsidRPr="00483F5D">
              <w:rPr>
                <w:rStyle w:val="Hyperlink"/>
                <w:noProof/>
              </w:rPr>
              <w:t>4.2.3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Other Trial Design Considerations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37AF7B2" w14:textId="6C6FA800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94" w:history="1">
            <w:r w:rsidR="00C00A4C" w:rsidRPr="00483F5D">
              <w:rPr>
                <w:rStyle w:val="Hyperlink"/>
                <w:noProof/>
              </w:rPr>
              <w:t>4.3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Access to Trial Intervention After End of Trial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F7D210F" w14:textId="4F8B0895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95" w:history="1">
            <w:r w:rsidR="00C00A4C" w:rsidRPr="00483F5D">
              <w:rPr>
                <w:rStyle w:val="Hyperlink"/>
                <w:noProof/>
              </w:rPr>
              <w:t>4.4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Start of Trial and End of Trial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E6A1B89" w14:textId="47B656EF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496" w:history="1">
            <w:r w:rsidR="00C00A4C" w:rsidRPr="00483F5D">
              <w:rPr>
                <w:rStyle w:val="Hyperlink"/>
                <w:noProof/>
              </w:rPr>
              <w:t>5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TRIAL POPULATION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7AF1D81" w14:textId="67F711EA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97" w:history="1">
            <w:r w:rsidR="00C00A4C" w:rsidRPr="00483F5D">
              <w:rPr>
                <w:rStyle w:val="Hyperlink"/>
                <w:noProof/>
              </w:rPr>
              <w:t>5.1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Selection of Trial Population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40BA352" w14:textId="764BD24A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98" w:history="1">
            <w:r w:rsidR="00C00A4C" w:rsidRPr="00483F5D">
              <w:rPr>
                <w:rStyle w:val="Hyperlink"/>
                <w:noProof/>
              </w:rPr>
              <w:t>5.2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Rationale for Trial Population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D85693E" w14:textId="4FD848B6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499" w:history="1">
            <w:r w:rsidR="00C00A4C" w:rsidRPr="00483F5D">
              <w:rPr>
                <w:rStyle w:val="Hyperlink"/>
                <w:noProof/>
              </w:rPr>
              <w:t>5.3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Inclusion Criteria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_Toc186792499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2232AF0" w14:textId="238F4AC1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00" w:history="1">
            <w:r w:rsidR="00C00A4C" w:rsidRPr="00483F5D">
              <w:rPr>
                <w:rStyle w:val="Hyperlink"/>
                <w:noProof/>
              </w:rPr>
              <w:t>5.4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Exclusion Criteria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4A333AF7" w14:textId="2191FA45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01" w:history="1">
            <w:r w:rsidR="00C00A4C" w:rsidRPr="00483F5D">
              <w:rPr>
                <w:rStyle w:val="Hyperlink"/>
                <w:noProof/>
              </w:rPr>
              <w:t>5.5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Lifestyle Considerations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A69E049" w14:textId="26A6D971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02" w:history="1">
            <w:r w:rsidR="00C00A4C" w:rsidRPr="00483F5D">
              <w:rPr>
                <w:rStyle w:val="Hyperlink"/>
                <w:noProof/>
              </w:rPr>
              <w:t>5.5.1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Meals and Dietary Restrictions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ACE2018" w14:textId="412ED7AF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03" w:history="1">
            <w:r w:rsidR="00C00A4C" w:rsidRPr="00483F5D">
              <w:rPr>
                <w:rStyle w:val="Hyperlink"/>
                <w:noProof/>
              </w:rPr>
              <w:t>5.5.2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Caffeine, Alcohol, Tobacco, and Other Habits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0B20ED1" w14:textId="4A38D997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04" w:history="1">
            <w:r w:rsidR="00C00A4C" w:rsidRPr="00483F5D">
              <w:rPr>
                <w:rStyle w:val="Hyperlink"/>
                <w:noProof/>
              </w:rPr>
              <w:t>5.5.3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Physical Activity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9EF1017" w14:textId="264E7CE0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05" w:history="1">
            <w:r w:rsidR="00C00A4C" w:rsidRPr="00483F5D">
              <w:rPr>
                <w:rStyle w:val="Hyperlink"/>
                <w:noProof/>
              </w:rPr>
              <w:t>5.5.4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Other Activity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349039F" w14:textId="1536A2F3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06" w:history="1">
            <w:r w:rsidR="00C00A4C" w:rsidRPr="00483F5D">
              <w:rPr>
                <w:rStyle w:val="Hyperlink"/>
                <w:noProof/>
              </w:rPr>
              <w:t>5.5.5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Screen Failures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31CA642" w14:textId="57FD2776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507" w:history="1">
            <w:r w:rsidR="00C00A4C" w:rsidRPr="00483F5D">
              <w:rPr>
                <w:rStyle w:val="Hyperlink"/>
                <w:noProof/>
              </w:rPr>
              <w:t>6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TRIAL INTERVENTION AND CONCOMITANT THERAPY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D22EE00" w14:textId="7FC81D44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08" w:history="1">
            <w:r w:rsidR="00C00A4C" w:rsidRPr="00483F5D">
              <w:rPr>
                <w:rStyle w:val="Hyperlink"/>
                <w:noProof/>
              </w:rPr>
              <w:t>6.1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Description of Trial Intervention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0112D12" w14:textId="5DEA2680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09" w:history="1">
            <w:r w:rsidR="00C00A4C" w:rsidRPr="00483F5D">
              <w:rPr>
                <w:rStyle w:val="Hyperlink"/>
                <w:noProof/>
              </w:rPr>
              <w:t>6.2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Rationale for Trial Intervention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_Toc186792509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DFAF8CA" w14:textId="675EED63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10" w:history="1">
            <w:r w:rsidR="00C00A4C" w:rsidRPr="00483F5D">
              <w:rPr>
                <w:rStyle w:val="Hyperlink"/>
                <w:noProof/>
              </w:rPr>
              <w:t>6.3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Dosing and Administration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0270A69" w14:textId="6D463E47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11" w:history="1">
            <w:r w:rsidR="00C00A4C" w:rsidRPr="00483F5D">
              <w:rPr>
                <w:rStyle w:val="Hyperlink"/>
                <w:noProof/>
              </w:rPr>
              <w:t>6.3.1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Trial Intervention Dose Modification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4C764B8" w14:textId="2EECB1F1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12" w:history="1">
            <w:r w:rsidR="00C00A4C" w:rsidRPr="00483F5D">
              <w:rPr>
                <w:rStyle w:val="Hyperlink"/>
                <w:noProof/>
              </w:rPr>
              <w:t>6.4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Treatment of Overdose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06FA304" w14:textId="07DF4F66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13" w:history="1">
            <w:r w:rsidR="00C00A4C" w:rsidRPr="00483F5D">
              <w:rPr>
                <w:rStyle w:val="Hyperlink"/>
                <w:noProof/>
              </w:rPr>
              <w:t>6.5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Preparation, Handling, Storage and Accountability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5CD7E76" w14:textId="543185D5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14" w:history="1">
            <w:r w:rsidR="00C00A4C" w:rsidRPr="00483F5D">
              <w:rPr>
                <w:rStyle w:val="Hyperlink"/>
                <w:noProof/>
              </w:rPr>
              <w:t>6.5.1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Preparation of Trial Intervention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7793C93" w14:textId="5AD84771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15" w:history="1">
            <w:r w:rsidR="00C00A4C" w:rsidRPr="00483F5D">
              <w:rPr>
                <w:rStyle w:val="Hyperlink"/>
                <w:noProof/>
              </w:rPr>
              <w:t>6.5.2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Handling and Storage of Trial Intervention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115A6B9" w14:textId="738BB039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16" w:history="1">
            <w:r w:rsidR="00C00A4C" w:rsidRPr="00483F5D">
              <w:rPr>
                <w:rStyle w:val="Hyperlink"/>
                <w:noProof/>
              </w:rPr>
              <w:t>6.5.3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Accountability of Trial Intervention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6A9E073" w14:textId="75358E21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17" w:history="1">
            <w:r w:rsidR="00C00A4C" w:rsidRPr="00483F5D">
              <w:rPr>
                <w:rStyle w:val="Hyperlink"/>
                <w:noProof/>
              </w:rPr>
              <w:t>6.6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Participant Assignment, Randomisation and Blinding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E145C12" w14:textId="2C680181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18" w:history="1">
            <w:r w:rsidR="00C00A4C" w:rsidRPr="00483F5D">
              <w:rPr>
                <w:rStyle w:val="Hyperlink"/>
                <w:noProof/>
              </w:rPr>
              <w:t>6.6.1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Participant Assignment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E1CCC2C" w14:textId="360E3D52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19" w:history="1">
            <w:r w:rsidR="00C00A4C" w:rsidRPr="00483F5D">
              <w:rPr>
                <w:rStyle w:val="Hyperlink"/>
                <w:noProof/>
              </w:rPr>
              <w:t>6.6.2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Randomisation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_Toc186792519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1D17F36" w14:textId="4B2F996B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20" w:history="1">
            <w:r w:rsidR="00C00A4C" w:rsidRPr="00483F5D">
              <w:rPr>
                <w:rStyle w:val="Hyperlink"/>
                <w:noProof/>
              </w:rPr>
              <w:t>6.6.3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Blinding and Unblinding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D0A228C" w14:textId="0A2ADB7E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21" w:history="1">
            <w:r w:rsidR="00C00A4C" w:rsidRPr="00483F5D">
              <w:rPr>
                <w:rStyle w:val="Hyperlink"/>
                <w:noProof/>
              </w:rPr>
              <w:t>6.7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Trial Intervention Compliance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8DC05F0" w14:textId="4373E007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22" w:history="1">
            <w:r w:rsidR="00C00A4C" w:rsidRPr="00483F5D">
              <w:rPr>
                <w:rStyle w:val="Hyperlink"/>
                <w:noProof/>
              </w:rPr>
              <w:t>6.8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Concomitant Therapy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BDCA10E" w14:textId="056F2B3A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23" w:history="1">
            <w:r w:rsidR="00C00A4C" w:rsidRPr="00483F5D">
              <w:rPr>
                <w:rStyle w:val="Hyperlink"/>
                <w:noProof/>
              </w:rPr>
              <w:t>6.8.1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Prohibited Concomitant Therapy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A1B59E6" w14:textId="794151FD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24" w:history="1">
            <w:r w:rsidR="00C00A4C" w:rsidRPr="00483F5D">
              <w:rPr>
                <w:rStyle w:val="Hyperlink"/>
                <w:noProof/>
              </w:rPr>
              <w:t>6.8.2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Permitted Concomitant Therapy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6548ECA" w14:textId="6C50A5A5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25" w:history="1">
            <w:r w:rsidR="00C00A4C" w:rsidRPr="00483F5D">
              <w:rPr>
                <w:rStyle w:val="Hyperlink"/>
                <w:noProof/>
              </w:rPr>
              <w:t>6.8.3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Rescue Therapy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4F6CB1A" w14:textId="5C59ABFD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26" w:history="1">
            <w:r w:rsidR="00C00A4C" w:rsidRPr="00483F5D">
              <w:rPr>
                <w:rStyle w:val="Hyperlink"/>
                <w:noProof/>
              </w:rPr>
              <w:t>6.8.4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Other Therapy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ADA77B1" w14:textId="52CF387C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527" w:history="1">
            <w:r w:rsidR="00C00A4C" w:rsidRPr="00483F5D">
              <w:rPr>
                <w:rStyle w:val="Hyperlink"/>
                <w:noProof/>
              </w:rPr>
              <w:t>7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DISCONTINUATION OF TRIAL INTERVENTION AND PARTICIPANT WITHDRAWAL FROM TRIAL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14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A2E9393" w14:textId="27C354BC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28" w:history="1">
            <w:r w:rsidR="00C00A4C" w:rsidRPr="00483F5D">
              <w:rPr>
                <w:rStyle w:val="Hyperlink"/>
                <w:noProof/>
              </w:rPr>
              <w:t>7.1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Discontinuation of Trial Intervention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14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7E032D1" w14:textId="684EA2AF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29" w:history="1">
            <w:r w:rsidR="00C00A4C" w:rsidRPr="00483F5D">
              <w:rPr>
                <w:rStyle w:val="Hyperlink"/>
                <w:noProof/>
              </w:rPr>
              <w:t>7.1.1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Criteria for Permanent Discontinuation of Trial Intervention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_Toc186792529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14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F0A292F" w14:textId="2F463EA3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30" w:history="1">
            <w:r w:rsidR="00C00A4C" w:rsidRPr="00483F5D">
              <w:rPr>
                <w:rStyle w:val="Hyperlink"/>
                <w:noProof/>
              </w:rPr>
              <w:t>7.1.2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Temporary Discontinuation or Interruption of Trial Intervention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14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3DABED4" w14:textId="22B99CF2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31" w:history="1">
            <w:r w:rsidR="00C00A4C" w:rsidRPr="00483F5D">
              <w:rPr>
                <w:rStyle w:val="Hyperlink"/>
                <w:noProof/>
              </w:rPr>
              <w:t>7.1.3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Rechallenge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14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9D77AD1" w14:textId="29F5A6D4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32" w:history="1">
            <w:r w:rsidR="00C00A4C" w:rsidRPr="00483F5D">
              <w:rPr>
                <w:rStyle w:val="Hyperlink"/>
                <w:noProof/>
              </w:rPr>
              <w:t>7.2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Participant Withdrawal from the Trial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14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A8F9FC8" w14:textId="77735B15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33" w:history="1">
            <w:r w:rsidR="00C00A4C" w:rsidRPr="00483F5D">
              <w:rPr>
                <w:rStyle w:val="Hyperlink"/>
                <w:noProof/>
              </w:rPr>
              <w:t>7.3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Lost to Follow-Up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14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2F19F3C" w14:textId="21E596A4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34" w:history="1">
            <w:r w:rsidR="00C00A4C" w:rsidRPr="00483F5D">
              <w:rPr>
                <w:rStyle w:val="Hyperlink"/>
                <w:noProof/>
              </w:rPr>
              <w:t>7.4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Trial Stopping Rules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14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A76AA00" w14:textId="4F3C3BB6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535" w:history="1">
            <w:r w:rsidR="00C00A4C" w:rsidRPr="00483F5D">
              <w:rPr>
                <w:rStyle w:val="Hyperlink"/>
                <w:noProof/>
              </w:rPr>
              <w:t>8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TRIAL ASSESSMENTS AND PROCEDURES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5647660" w14:textId="3B1D0470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36" w:history="1">
            <w:r w:rsidR="00C00A4C" w:rsidRPr="00483F5D">
              <w:rPr>
                <w:rStyle w:val="Hyperlink"/>
                <w:noProof/>
              </w:rPr>
              <w:t>8.1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Screening/Baseline Assessments and Procedures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A1E1972" w14:textId="7BBF8589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37" w:history="1">
            <w:r w:rsidR="00C00A4C" w:rsidRPr="00483F5D">
              <w:rPr>
                <w:rStyle w:val="Hyperlink"/>
                <w:noProof/>
              </w:rPr>
              <w:t>8.2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Efficacy Assessments and Procedures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FC2D25A" w14:textId="016A7574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38" w:history="1">
            <w:r w:rsidR="00C00A4C" w:rsidRPr="00483F5D">
              <w:rPr>
                <w:rStyle w:val="Hyperlink"/>
                <w:noProof/>
              </w:rPr>
              <w:t>8.3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Safety Assessments and Procedures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00C996B" w14:textId="5F3C6DA6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39" w:history="1">
            <w:r w:rsidR="00C00A4C" w:rsidRPr="00483F5D">
              <w:rPr>
                <w:rStyle w:val="Hyperlink"/>
                <w:noProof/>
              </w:rPr>
              <w:t>8.3.1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Physical Examination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_Toc186792539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E6665BA" w14:textId="75D58D0B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40" w:history="1">
            <w:r w:rsidR="00C00A4C" w:rsidRPr="00483F5D">
              <w:rPr>
                <w:rStyle w:val="Hyperlink"/>
                <w:noProof/>
              </w:rPr>
              <w:t>8.3.2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Vital Signs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95971D3" w14:textId="431DB995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41" w:history="1">
            <w:r w:rsidR="00C00A4C" w:rsidRPr="00483F5D">
              <w:rPr>
                <w:rStyle w:val="Hyperlink"/>
                <w:noProof/>
              </w:rPr>
              <w:t>8.3.3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Electrocardiograms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770A32A" w14:textId="14070ECE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42" w:history="1">
            <w:r w:rsidR="00C00A4C" w:rsidRPr="00483F5D">
              <w:rPr>
                <w:rStyle w:val="Hyperlink"/>
                <w:noProof/>
              </w:rPr>
              <w:t>8.3.4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Clinical Laboratory Assessments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730513C" w14:textId="67C81059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43" w:history="1">
            <w:r w:rsidR="00C00A4C" w:rsidRPr="00483F5D">
              <w:rPr>
                <w:rStyle w:val="Hyperlink"/>
                <w:noProof/>
              </w:rPr>
              <w:t>8.3.5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Suicidal Ideation and Behaviour Risk Monitoring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3A92F83" w14:textId="02B0A6EF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44" w:history="1">
            <w:r w:rsidR="00C00A4C" w:rsidRPr="00483F5D">
              <w:rPr>
                <w:rStyle w:val="Hyperlink"/>
                <w:noProof/>
              </w:rPr>
              <w:t>8.4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Adverse Events and Serious Adverse Events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C90575C" w14:textId="4913FA7D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45" w:history="1">
            <w:r w:rsidR="00C00A4C" w:rsidRPr="00483F5D">
              <w:rPr>
                <w:rStyle w:val="Hyperlink"/>
                <w:noProof/>
              </w:rPr>
              <w:t>8.4.1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Definitions of AE and SAE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87422B1" w14:textId="5DBF4ABB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46" w:history="1">
            <w:r w:rsidR="00C00A4C" w:rsidRPr="00483F5D">
              <w:rPr>
                <w:rStyle w:val="Hyperlink"/>
                <w:noProof/>
              </w:rPr>
              <w:t>8.4.2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Time Period and Frequency for Collecting AE and SAE Information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A63919B" w14:textId="44EE68E9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47" w:history="1">
            <w:r w:rsidR="00C00A4C" w:rsidRPr="00483F5D">
              <w:rPr>
                <w:rStyle w:val="Hyperlink"/>
                <w:noProof/>
              </w:rPr>
              <w:t>8.4.3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Identifying AEs and SAEs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8D5AEB8" w14:textId="0E971C86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48" w:history="1">
            <w:r w:rsidR="00C00A4C" w:rsidRPr="00483F5D">
              <w:rPr>
                <w:rStyle w:val="Hyperlink"/>
                <w:noProof/>
              </w:rPr>
              <w:t>8.4.4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Recording of AEs and SAEs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89C804A" w14:textId="44D30C9E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49" w:history="1">
            <w:r w:rsidR="00C00A4C" w:rsidRPr="00483F5D">
              <w:rPr>
                <w:rStyle w:val="Hyperlink"/>
                <w:noProof/>
              </w:rPr>
              <w:t>8.4.5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Follow-up of AEs and SAEs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_Toc186792549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6F2809C" w14:textId="51609D0A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50" w:history="1">
            <w:r w:rsidR="00C00A4C" w:rsidRPr="00483F5D">
              <w:rPr>
                <w:rStyle w:val="Hyperlink"/>
                <w:noProof/>
              </w:rPr>
              <w:t>8.4.6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Reporting of SAEs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03C9F77" w14:textId="1E997DE8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51" w:history="1">
            <w:r w:rsidR="00C00A4C" w:rsidRPr="00483F5D">
              <w:rPr>
                <w:rStyle w:val="Hyperlink"/>
                <w:noProof/>
              </w:rPr>
              <w:t>8.4.7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Regulatory Reporting Requirements for SAEs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0BE53F3" w14:textId="19464C14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52" w:history="1">
            <w:r w:rsidR="00C00A4C" w:rsidRPr="00483F5D">
              <w:rPr>
                <w:rStyle w:val="Hyperlink"/>
                <w:noProof/>
              </w:rPr>
              <w:t>8.4.8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Serious and Unexpected Adverse Reaction Reporting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0A76233" w14:textId="0BF1448C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53" w:history="1">
            <w:r w:rsidR="00C00A4C" w:rsidRPr="00483F5D">
              <w:rPr>
                <w:rStyle w:val="Hyperlink"/>
                <w:noProof/>
              </w:rPr>
              <w:t>8.4.9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Adverse Events of Special Interest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06F1EF6" w14:textId="3CA27A31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54" w:history="1">
            <w:r w:rsidR="00C00A4C" w:rsidRPr="00483F5D">
              <w:rPr>
                <w:rStyle w:val="Hyperlink"/>
                <w:noProof/>
              </w:rPr>
              <w:t>8.4.10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Disease-related Events or Outcomes Not Qualifying as AEs or SAEs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2039470" w14:textId="25AF29C9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55" w:history="1">
            <w:r w:rsidR="00C00A4C" w:rsidRPr="00483F5D">
              <w:rPr>
                <w:rStyle w:val="Hyperlink"/>
                <w:noProof/>
              </w:rPr>
              <w:t>8.5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Pregnancy and Postpartum Information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E627B0F" w14:textId="0406C999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56" w:history="1">
            <w:r w:rsidR="00C00A4C" w:rsidRPr="00483F5D">
              <w:rPr>
                <w:rStyle w:val="Hyperlink"/>
                <w:noProof/>
              </w:rPr>
              <w:t>8.5.1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Participants Who Become Pregnant During the Trial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317B747" w14:textId="6E4701A1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57" w:history="1">
            <w:r w:rsidR="00C00A4C" w:rsidRPr="00483F5D">
              <w:rPr>
                <w:rStyle w:val="Hyperlink"/>
                <w:noProof/>
              </w:rPr>
              <w:t>8.5.2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Participants Whose Partners Become Pregnant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FDF0DEA" w14:textId="4BF1420E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58" w:history="1">
            <w:r w:rsidR="00C00A4C" w:rsidRPr="00483F5D">
              <w:rPr>
                <w:rStyle w:val="Hyperlink"/>
                <w:noProof/>
              </w:rPr>
              <w:t>8.6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Medical Device Product Complaints for Drug/Device Combination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4B258BCB" w14:textId="20621EB3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59" w:history="1">
            <w:r w:rsidR="00C00A4C" w:rsidRPr="00483F5D">
              <w:rPr>
                <w:rStyle w:val="Hyperlink"/>
                <w:noProof/>
              </w:rPr>
              <w:t>8.6.1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Definition of Medical Device Product Complaints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_Toc186792559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15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A70D704" w14:textId="2847FA03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60" w:history="1">
            <w:r w:rsidR="00C00A4C" w:rsidRPr="00483F5D">
              <w:rPr>
                <w:rStyle w:val="Hyperlink"/>
                <w:noProof/>
              </w:rPr>
              <w:t>8.6.2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Recording of Medical Device Product Complaints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16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5F5A059" w14:textId="071347FF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61" w:history="1">
            <w:r w:rsidR="00C00A4C" w:rsidRPr="00483F5D">
              <w:rPr>
                <w:rStyle w:val="Hyperlink"/>
                <w:noProof/>
              </w:rPr>
              <w:t>8.6.3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Time Period and Frequency for Collecting Medical Device Product Complaints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16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4B1565C0" w14:textId="277D2F5E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62" w:history="1">
            <w:r w:rsidR="00C00A4C" w:rsidRPr="00483F5D">
              <w:rPr>
                <w:rStyle w:val="Hyperlink"/>
                <w:noProof/>
              </w:rPr>
              <w:t>8.6.4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Follow-Up of Medical Device Product Complaints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16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EED546A" w14:textId="38DB96BD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63" w:history="1">
            <w:r w:rsidR="00C00A4C" w:rsidRPr="00483F5D">
              <w:rPr>
                <w:rStyle w:val="Hyperlink"/>
                <w:noProof/>
              </w:rPr>
              <w:t>8.6.5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Regulatory Reporting Requirements for Medical Device Product Complaints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16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41CC1BEF" w14:textId="2740C8DC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64" w:history="1">
            <w:r w:rsidR="00C00A4C" w:rsidRPr="00483F5D">
              <w:rPr>
                <w:rStyle w:val="Hyperlink"/>
                <w:noProof/>
              </w:rPr>
              <w:t>8.7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Pharmacokinetics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16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4E5866DB" w14:textId="0911D1A1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65" w:history="1">
            <w:r w:rsidR="00C00A4C" w:rsidRPr="00483F5D">
              <w:rPr>
                <w:rStyle w:val="Hyperlink"/>
                <w:noProof/>
              </w:rPr>
              <w:t>8.8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Genetics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16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06EC0E4" w14:textId="1F719A66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66" w:history="1">
            <w:r w:rsidR="00C00A4C" w:rsidRPr="00483F5D">
              <w:rPr>
                <w:rStyle w:val="Hyperlink"/>
                <w:noProof/>
              </w:rPr>
              <w:t>8.9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Biomarkers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16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3EAC2CC" w14:textId="22D9D928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67" w:history="1">
            <w:r w:rsidR="00C00A4C" w:rsidRPr="00483F5D">
              <w:rPr>
                <w:rStyle w:val="Hyperlink"/>
                <w:noProof/>
              </w:rPr>
              <w:t>8.10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Immunogenicity Assessments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16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03FC908" w14:textId="5F52979F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68" w:history="1">
            <w:r w:rsidR="00C00A4C" w:rsidRPr="00483F5D">
              <w:rPr>
                <w:rStyle w:val="Hyperlink"/>
                <w:noProof/>
              </w:rPr>
              <w:t>8.11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Medical Resource Utilisation and Health Economics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16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A0FDEDF" w14:textId="1E083DAE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569" w:history="1">
            <w:r w:rsidR="00C00A4C" w:rsidRPr="00483F5D">
              <w:rPr>
                <w:rStyle w:val="Hyperlink"/>
                <w:noProof/>
              </w:rPr>
              <w:t>9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STATISTICAL CONSIDERATIONS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_Toc186792569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DE5D5DF" w14:textId="781DEA4B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70" w:history="1">
            <w:r w:rsidR="00C00A4C" w:rsidRPr="00483F5D">
              <w:rPr>
                <w:rStyle w:val="Hyperlink"/>
                <w:noProof/>
              </w:rPr>
              <w:t>9.1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Analysis Sets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54AB177" w14:textId="3D563A64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71" w:history="1">
            <w:r w:rsidR="00C00A4C" w:rsidRPr="00483F5D">
              <w:rPr>
                <w:rStyle w:val="Hyperlink"/>
                <w:noProof/>
              </w:rPr>
              <w:t>9.2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Analyses Supporting Primary Objective(s)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D86F9D3" w14:textId="7076121D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72" w:history="1">
            <w:r w:rsidR="00C00A4C" w:rsidRPr="00483F5D">
              <w:rPr>
                <w:rStyle w:val="Hyperlink"/>
                <w:noProof/>
              </w:rPr>
              <w:t>9.2.1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Statistical Model, Hypothesis, and Method of Analysis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E2AD418" w14:textId="17E2B673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73" w:history="1">
            <w:r w:rsidR="00C00A4C" w:rsidRPr="00483F5D">
              <w:rPr>
                <w:rStyle w:val="Hyperlink"/>
                <w:noProof/>
              </w:rPr>
              <w:t>9.2.2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Handling of Intercurrent Events of Primary Estimand(s)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C17584A" w14:textId="1906F6F4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74" w:history="1">
            <w:r w:rsidR="00C00A4C" w:rsidRPr="00483F5D">
              <w:rPr>
                <w:rStyle w:val="Hyperlink"/>
                <w:noProof/>
              </w:rPr>
              <w:t>9.2.3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Handling of Missing Data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46A2D1DE" w14:textId="715D007B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75" w:history="1">
            <w:r w:rsidR="00C00A4C" w:rsidRPr="00483F5D">
              <w:rPr>
                <w:rStyle w:val="Hyperlink"/>
                <w:noProof/>
              </w:rPr>
              <w:t>9.2.4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Sensitivity Analysis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F5A1A52" w14:textId="0E4A8BAE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576" w:history="1">
            <w:r w:rsidR="00C00A4C" w:rsidRPr="00483F5D">
              <w:rPr>
                <w:rStyle w:val="Hyperlink"/>
                <w:noProof/>
              </w:rPr>
              <w:t>9.2.5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Supplementary Analysis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EB0B279" w14:textId="71DDF956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77" w:history="1">
            <w:r w:rsidR="00C00A4C" w:rsidRPr="00483F5D">
              <w:rPr>
                <w:rStyle w:val="Hyperlink"/>
                <w:noProof/>
              </w:rPr>
              <w:t>9.3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Analysis Supporting Secondary Objective(s)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BBBC160" w14:textId="254A48CD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78" w:history="1">
            <w:r w:rsidR="00C00A4C" w:rsidRPr="00483F5D">
              <w:rPr>
                <w:rStyle w:val="Hyperlink"/>
                <w:noProof/>
              </w:rPr>
              <w:t>9.4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Analysis of Exploratory Objective(s)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CF62544" w14:textId="02805908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79" w:history="1">
            <w:r w:rsidR="00C00A4C" w:rsidRPr="00483F5D">
              <w:rPr>
                <w:rStyle w:val="Hyperlink"/>
                <w:noProof/>
              </w:rPr>
              <w:t>9.5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Safety Analyses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_Toc186792579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4A006DAE" w14:textId="378A1B38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80" w:history="1">
            <w:r w:rsidR="00C00A4C" w:rsidRPr="00483F5D">
              <w:rPr>
                <w:rStyle w:val="Hyperlink"/>
                <w:noProof/>
              </w:rPr>
              <w:t>9.6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Other Analyses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D7C8D19" w14:textId="08D7A951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81" w:history="1">
            <w:r w:rsidR="00C00A4C" w:rsidRPr="00483F5D">
              <w:rPr>
                <w:rStyle w:val="Hyperlink"/>
                <w:noProof/>
              </w:rPr>
              <w:t>9.7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Interim Analyses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E3DA63C" w14:textId="537DA1AC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82" w:history="1">
            <w:r w:rsidR="00C00A4C" w:rsidRPr="00483F5D">
              <w:rPr>
                <w:rStyle w:val="Hyperlink"/>
                <w:noProof/>
              </w:rPr>
              <w:t>9.8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Sample Size Determination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E1F47CE" w14:textId="76C1A9AE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83" w:history="1">
            <w:r w:rsidR="00C00A4C" w:rsidRPr="00483F5D">
              <w:rPr>
                <w:rStyle w:val="Hyperlink"/>
                <w:noProof/>
              </w:rPr>
              <w:t>9.9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Protocol Deviations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17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11274FE" w14:textId="7D5A6538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584" w:history="1">
            <w:r w:rsidR="00C00A4C" w:rsidRPr="00483F5D">
              <w:rPr>
                <w:rStyle w:val="Hyperlink"/>
                <w:noProof/>
              </w:rPr>
              <w:t>10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GENERAL CONSIDERATIONS: REGULATORY, ETHICAL, AND TRIAL OVERSIGHT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18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C1EEEDE" w14:textId="3E5F5074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85" w:history="1">
            <w:r w:rsidR="00C00A4C" w:rsidRPr="00483F5D">
              <w:rPr>
                <w:rStyle w:val="Hyperlink"/>
                <w:noProof/>
              </w:rPr>
              <w:t>10.1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Regulatory and Ethical Considerations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18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9BE9623" w14:textId="3CA50998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86" w:history="1">
            <w:r w:rsidR="00C00A4C" w:rsidRPr="00483F5D">
              <w:rPr>
                <w:rStyle w:val="Hyperlink"/>
                <w:noProof/>
              </w:rPr>
              <w:t>10.2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Committees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18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F928E3C" w14:textId="5C60BF44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87" w:history="1">
            <w:r w:rsidR="00C00A4C" w:rsidRPr="00483F5D">
              <w:rPr>
                <w:rStyle w:val="Hyperlink"/>
                <w:noProof/>
              </w:rPr>
              <w:t>10.3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Informed Consent Process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18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467859E" w14:textId="50524D71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88" w:history="1">
            <w:r w:rsidR="00C00A4C" w:rsidRPr="00483F5D">
              <w:rPr>
                <w:rStyle w:val="Hyperlink"/>
                <w:noProof/>
              </w:rPr>
              <w:t>10.4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Data Protection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18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27DAE80" w14:textId="726559A5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89" w:history="1">
            <w:r w:rsidR="00C00A4C" w:rsidRPr="00483F5D">
              <w:rPr>
                <w:rStyle w:val="Hyperlink"/>
                <w:noProof/>
              </w:rPr>
              <w:t>10.5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Early Site Closure or Trial Termination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_Toc186792589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18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A9C55DF" w14:textId="1F609373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590" w:history="1">
            <w:r w:rsidR="00C00A4C" w:rsidRPr="00483F5D">
              <w:rPr>
                <w:rStyle w:val="Hyperlink"/>
                <w:noProof/>
              </w:rPr>
              <w:t>11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GENERAL CONSIDERATIONS: RISK MANAGEMENT AND QUALITY ASSURANCE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19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A96F8AC" w14:textId="138EA8AC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91" w:history="1">
            <w:r w:rsidR="00C00A4C" w:rsidRPr="00483F5D">
              <w:rPr>
                <w:rStyle w:val="Hyperlink"/>
                <w:noProof/>
              </w:rPr>
              <w:t>11.1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Quality Tolerance Limits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19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CCE9BD9" w14:textId="3207DDA9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92" w:history="1">
            <w:r w:rsidR="00C00A4C" w:rsidRPr="00483F5D">
              <w:rPr>
                <w:rStyle w:val="Hyperlink"/>
                <w:noProof/>
              </w:rPr>
              <w:t>11.2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Data Quality Assurance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19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D3DCAF8" w14:textId="15867804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93" w:history="1">
            <w:r w:rsidR="00C00A4C" w:rsidRPr="00483F5D">
              <w:rPr>
                <w:rStyle w:val="Hyperlink"/>
                <w:noProof/>
              </w:rPr>
              <w:t>11.3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Source Data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19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6A05EBD" w14:textId="2BE01FA3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594" w:history="1">
            <w:r w:rsidR="00C00A4C" w:rsidRPr="00483F5D">
              <w:rPr>
                <w:rStyle w:val="Hyperlink"/>
                <w:noProof/>
              </w:rPr>
              <w:t>12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APPENDIX: ADVERSE EVENTS AND SERIOUS ADVERSE EVENTS – DEFINITIONS, SEVERITY, AND CAUSALITY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20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15F5FEA" w14:textId="69794F26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95" w:history="1">
            <w:r w:rsidR="00C00A4C" w:rsidRPr="00483F5D">
              <w:rPr>
                <w:rStyle w:val="Hyperlink"/>
                <w:noProof/>
              </w:rPr>
              <w:t>12.1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Further Details and Clarifications on the AE Definition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20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2EF5306" w14:textId="45A0FFBB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96" w:history="1">
            <w:r w:rsidR="00C00A4C" w:rsidRPr="00483F5D">
              <w:rPr>
                <w:rStyle w:val="Hyperlink"/>
                <w:noProof/>
              </w:rPr>
              <w:t>12.2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Further Details and Clarifications on the SAE Definition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20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2250DDCE" w14:textId="20194235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97" w:history="1">
            <w:r w:rsidR="00C00A4C" w:rsidRPr="00483F5D">
              <w:rPr>
                <w:rStyle w:val="Hyperlink"/>
                <w:noProof/>
              </w:rPr>
              <w:t>12.3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Severity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20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359EC66" w14:textId="1F84D2E8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598" w:history="1">
            <w:r w:rsidR="00C00A4C" w:rsidRPr="00483F5D">
              <w:rPr>
                <w:rStyle w:val="Hyperlink"/>
                <w:noProof/>
              </w:rPr>
              <w:t>12.4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Causality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20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7BCEC03F" w14:textId="160DF780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599" w:history="1">
            <w:r w:rsidR="00C00A4C" w:rsidRPr="00483F5D">
              <w:rPr>
                <w:rStyle w:val="Hyperlink"/>
                <w:noProof/>
              </w:rPr>
              <w:t>13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APPENDIX: DEFINITIONS AND SUPPORTING OPERATIONAL DETAILS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_Toc186792599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45B21DC2" w14:textId="3688098D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600" w:history="1">
            <w:r w:rsidR="00C00A4C" w:rsidRPr="00483F5D">
              <w:rPr>
                <w:rStyle w:val="Hyperlink"/>
                <w:noProof/>
              </w:rPr>
              <w:t>13.1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Contraception and Pregnancy Testing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_Toc186792600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D2C7278" w14:textId="548344DF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601" w:history="1">
            <w:r w:rsidR="00C00A4C" w:rsidRPr="00483F5D">
              <w:rPr>
                <w:rStyle w:val="Hyperlink"/>
                <w:noProof/>
              </w:rPr>
              <w:t>13.1.1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Definitions Related to Childbearing Potential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_Toc186792601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D303B04" w14:textId="778AE9A0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602" w:history="1">
            <w:r w:rsidR="00C00A4C" w:rsidRPr="00483F5D">
              <w:rPr>
                <w:rStyle w:val="Hyperlink"/>
                <w:noProof/>
              </w:rPr>
              <w:t>13.1.2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Contraception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_Toc186792602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E54BEA1" w14:textId="584F4B54" w:rsidR="00C00A4C" w:rsidRDefault="00C17A07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186792603" w:history="1">
            <w:r w:rsidR="00C00A4C" w:rsidRPr="00483F5D">
              <w:rPr>
                <w:rStyle w:val="Hyperlink"/>
                <w:noProof/>
              </w:rPr>
              <w:t>13.1.3</w:t>
            </w:r>
            <w:r w:rsidR="00C00A4C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Pregnancy Testing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_Toc186792603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6421E67A" w14:textId="2C7D73DB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604" w:history="1">
            <w:r w:rsidR="00C00A4C" w:rsidRPr="00483F5D">
              <w:rPr>
                <w:rStyle w:val="Hyperlink"/>
                <w:noProof/>
              </w:rPr>
              <w:t>13.2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Clinical Laboratory Tests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_Toc186792604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0393B4CF" w14:textId="08DFD63B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605" w:history="1">
            <w:r w:rsidR="00C00A4C" w:rsidRPr="00483F5D">
              <w:rPr>
                <w:rStyle w:val="Hyperlink"/>
                <w:noProof/>
              </w:rPr>
              <w:t>13.3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Country/Region-Specific Differences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_Toc186792605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548C1E8C" w14:textId="704B4723" w:rsidR="00C00A4C" w:rsidRDefault="00C17A07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de-DE" w:eastAsia="de-DE"/>
            </w:rPr>
          </w:pPr>
          <w:hyperlink w:anchor="_Toc186792606" w:history="1">
            <w:r w:rsidR="00C00A4C" w:rsidRPr="00483F5D">
              <w:rPr>
                <w:rStyle w:val="Hyperlink"/>
                <w:noProof/>
              </w:rPr>
              <w:t>13.4</w:t>
            </w:r>
            <w:r w:rsidR="00C00A4C">
              <w:rPr>
                <w:rFonts w:asciiTheme="minorHAnsi" w:eastAsiaTheme="minorEastAsia" w:hAnsiTheme="minorHAnsi" w:cstheme="minorBidi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Prior Protocol Amendments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_Toc186792606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21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1E7CC74A" w14:textId="2DB3A678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607" w:history="1">
            <w:r w:rsidR="00C00A4C" w:rsidRPr="00483F5D">
              <w:rPr>
                <w:rStyle w:val="Hyperlink"/>
                <w:noProof/>
              </w:rPr>
              <w:t>14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APPENDIX: GLOSSARY OF TERMS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_Toc186792607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22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3F620F9" w14:textId="6F93F109" w:rsidR="00C00A4C" w:rsidRDefault="00C17A0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  <w:lang w:val="de-DE" w:eastAsia="de-DE"/>
            </w:rPr>
          </w:pPr>
          <w:hyperlink w:anchor="_Toc186792608" w:history="1">
            <w:r w:rsidR="00C00A4C" w:rsidRPr="00483F5D">
              <w:rPr>
                <w:rStyle w:val="Hyperlink"/>
                <w:noProof/>
              </w:rPr>
              <w:t>15</w:t>
            </w:r>
            <w:r w:rsidR="00C00A4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de-DE" w:eastAsia="de-DE"/>
              </w:rPr>
              <w:tab/>
            </w:r>
            <w:r w:rsidR="00C00A4C" w:rsidRPr="00483F5D">
              <w:rPr>
                <w:rStyle w:val="Hyperlink"/>
                <w:noProof/>
              </w:rPr>
              <w:t>APPENDIX: REFERENCES</w:t>
            </w:r>
            <w:r w:rsidR="00C00A4C">
              <w:rPr>
                <w:noProof/>
                <w:webHidden/>
              </w:rPr>
              <w:tab/>
            </w:r>
            <w:r w:rsidR="00C00A4C">
              <w:rPr>
                <w:noProof/>
                <w:webHidden/>
              </w:rPr>
              <w:fldChar w:fldCharType="begin"/>
            </w:r>
            <w:r w:rsidR="00C00A4C">
              <w:rPr>
                <w:noProof/>
                <w:webHidden/>
              </w:rPr>
              <w:instrText xml:space="preserve"> PAGEREF _Toc186792608 \h </w:instrText>
            </w:r>
            <w:r w:rsidR="00C00A4C">
              <w:rPr>
                <w:noProof/>
                <w:webHidden/>
              </w:rPr>
            </w:r>
            <w:r w:rsidR="00C00A4C">
              <w:rPr>
                <w:noProof/>
                <w:webHidden/>
              </w:rPr>
              <w:fldChar w:fldCharType="separate"/>
            </w:r>
            <w:r w:rsidR="00C00A4C">
              <w:rPr>
                <w:noProof/>
                <w:webHidden/>
              </w:rPr>
              <w:t>23</w:t>
            </w:r>
            <w:r w:rsidR="00C00A4C">
              <w:rPr>
                <w:noProof/>
                <w:webHidden/>
              </w:rPr>
              <w:fldChar w:fldCharType="end"/>
            </w:r>
          </w:hyperlink>
        </w:p>
        <w:p w14:paraId="383589EE" w14:textId="246D832B" w:rsidR="001E3340" w:rsidRDefault="001E3340">
          <w:r>
            <w:rPr>
              <w:b/>
              <w:bCs/>
            </w:rPr>
            <w:fldChar w:fldCharType="end"/>
          </w:r>
        </w:p>
      </w:sdtContent>
    </w:sdt>
    <w:p w14:paraId="4BDB7AAC" w14:textId="77777777" w:rsidR="0011262B" w:rsidRDefault="0011262B">
      <w:r>
        <w:br w:type="page"/>
      </w:r>
    </w:p>
    <w:p w14:paraId="37999564" w14:textId="19C3BA76" w:rsidR="0011262B" w:rsidRDefault="0011262B" w:rsidP="0011262B">
      <w:pPr>
        <w:pStyle w:val="berschrift1"/>
      </w:pPr>
      <w:bookmarkStart w:id="2" w:name="_Toc186792478"/>
      <w:r>
        <w:lastRenderedPageBreak/>
        <w:t>PROTOCOL</w:t>
      </w:r>
      <w:r>
        <w:rPr>
          <w:spacing w:val="-5"/>
        </w:rPr>
        <w:t xml:space="preserve"> </w:t>
      </w:r>
      <w:r>
        <w:t>SUMMARY</w:t>
      </w:r>
      <w:bookmarkEnd w:id="2"/>
    </w:p>
    <w:p w14:paraId="0DE84F49" w14:textId="0383C33C" w:rsidR="0011262B" w:rsidRDefault="0011262B" w:rsidP="0011262B">
      <w:pPr>
        <w:pStyle w:val="berschrift2"/>
      </w:pPr>
      <w:bookmarkStart w:id="3" w:name="_Toc186792479"/>
      <w:r>
        <w:t>Protocol</w:t>
      </w:r>
      <w:r>
        <w:rPr>
          <w:spacing w:val="-7"/>
        </w:rPr>
        <w:t xml:space="preserve"> </w:t>
      </w:r>
      <w:r>
        <w:t>Synopsis</w:t>
      </w:r>
      <w:bookmarkEnd w:id="3"/>
    </w:p>
    <w:p w14:paraId="3B658191" w14:textId="402875A3" w:rsidR="0011262B" w:rsidRPr="001E3340" w:rsidRDefault="0011262B" w:rsidP="001E3340">
      <w:pPr>
        <w:rPr>
          <w:b/>
        </w:rPr>
      </w:pPr>
      <w:r w:rsidRPr="001E3340">
        <w:rPr>
          <w:b/>
        </w:rPr>
        <w:t>Primary</w:t>
      </w:r>
      <w:r w:rsidRPr="001E3340">
        <w:rPr>
          <w:b/>
          <w:spacing w:val="-3"/>
        </w:rPr>
        <w:t xml:space="preserve"> </w:t>
      </w:r>
      <w:r w:rsidRPr="001E3340">
        <w:rPr>
          <w:b/>
        </w:rPr>
        <w:t>and</w:t>
      </w:r>
      <w:r w:rsidRPr="001E3340">
        <w:rPr>
          <w:b/>
          <w:spacing w:val="-3"/>
        </w:rPr>
        <w:t xml:space="preserve"> </w:t>
      </w:r>
      <w:r w:rsidRPr="001E3340">
        <w:rPr>
          <w:b/>
        </w:rPr>
        <w:t>Secondary</w:t>
      </w:r>
      <w:r w:rsidRPr="001E3340">
        <w:rPr>
          <w:b/>
          <w:spacing w:val="-5"/>
        </w:rPr>
        <w:t xml:space="preserve"> </w:t>
      </w:r>
      <w:r w:rsidRPr="001E3340">
        <w:rPr>
          <w:b/>
        </w:rPr>
        <w:t>Objectives</w:t>
      </w:r>
      <w:r w:rsidRPr="001E3340">
        <w:rPr>
          <w:b/>
          <w:spacing w:val="-3"/>
        </w:rPr>
        <w:t xml:space="preserve"> </w:t>
      </w:r>
      <w:r w:rsidRPr="001E3340">
        <w:rPr>
          <w:b/>
        </w:rPr>
        <w:t>and</w:t>
      </w:r>
      <w:r w:rsidRPr="001E3340">
        <w:rPr>
          <w:b/>
          <w:spacing w:val="-2"/>
        </w:rPr>
        <w:t xml:space="preserve"> </w:t>
      </w:r>
      <w:r w:rsidRPr="001E3340">
        <w:rPr>
          <w:b/>
        </w:rPr>
        <w:t>Endpoints</w:t>
      </w:r>
    </w:p>
    <w:p w14:paraId="69C2E420" w14:textId="41BBA87A" w:rsidR="0011262B" w:rsidRPr="0011262B" w:rsidRDefault="0011262B" w:rsidP="001E3340">
      <w:pPr>
        <w:rPr>
          <w:lang w:eastAsia="en-GB"/>
        </w:rPr>
      </w:pPr>
      <w:r w:rsidRPr="001E3340">
        <w:rPr>
          <w:b/>
        </w:rPr>
        <w:t>Overall</w:t>
      </w:r>
      <w:r w:rsidRPr="001E3340">
        <w:rPr>
          <w:b/>
          <w:spacing w:val="-2"/>
        </w:rPr>
        <w:t xml:space="preserve"> </w:t>
      </w:r>
      <w:r w:rsidRPr="001E3340">
        <w:rPr>
          <w:b/>
        </w:rPr>
        <w:t>Design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2099"/>
        <w:gridCol w:w="2494"/>
        <w:gridCol w:w="2446"/>
      </w:tblGrid>
      <w:tr w:rsidR="0011262B" w14:paraId="5F17D51F" w14:textId="77777777" w:rsidTr="0011262B">
        <w:trPr>
          <w:trHeight w:val="880"/>
        </w:trPr>
        <w:tc>
          <w:tcPr>
            <w:tcW w:w="2313" w:type="dxa"/>
            <w:tcBorders>
              <w:right w:val="nil"/>
            </w:tcBorders>
          </w:tcPr>
          <w:p w14:paraId="77830735" w14:textId="77777777" w:rsidR="0011262B" w:rsidRDefault="0011262B" w:rsidP="009413E2">
            <w:pPr>
              <w:pStyle w:val="TableParagraph"/>
              <w:spacing w:before="8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Intervention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Model:</w:t>
            </w:r>
          </w:p>
        </w:tc>
        <w:tc>
          <w:tcPr>
            <w:tcW w:w="2099" w:type="dxa"/>
            <w:tcBorders>
              <w:left w:val="nil"/>
            </w:tcBorders>
          </w:tcPr>
          <w:p w14:paraId="78B86E37" w14:textId="77777777" w:rsidR="0011262B" w:rsidRDefault="0011262B" w:rsidP="009413E2">
            <w:pPr>
              <w:pStyle w:val="TableParagraph"/>
              <w:spacing w:before="83" w:line="244" w:lineRule="auto"/>
              <w:ind w:left="137" w:right="71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  <w:shd w:val="clear" w:color="auto" w:fill="D2D2D2"/>
              </w:rPr>
              <w:t>[intervention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  <w:shd w:val="clear" w:color="auto" w:fill="D2D2D2"/>
              </w:rPr>
              <w:t>model]</w:t>
            </w:r>
          </w:p>
        </w:tc>
        <w:tc>
          <w:tcPr>
            <w:tcW w:w="2494" w:type="dxa"/>
            <w:tcBorders>
              <w:right w:val="nil"/>
            </w:tcBorders>
          </w:tcPr>
          <w:p w14:paraId="56693ED2" w14:textId="77777777" w:rsidR="0011262B" w:rsidRDefault="0011262B" w:rsidP="009413E2">
            <w:pPr>
              <w:pStyle w:val="TableParagraph"/>
              <w:spacing w:before="83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Population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Type:</w:t>
            </w:r>
          </w:p>
        </w:tc>
        <w:tc>
          <w:tcPr>
            <w:tcW w:w="2446" w:type="dxa"/>
            <w:tcBorders>
              <w:left w:val="nil"/>
            </w:tcBorders>
          </w:tcPr>
          <w:p w14:paraId="1E9BEE76" w14:textId="77777777" w:rsidR="0011262B" w:rsidRDefault="0011262B" w:rsidP="009413E2">
            <w:pPr>
              <w:pStyle w:val="TableParagraph"/>
              <w:spacing w:before="83"/>
              <w:ind w:left="2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shd w:val="clear" w:color="auto" w:fill="D2D2D2"/>
              </w:rPr>
              <w:t>[population</w:t>
            </w:r>
            <w:r>
              <w:rPr>
                <w:rFonts w:ascii="Times New Roman"/>
                <w:spacing w:val="-2"/>
                <w:sz w:val="24"/>
                <w:shd w:val="clear" w:color="auto" w:fill="D2D2D2"/>
              </w:rPr>
              <w:t xml:space="preserve"> </w:t>
            </w:r>
            <w:r>
              <w:rPr>
                <w:rFonts w:ascii="Times New Roman"/>
                <w:sz w:val="24"/>
                <w:shd w:val="clear" w:color="auto" w:fill="D2D2D2"/>
              </w:rPr>
              <w:t>type]</w:t>
            </w:r>
          </w:p>
        </w:tc>
      </w:tr>
      <w:tr w:rsidR="0011262B" w14:paraId="23F2A180" w14:textId="77777777" w:rsidTr="0011262B">
        <w:trPr>
          <w:trHeight w:val="880"/>
        </w:trPr>
        <w:tc>
          <w:tcPr>
            <w:tcW w:w="2313" w:type="dxa"/>
            <w:tcBorders>
              <w:right w:val="nil"/>
            </w:tcBorders>
          </w:tcPr>
          <w:p w14:paraId="3057DF34" w14:textId="77777777" w:rsidR="0011262B" w:rsidRDefault="0011262B" w:rsidP="009413E2">
            <w:pPr>
              <w:pStyle w:val="TableParagraph"/>
              <w:spacing w:before="8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Control:</w:t>
            </w:r>
          </w:p>
        </w:tc>
        <w:tc>
          <w:tcPr>
            <w:tcW w:w="2099" w:type="dxa"/>
            <w:tcBorders>
              <w:left w:val="nil"/>
            </w:tcBorders>
          </w:tcPr>
          <w:p w14:paraId="361A98AC" w14:textId="77777777" w:rsidR="0011262B" w:rsidRDefault="0011262B" w:rsidP="009413E2">
            <w:pPr>
              <w:pStyle w:val="TableParagraph"/>
              <w:spacing w:before="83"/>
              <w:ind w:lef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shd w:val="clear" w:color="auto" w:fill="D2D2D2"/>
              </w:rPr>
              <w:t>[control]</w:t>
            </w:r>
          </w:p>
        </w:tc>
        <w:tc>
          <w:tcPr>
            <w:tcW w:w="2494" w:type="dxa"/>
            <w:tcBorders>
              <w:right w:val="nil"/>
            </w:tcBorders>
          </w:tcPr>
          <w:p w14:paraId="355FBC9A" w14:textId="77777777" w:rsidR="0011262B" w:rsidRDefault="0011262B" w:rsidP="009413E2">
            <w:pPr>
              <w:pStyle w:val="TableParagraph"/>
              <w:spacing w:before="83" w:line="244" w:lineRule="auto"/>
              <w:ind w:left="106" w:right="1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Population Diagnosis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Condition:</w:t>
            </w:r>
          </w:p>
        </w:tc>
        <w:tc>
          <w:tcPr>
            <w:tcW w:w="2446" w:type="dxa"/>
            <w:tcBorders>
              <w:left w:val="nil"/>
            </w:tcBorders>
          </w:tcPr>
          <w:p w14:paraId="34D329AD" w14:textId="77777777" w:rsidR="0011262B" w:rsidRDefault="0011262B" w:rsidP="009413E2">
            <w:pPr>
              <w:pStyle w:val="TableParagraph"/>
              <w:spacing w:before="83" w:line="244" w:lineRule="auto"/>
              <w:ind w:left="219" w:right="9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shd w:val="clear" w:color="auto" w:fill="D2D2D2"/>
              </w:rPr>
              <w:t>[diagnosis or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  <w:shd w:val="clear" w:color="auto" w:fill="D2D2D2"/>
              </w:rPr>
              <w:t>condition]</w:t>
            </w:r>
          </w:p>
        </w:tc>
      </w:tr>
      <w:tr w:rsidR="0011262B" w14:paraId="46669BAB" w14:textId="77777777" w:rsidTr="0011262B">
        <w:trPr>
          <w:trHeight w:val="1439"/>
        </w:trPr>
        <w:tc>
          <w:tcPr>
            <w:tcW w:w="2313" w:type="dxa"/>
            <w:tcBorders>
              <w:right w:val="nil"/>
            </w:tcBorders>
          </w:tcPr>
          <w:p w14:paraId="2E2A6233" w14:textId="77777777" w:rsidR="0011262B" w:rsidRDefault="0011262B" w:rsidP="009413E2">
            <w:pPr>
              <w:pStyle w:val="TableParagraph"/>
              <w:spacing w:before="8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Comparator:</w:t>
            </w:r>
          </w:p>
        </w:tc>
        <w:tc>
          <w:tcPr>
            <w:tcW w:w="2099" w:type="dxa"/>
            <w:tcBorders>
              <w:left w:val="nil"/>
            </w:tcBorders>
          </w:tcPr>
          <w:p w14:paraId="2B0608EF" w14:textId="77777777" w:rsidR="0011262B" w:rsidRDefault="0011262B" w:rsidP="009413E2">
            <w:pPr>
              <w:pStyle w:val="TableParagraph"/>
              <w:spacing w:before="83"/>
              <w:ind w:lef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shd w:val="clear" w:color="auto" w:fill="D2D2D2"/>
              </w:rPr>
              <w:t>[comparator]</w:t>
            </w:r>
          </w:p>
        </w:tc>
        <w:tc>
          <w:tcPr>
            <w:tcW w:w="2494" w:type="dxa"/>
            <w:tcBorders>
              <w:right w:val="nil"/>
            </w:tcBorders>
          </w:tcPr>
          <w:p w14:paraId="21917A77" w14:textId="77777777" w:rsidR="0011262B" w:rsidRDefault="0011262B" w:rsidP="009413E2">
            <w:pPr>
              <w:pStyle w:val="TableParagraph"/>
              <w:spacing w:before="83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Population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Age:</w:t>
            </w:r>
          </w:p>
        </w:tc>
        <w:tc>
          <w:tcPr>
            <w:tcW w:w="2446" w:type="dxa"/>
            <w:tcBorders>
              <w:left w:val="nil"/>
            </w:tcBorders>
          </w:tcPr>
          <w:p w14:paraId="6513DF33" w14:textId="77777777" w:rsidR="0011262B" w:rsidRDefault="0011262B" w:rsidP="009413E2">
            <w:pPr>
              <w:pStyle w:val="TableParagraph"/>
              <w:spacing w:before="83" w:line="242" w:lineRule="auto"/>
              <w:ind w:left="219" w:right="53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Minimum: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shd w:val="clear" w:color="auto" w:fill="D2D2D2"/>
              </w:rPr>
              <w:t>[minimum age]</w:t>
            </w:r>
            <w:r>
              <w:rPr>
                <w:rFonts w:ascii="Times New Roman" w:hAnsi="Times New Roman"/>
                <w:sz w:val="24"/>
              </w:rPr>
              <w:t xml:space="preserve"> –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Maximum: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shd w:val="clear" w:color="auto" w:fill="D2D2D2"/>
              </w:rPr>
              <w:t>[maximum</w:t>
            </w:r>
            <w:r>
              <w:rPr>
                <w:rFonts w:ascii="Times New Roman" w:hAnsi="Times New Roman"/>
                <w:spacing w:val="-2"/>
                <w:sz w:val="24"/>
                <w:shd w:val="clear" w:color="auto" w:fill="D2D2D2"/>
              </w:rPr>
              <w:t xml:space="preserve"> </w:t>
            </w:r>
            <w:r>
              <w:rPr>
                <w:rFonts w:ascii="Times New Roman" w:hAnsi="Times New Roman"/>
                <w:sz w:val="24"/>
                <w:shd w:val="clear" w:color="auto" w:fill="D2D2D2"/>
              </w:rPr>
              <w:t>age]</w:t>
            </w:r>
          </w:p>
        </w:tc>
      </w:tr>
      <w:tr w:rsidR="0011262B" w14:paraId="615C7D30" w14:textId="77777777" w:rsidTr="0011262B">
        <w:trPr>
          <w:trHeight w:val="1161"/>
        </w:trPr>
        <w:tc>
          <w:tcPr>
            <w:tcW w:w="2313" w:type="dxa"/>
            <w:tcBorders>
              <w:right w:val="nil"/>
            </w:tcBorders>
          </w:tcPr>
          <w:p w14:paraId="696EB76D" w14:textId="77777777" w:rsidR="0011262B" w:rsidRDefault="0011262B" w:rsidP="009413E2">
            <w:pPr>
              <w:pStyle w:val="TableParagraph"/>
              <w:spacing w:before="83" w:line="244" w:lineRule="auto"/>
              <w:ind w:left="107" w:right="32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Trial Intervention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Assignment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Method:</w:t>
            </w:r>
          </w:p>
        </w:tc>
        <w:tc>
          <w:tcPr>
            <w:tcW w:w="2099" w:type="dxa"/>
            <w:tcBorders>
              <w:left w:val="nil"/>
            </w:tcBorders>
          </w:tcPr>
          <w:p w14:paraId="577FB54D" w14:textId="77777777" w:rsidR="0011262B" w:rsidRDefault="0011262B" w:rsidP="009413E2">
            <w:pPr>
              <w:pStyle w:val="TableParagraph"/>
              <w:spacing w:before="83" w:line="244" w:lineRule="auto"/>
              <w:ind w:left="137" w:right="71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  <w:shd w:val="clear" w:color="auto" w:fill="D2D2D2"/>
              </w:rPr>
              <w:t>[intervention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  <w:shd w:val="clear" w:color="auto" w:fill="D2D2D2"/>
              </w:rPr>
              <w:t>assignment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  <w:shd w:val="clear" w:color="auto" w:fill="D2D2D2"/>
              </w:rPr>
              <w:t>method]</w:t>
            </w:r>
          </w:p>
        </w:tc>
        <w:tc>
          <w:tcPr>
            <w:tcW w:w="2494" w:type="dxa"/>
            <w:tcBorders>
              <w:right w:val="nil"/>
            </w:tcBorders>
          </w:tcPr>
          <w:p w14:paraId="595B299B" w14:textId="77777777" w:rsidR="0011262B" w:rsidRDefault="0011262B" w:rsidP="009413E2">
            <w:pPr>
              <w:pStyle w:val="TableParagraph"/>
              <w:spacing w:before="83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Site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Distribution:</w:t>
            </w:r>
          </w:p>
        </w:tc>
        <w:tc>
          <w:tcPr>
            <w:tcW w:w="2446" w:type="dxa"/>
            <w:tcBorders>
              <w:left w:val="nil"/>
            </w:tcBorders>
          </w:tcPr>
          <w:p w14:paraId="195808F6" w14:textId="77777777" w:rsidR="0011262B" w:rsidRDefault="0011262B" w:rsidP="009413E2">
            <w:pPr>
              <w:pStyle w:val="TableParagraph"/>
              <w:spacing w:before="83"/>
              <w:ind w:left="2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shd w:val="clear" w:color="auto" w:fill="D2D2D2"/>
              </w:rPr>
              <w:t>[geographic</w:t>
            </w:r>
            <w:r>
              <w:rPr>
                <w:rFonts w:ascii="Times New Roman"/>
                <w:spacing w:val="-2"/>
                <w:sz w:val="24"/>
                <w:shd w:val="clear" w:color="auto" w:fill="D2D2D2"/>
              </w:rPr>
              <w:t xml:space="preserve"> </w:t>
            </w:r>
            <w:r>
              <w:rPr>
                <w:rFonts w:ascii="Times New Roman"/>
                <w:sz w:val="24"/>
                <w:shd w:val="clear" w:color="auto" w:fill="D2D2D2"/>
              </w:rPr>
              <w:t>scope]</w:t>
            </w:r>
          </w:p>
        </w:tc>
      </w:tr>
    </w:tbl>
    <w:p w14:paraId="7A322ABE" w14:textId="77777777" w:rsidR="0011262B" w:rsidRDefault="0011262B" w:rsidP="0011262B">
      <w:pPr>
        <w:widowControl w:val="0"/>
        <w:tabs>
          <w:tab w:val="left" w:pos="999"/>
          <w:tab w:val="left" w:pos="1000"/>
        </w:tabs>
        <w:autoSpaceDE w:val="0"/>
        <w:autoSpaceDN w:val="0"/>
        <w:spacing w:after="0" w:line="240" w:lineRule="auto"/>
        <w:rPr>
          <w:b/>
        </w:rPr>
      </w:pPr>
    </w:p>
    <w:p w14:paraId="42BA7F20" w14:textId="3CB80204" w:rsidR="0011262B" w:rsidRDefault="0011262B" w:rsidP="0011262B">
      <w:pPr>
        <w:widowControl w:val="0"/>
        <w:tabs>
          <w:tab w:val="left" w:pos="999"/>
          <w:tab w:val="left" w:pos="1000"/>
        </w:tabs>
        <w:autoSpaceDE w:val="0"/>
        <w:autoSpaceDN w:val="0"/>
        <w:spacing w:after="0" w:line="240" w:lineRule="auto"/>
      </w:pPr>
      <w:r w:rsidRPr="0011262B">
        <w:rPr>
          <w:b/>
        </w:rPr>
        <w:t>Number</w:t>
      </w:r>
      <w:r w:rsidRPr="0011262B">
        <w:rPr>
          <w:b/>
          <w:spacing w:val="-2"/>
        </w:rPr>
        <w:t xml:space="preserve"> </w:t>
      </w:r>
      <w:r w:rsidRPr="0011262B">
        <w:rPr>
          <w:b/>
        </w:rPr>
        <w:t>of</w:t>
      </w:r>
      <w:r w:rsidRPr="0011262B">
        <w:rPr>
          <w:b/>
          <w:spacing w:val="-2"/>
        </w:rPr>
        <w:t xml:space="preserve"> </w:t>
      </w:r>
      <w:r w:rsidRPr="0011262B">
        <w:rPr>
          <w:b/>
        </w:rPr>
        <w:t>Arms:</w:t>
      </w:r>
      <w:r w:rsidRPr="0011262B">
        <w:rPr>
          <w:b/>
          <w:spacing w:val="-2"/>
        </w:rPr>
        <w:t xml:space="preserve"> </w:t>
      </w:r>
      <w:r w:rsidRPr="0011262B">
        <w:rPr>
          <w:shd w:val="clear" w:color="auto" w:fill="D2D2D2"/>
        </w:rPr>
        <w:t>[Number</w:t>
      </w:r>
      <w:r w:rsidRPr="0011262B">
        <w:rPr>
          <w:spacing w:val="-2"/>
          <w:shd w:val="clear" w:color="auto" w:fill="D2D2D2"/>
        </w:rPr>
        <w:t xml:space="preserve"> </w:t>
      </w:r>
      <w:r w:rsidRPr="0011262B">
        <w:rPr>
          <w:shd w:val="clear" w:color="auto" w:fill="D2D2D2"/>
        </w:rPr>
        <w:t>of</w:t>
      </w:r>
      <w:r w:rsidRPr="0011262B">
        <w:rPr>
          <w:spacing w:val="-1"/>
          <w:shd w:val="clear" w:color="auto" w:fill="D2D2D2"/>
        </w:rPr>
        <w:t xml:space="preserve"> </w:t>
      </w:r>
      <w:r w:rsidRPr="0011262B">
        <w:rPr>
          <w:shd w:val="clear" w:color="auto" w:fill="D2D2D2"/>
        </w:rPr>
        <w:t>Arms]</w:t>
      </w:r>
    </w:p>
    <w:p w14:paraId="166039D2" w14:textId="77777777" w:rsidR="0011262B" w:rsidRDefault="0011262B" w:rsidP="0011262B">
      <w:pPr>
        <w:widowControl w:val="0"/>
        <w:tabs>
          <w:tab w:val="left" w:pos="999"/>
          <w:tab w:val="left" w:pos="1000"/>
        </w:tabs>
        <w:autoSpaceDE w:val="0"/>
        <w:autoSpaceDN w:val="0"/>
        <w:spacing w:after="0" w:line="240" w:lineRule="auto"/>
        <w:rPr>
          <w:b/>
        </w:rPr>
      </w:pPr>
    </w:p>
    <w:p w14:paraId="445BFF05" w14:textId="724028E0" w:rsidR="0011262B" w:rsidRDefault="0011262B" w:rsidP="0011262B">
      <w:pPr>
        <w:widowControl w:val="0"/>
        <w:tabs>
          <w:tab w:val="left" w:pos="999"/>
          <w:tab w:val="left" w:pos="1000"/>
        </w:tabs>
        <w:autoSpaceDE w:val="0"/>
        <w:autoSpaceDN w:val="0"/>
        <w:spacing w:after="0" w:line="240" w:lineRule="auto"/>
      </w:pPr>
      <w:r w:rsidRPr="0011262B">
        <w:rPr>
          <w:b/>
        </w:rPr>
        <w:t>Blinding:</w:t>
      </w:r>
      <w:r w:rsidRPr="0011262B">
        <w:rPr>
          <w:b/>
          <w:spacing w:val="56"/>
        </w:rPr>
        <w:t xml:space="preserve"> </w:t>
      </w:r>
      <w:r>
        <w:t>The</w:t>
      </w:r>
      <w:r w:rsidRPr="0011262B">
        <w:rPr>
          <w:spacing w:val="-2"/>
        </w:rPr>
        <w:t xml:space="preserve"> </w:t>
      </w:r>
      <w:r>
        <w:t>following</w:t>
      </w:r>
      <w:r w:rsidRPr="0011262B">
        <w:rPr>
          <w:spacing w:val="-1"/>
        </w:rPr>
        <w:t xml:space="preserve"> </w:t>
      </w:r>
      <w:r>
        <w:t>roles</w:t>
      </w:r>
      <w:r w:rsidRPr="0011262B">
        <w:rPr>
          <w:spacing w:val="-1"/>
        </w:rPr>
        <w:t xml:space="preserve"> </w:t>
      </w:r>
      <w:r>
        <w:t>indicated</w:t>
      </w:r>
      <w:r w:rsidRPr="0011262B">
        <w:rPr>
          <w:spacing w:val="-1"/>
        </w:rPr>
        <w:t xml:space="preserve"> </w:t>
      </w:r>
      <w:r>
        <w:t>below will</w:t>
      </w:r>
      <w:r w:rsidRPr="0011262B">
        <w:rPr>
          <w:spacing w:val="-1"/>
        </w:rPr>
        <w:t xml:space="preserve"> </w:t>
      </w:r>
      <w:r>
        <w:t>not</w:t>
      </w:r>
      <w:r w:rsidRPr="0011262B">
        <w:rPr>
          <w:spacing w:val="-1"/>
        </w:rPr>
        <w:t xml:space="preserve"> </w:t>
      </w:r>
      <w:r>
        <w:t>be</w:t>
      </w:r>
      <w:r w:rsidRPr="0011262B">
        <w:rPr>
          <w:spacing w:val="-2"/>
        </w:rPr>
        <w:t xml:space="preserve"> </w:t>
      </w:r>
      <w:r>
        <w:t>made</w:t>
      </w:r>
      <w:r w:rsidRPr="0011262B">
        <w:rPr>
          <w:spacing w:val="-2"/>
        </w:rPr>
        <w:t xml:space="preserve"> </w:t>
      </w:r>
      <w:r>
        <w:t>aware</w:t>
      </w:r>
      <w:r w:rsidRPr="0011262B">
        <w:rPr>
          <w:spacing w:val="-2"/>
        </w:rPr>
        <w:t xml:space="preserve"> </w:t>
      </w:r>
      <w:r>
        <w:t>of</w:t>
      </w:r>
      <w:r w:rsidRPr="0011262B">
        <w:rPr>
          <w:spacing w:val="-2"/>
        </w:rPr>
        <w:t xml:space="preserve"> </w:t>
      </w:r>
      <w:r>
        <w:t>the</w:t>
      </w:r>
      <w:r w:rsidRPr="0011262B">
        <w:rPr>
          <w:spacing w:val="-2"/>
        </w:rPr>
        <w:t xml:space="preserve"> </w:t>
      </w:r>
      <w:r>
        <w:t>treatment</w:t>
      </w:r>
      <w:r w:rsidRPr="0011262B">
        <w:rPr>
          <w:spacing w:val="-1"/>
        </w:rPr>
        <w:t xml:space="preserve"> </w:t>
      </w:r>
      <w:r>
        <w:t>group assignment</w:t>
      </w:r>
      <w:r w:rsidRPr="0011262B">
        <w:rPr>
          <w:spacing w:val="-2"/>
        </w:rPr>
        <w:t xml:space="preserve"> </w:t>
      </w:r>
      <w:r>
        <w:t>during</w:t>
      </w:r>
      <w:r w:rsidRPr="0011262B">
        <w:rPr>
          <w:spacing w:val="-1"/>
        </w:rPr>
        <w:t xml:space="preserve"> </w:t>
      </w:r>
      <w:r>
        <w:t>the</w:t>
      </w:r>
      <w:r w:rsidRPr="0011262B">
        <w:rPr>
          <w:spacing w:val="-3"/>
        </w:rPr>
        <w:t xml:space="preserve"> </w:t>
      </w:r>
      <w:r>
        <w:t>trial:</w:t>
      </w:r>
      <w:r w:rsidRPr="0011262B">
        <w:rPr>
          <w:spacing w:val="58"/>
        </w:rPr>
        <w:t xml:space="preserve"> </w:t>
      </w:r>
      <w:r w:rsidRPr="0011262B">
        <w:rPr>
          <w:shd w:val="clear" w:color="auto" w:fill="D2D2D2"/>
        </w:rPr>
        <w:t>[blinded</w:t>
      </w:r>
      <w:r w:rsidRPr="0011262B">
        <w:rPr>
          <w:spacing w:val="-2"/>
          <w:shd w:val="clear" w:color="auto" w:fill="D2D2D2"/>
        </w:rPr>
        <w:t xml:space="preserve"> </w:t>
      </w:r>
      <w:r w:rsidRPr="0011262B">
        <w:rPr>
          <w:shd w:val="clear" w:color="auto" w:fill="D2D2D2"/>
        </w:rPr>
        <w:t>roles]</w:t>
      </w:r>
      <w:r>
        <w:t>.</w:t>
      </w:r>
    </w:p>
    <w:p w14:paraId="226D17DB" w14:textId="4E38F769" w:rsidR="0011262B" w:rsidRDefault="0011262B" w:rsidP="0011262B">
      <w:pPr>
        <w:widowControl w:val="0"/>
        <w:tabs>
          <w:tab w:val="left" w:pos="999"/>
          <w:tab w:val="left" w:pos="1000"/>
        </w:tabs>
        <w:autoSpaceDE w:val="0"/>
        <w:autoSpaceDN w:val="0"/>
        <w:spacing w:after="0" w:line="240" w:lineRule="auto"/>
      </w:pPr>
    </w:p>
    <w:p w14:paraId="7A786297" w14:textId="136D833B" w:rsidR="0011262B" w:rsidRPr="001E3340" w:rsidRDefault="0011262B" w:rsidP="001E3340">
      <w:pPr>
        <w:rPr>
          <w:b/>
        </w:rPr>
      </w:pPr>
      <w:r w:rsidRPr="001E3340">
        <w:rPr>
          <w:b/>
        </w:rPr>
        <w:t>Number of Participants:</w:t>
      </w:r>
    </w:p>
    <w:p w14:paraId="10912D37" w14:textId="2E2FA7FC" w:rsidR="0011262B" w:rsidRPr="001E3340" w:rsidRDefault="0011262B" w:rsidP="001E3340">
      <w:pPr>
        <w:rPr>
          <w:b/>
        </w:rPr>
      </w:pPr>
      <w:r w:rsidRPr="001E3340">
        <w:rPr>
          <w:b/>
        </w:rPr>
        <w:t>Arms and Duration:</w:t>
      </w:r>
    </w:p>
    <w:p w14:paraId="004917DA" w14:textId="754C4A68" w:rsidR="0011262B" w:rsidRPr="001E3340" w:rsidRDefault="0011262B" w:rsidP="001E3340">
      <w:pPr>
        <w:rPr>
          <w:b/>
        </w:rPr>
      </w:pPr>
      <w:r w:rsidRPr="001E3340">
        <w:rPr>
          <w:b/>
        </w:rPr>
        <w:t>Committees:</w:t>
      </w:r>
      <w:bookmarkStart w:id="4" w:name="1.2_Trial_Schema"/>
      <w:bookmarkStart w:id="5" w:name="_bookmark2"/>
      <w:bookmarkEnd w:id="4"/>
      <w:bookmarkEnd w:id="5"/>
    </w:p>
    <w:p w14:paraId="53364A82" w14:textId="0FB3A0E3" w:rsidR="0011262B" w:rsidRDefault="0011262B" w:rsidP="0011262B">
      <w:pPr>
        <w:pStyle w:val="berschrift2"/>
      </w:pPr>
      <w:bookmarkStart w:id="6" w:name="_Toc186792480"/>
      <w:r>
        <w:t>Trial</w:t>
      </w:r>
      <w:r w:rsidRPr="0011262B">
        <w:t xml:space="preserve"> </w:t>
      </w:r>
      <w:r>
        <w:t>Schema</w:t>
      </w:r>
      <w:bookmarkEnd w:id="6"/>
    </w:p>
    <w:p w14:paraId="60E99392" w14:textId="77777777" w:rsidR="00C8377E" w:rsidRDefault="00C8377E">
      <w:pPr>
        <w:rPr>
          <w:lang w:eastAsia="en-GB"/>
        </w:rPr>
        <w:sectPr w:rsidR="00C8377E" w:rsidSect="00ED7DBC">
          <w:headerReference w:type="even" r:id="rId14"/>
          <w:headerReference w:type="default" r:id="rId15"/>
          <w:pgSz w:w="11906" w:h="16838" w:code="9"/>
          <w:pgMar w:top="1984" w:right="850" w:bottom="850" w:left="1417" w:header="850" w:footer="850" w:gutter="0"/>
          <w:cols w:space="708"/>
          <w:docGrid w:linePitch="360"/>
        </w:sectPr>
      </w:pPr>
    </w:p>
    <w:p w14:paraId="176A08D0" w14:textId="59108FD5" w:rsidR="0011262B" w:rsidRDefault="0011262B" w:rsidP="0011262B">
      <w:pPr>
        <w:pStyle w:val="berschrift2"/>
      </w:pPr>
      <w:bookmarkStart w:id="7" w:name="1.3_Schedule_of_Activities"/>
      <w:bookmarkStart w:id="8" w:name="_bookmark3"/>
      <w:bookmarkStart w:id="9" w:name="_Toc186792481"/>
      <w:bookmarkEnd w:id="7"/>
      <w:bookmarkEnd w:id="8"/>
      <w:r>
        <w:lastRenderedPageBreak/>
        <w:t>Schedule</w:t>
      </w:r>
      <w:r w:rsidRPr="0011262B">
        <w:t xml:space="preserve"> </w:t>
      </w:r>
      <w:r>
        <w:t>of</w:t>
      </w:r>
      <w:r w:rsidRPr="0011262B">
        <w:t xml:space="preserve"> </w:t>
      </w:r>
      <w:r>
        <w:t>Activities</w:t>
      </w:r>
      <w:bookmarkEnd w:id="9"/>
    </w:p>
    <w:sdt>
      <w:sdtPr>
        <w:rPr>
          <w:rFonts w:eastAsia="SimSun"/>
        </w:rPr>
        <w:alias w:val="Schedule of Activities"/>
        <w:tag w:val="SB_SoA"/>
        <w:id w:val="1071078486"/>
        <w:placeholder>
          <w:docPart w:val="1DF2F04313694C0F8272D6797DF3BB0A"/>
        </w:placeholder>
        <w:showingPlcHdr/>
        <w15:appearance w15:val="tags"/>
      </w:sdtPr>
      <w:sdtEndPr/>
      <w:sdtContent>
        <w:p w14:paraId="488AE558" w14:textId="77777777" w:rsidR="00C8377E" w:rsidRPr="00ED7DBC" w:rsidRDefault="00C8377E" w:rsidP="00C8377E">
          <w:pPr>
            <w:pStyle w:val="Textkrper"/>
            <w:spacing w:after="0"/>
            <w:rPr>
              <w:rFonts w:eastAsia="SimSun"/>
            </w:rPr>
          </w:pPr>
          <w:r w:rsidRPr="00ED7DBC">
            <w:rPr>
              <w:i/>
              <w:iCs/>
              <w:color w:val="A6A6A6"/>
            </w:rPr>
            <w:t>[</w:t>
          </w:r>
          <w:r w:rsidRPr="00ED7DBC">
            <w:rPr>
              <w:rStyle w:val="Platzhaltertext"/>
              <w:i/>
              <w:iCs/>
              <w:color w:val="A6A6A6"/>
            </w:rPr>
            <w:t>Insert via the StudyBuilder ribbon.]</w:t>
          </w:r>
        </w:p>
      </w:sdtContent>
    </w:sdt>
    <w:p w14:paraId="476BFEC6" w14:textId="77777777" w:rsidR="00C8377E" w:rsidRDefault="00C8377E" w:rsidP="00C8377E">
      <w:pPr>
        <w:pStyle w:val="Textkrper"/>
        <w:rPr>
          <w:lang w:eastAsia="en-GB"/>
        </w:rPr>
        <w:sectPr w:rsidR="00C8377E" w:rsidSect="00C8377E">
          <w:pgSz w:w="16838" w:h="11906" w:orient="landscape" w:code="9"/>
          <w:pgMar w:top="1417" w:right="1984" w:bottom="850" w:left="850" w:header="850" w:footer="850" w:gutter="0"/>
          <w:cols w:space="708"/>
          <w:docGrid w:linePitch="360"/>
        </w:sectPr>
      </w:pPr>
    </w:p>
    <w:p w14:paraId="796BD298" w14:textId="2AB307F8" w:rsidR="00C8377E" w:rsidRDefault="00C8377E" w:rsidP="00C8377E">
      <w:pPr>
        <w:pStyle w:val="berschrift1"/>
      </w:pPr>
      <w:bookmarkStart w:id="10" w:name="_Toc186792482"/>
      <w:r>
        <w:lastRenderedPageBreak/>
        <w:t>INTRODUCTION</w:t>
      </w:r>
      <w:bookmarkEnd w:id="10"/>
    </w:p>
    <w:p w14:paraId="64696D34" w14:textId="31456CEB" w:rsidR="00C8377E" w:rsidRDefault="00C8377E" w:rsidP="00C8377E">
      <w:pPr>
        <w:pStyle w:val="berschrift2"/>
      </w:pPr>
      <w:bookmarkStart w:id="11" w:name="_Toc186792483"/>
      <w:r>
        <w:t>Purpose of Trial</w:t>
      </w:r>
      <w:bookmarkEnd w:id="11"/>
    </w:p>
    <w:p w14:paraId="35DE9CD4" w14:textId="08BDA878" w:rsidR="00C8377E" w:rsidRDefault="00C8377E" w:rsidP="00C8377E">
      <w:pPr>
        <w:pStyle w:val="berschrift2"/>
      </w:pPr>
      <w:bookmarkStart w:id="12" w:name="_Toc186792484"/>
      <w:r>
        <w:t>Summary of Benefits and Risks</w:t>
      </w:r>
      <w:bookmarkEnd w:id="12"/>
    </w:p>
    <w:p w14:paraId="7AA7168C" w14:textId="47785136" w:rsidR="00C8377E" w:rsidRDefault="00C8377E" w:rsidP="001A2C98">
      <w:pPr>
        <w:pStyle w:val="berschrift1"/>
      </w:pPr>
      <w:bookmarkStart w:id="13" w:name="_Toc186792485"/>
      <w:r>
        <w:lastRenderedPageBreak/>
        <w:t>TRIAL OBJECTIVES, ENDPOINTS AND ESTIMANDS</w:t>
      </w:r>
      <w:bookmarkEnd w:id="13"/>
    </w:p>
    <w:p w14:paraId="3839F3A4" w14:textId="708F64A6" w:rsidR="00C8377E" w:rsidRDefault="00C8377E" w:rsidP="00C8377E">
      <w:pPr>
        <w:pStyle w:val="berschrift2"/>
      </w:pPr>
      <w:bookmarkStart w:id="14" w:name="_Toc186792486"/>
      <w:r>
        <w:t>{Primary/Secondary/Exploratory} Objective + Associated Endpoint</w:t>
      </w:r>
      <w:r w:rsidR="001A2C98">
        <w:t xml:space="preserve"> </w:t>
      </w:r>
      <w:r>
        <w:t xml:space="preserve">{and </w:t>
      </w:r>
      <w:proofErr w:type="spellStart"/>
      <w:r>
        <w:t>Estimand</w:t>
      </w:r>
      <w:proofErr w:type="spellEnd"/>
      <w:r>
        <w:t>}</w:t>
      </w:r>
      <w:bookmarkEnd w:id="14"/>
    </w:p>
    <w:sdt>
      <w:sdtPr>
        <w:alias w:val="Objectives &amp; Endpoints"/>
        <w:tag w:val="SB_ObjectivesEndpoints"/>
        <w:id w:val="984976440"/>
        <w:placeholder>
          <w:docPart w:val="C396C2106C3C423AA4D1476DEAADE60A"/>
        </w:placeholder>
        <w:showingPlcHdr/>
        <w15:appearance w15:val="tags"/>
      </w:sdtPr>
      <w:sdtEndPr/>
      <w:sdtContent>
        <w:p w14:paraId="4878C060" w14:textId="77777777" w:rsidR="001A2C98" w:rsidRPr="00ED7DBC" w:rsidRDefault="001A2C98" w:rsidP="001A2C98">
          <w:pPr>
            <w:suppressAutoHyphens/>
            <w:spacing w:after="0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sdtContent>
    </w:sdt>
    <w:p w14:paraId="48152C90" w14:textId="77777777" w:rsidR="001A2C98" w:rsidRPr="001A2C98" w:rsidRDefault="001A2C98" w:rsidP="001A2C98">
      <w:pPr>
        <w:pStyle w:val="Textkrper"/>
        <w:rPr>
          <w:lang w:eastAsia="en-GB"/>
        </w:rPr>
      </w:pPr>
    </w:p>
    <w:p w14:paraId="321AD4CB" w14:textId="022BA849" w:rsidR="00C8377E" w:rsidRDefault="00C8377E" w:rsidP="001A2C98">
      <w:pPr>
        <w:pStyle w:val="berschrift1"/>
      </w:pPr>
      <w:bookmarkStart w:id="15" w:name="_Toc186792487"/>
      <w:r>
        <w:lastRenderedPageBreak/>
        <w:t>TRIAL DESIGN</w:t>
      </w:r>
      <w:bookmarkEnd w:id="15"/>
    </w:p>
    <w:p w14:paraId="40BFF99D" w14:textId="266333D5" w:rsidR="00441CA9" w:rsidRDefault="00C8377E" w:rsidP="00441CA9">
      <w:pPr>
        <w:pStyle w:val="berschrift2"/>
      </w:pPr>
      <w:bookmarkStart w:id="16" w:name="_Toc186792488"/>
      <w:r>
        <w:t>Description of Trial Design</w:t>
      </w:r>
      <w:bookmarkEnd w:id="16"/>
    </w:p>
    <w:p w14:paraId="091EA030" w14:textId="77777777" w:rsidR="00E73A37" w:rsidRPr="00ED7DBC" w:rsidRDefault="00E73A37" w:rsidP="00E73A37">
      <w:pPr>
        <w:pStyle w:val="Beschriftung"/>
      </w:pPr>
      <w:bookmarkStart w:id="17" w:name="_Toc111639769"/>
      <w:bookmarkStart w:id="18" w:name="_Toc111640008"/>
      <w:bookmarkStart w:id="19" w:name="_Toc111640248"/>
      <w:bookmarkStart w:id="20" w:name="_Toc111640487"/>
      <w:r w:rsidRPr="00ED7DBC">
        <w:t>Figure </w:t>
      </w:r>
      <w:r w:rsidRPr="00ED7DBC">
        <w:fldChar w:fldCharType="begin"/>
      </w:r>
      <w:r w:rsidRPr="00ED7DBC">
        <w:instrText xml:space="preserve"> STYLEREF 1 \s </w:instrText>
      </w:r>
      <w:r w:rsidRPr="00ED7DBC">
        <w:fldChar w:fldCharType="separate"/>
      </w:r>
      <w:r>
        <w:rPr>
          <w:cs/>
        </w:rPr>
        <w:t>‎</w:t>
      </w:r>
      <w:r>
        <w:t>4</w:t>
      </w:r>
      <w:r w:rsidRPr="00ED7DBC">
        <w:fldChar w:fldCharType="end"/>
      </w:r>
      <w:r w:rsidRPr="00ED7DBC">
        <w:noBreakHyphen/>
      </w:r>
      <w:r w:rsidRPr="00ED7DBC">
        <w:fldChar w:fldCharType="begin"/>
      </w:r>
      <w:r w:rsidRPr="00ED7DBC">
        <w:instrText xml:space="preserve"> SEQ Figure \* ARABIC \s 1 </w:instrText>
      </w:r>
      <w:r w:rsidRPr="00ED7DBC">
        <w:fldChar w:fldCharType="separate"/>
      </w:r>
      <w:r>
        <w:t>1</w:t>
      </w:r>
      <w:r w:rsidRPr="00ED7DBC">
        <w:fldChar w:fldCharType="end"/>
      </w:r>
      <w:r w:rsidRPr="00ED7DBC">
        <w:tab/>
      </w:r>
      <w:r w:rsidRPr="00E73A37">
        <w:t>Study design</w:t>
      </w:r>
      <w:bookmarkEnd w:id="17"/>
      <w:bookmarkEnd w:id="18"/>
      <w:bookmarkEnd w:id="19"/>
      <w:bookmarkEnd w:id="20"/>
    </w:p>
    <w:sdt>
      <w:sdtPr>
        <w:alias w:val="Study design figure"/>
        <w:tag w:val="SB_StudydesignGraphic"/>
        <w:id w:val="700509251"/>
        <w:placeholder>
          <w:docPart w:val="837ECB4322C64248A533BDD3C7C4A5E0"/>
        </w:placeholder>
        <w:showingPlcHdr/>
        <w15:appearance w15:val="tags"/>
      </w:sdtPr>
      <w:sdtEndPr/>
      <w:sdtContent>
        <w:p w14:paraId="0C5EA04F" w14:textId="77777777" w:rsidR="00E73A37" w:rsidRPr="00ED7DBC" w:rsidRDefault="00E73A37" w:rsidP="00E73A37">
          <w:pPr>
            <w:suppressAutoHyphens/>
            <w:spacing w:after="0"/>
          </w:pPr>
          <w:r w:rsidRPr="00ED7DBC">
            <w:rPr>
              <w:i/>
              <w:iCs/>
              <w:color w:val="A6A6A6" w:themeColor="background1" w:themeShade="A6"/>
            </w:rPr>
            <w:t>[Can be inserted via the StudyBuilder ribbon.]</w:t>
          </w:r>
        </w:p>
      </w:sdtContent>
    </w:sdt>
    <w:p w14:paraId="46C83178" w14:textId="77777777" w:rsidR="00E73A37" w:rsidRPr="00E73A37" w:rsidRDefault="00E73A37" w:rsidP="00E73A37">
      <w:pPr>
        <w:pStyle w:val="Textkrper"/>
        <w:rPr>
          <w:lang w:eastAsia="en-GB"/>
        </w:rPr>
      </w:pPr>
    </w:p>
    <w:p w14:paraId="320A5B63" w14:textId="1FD7D8A6" w:rsidR="00441CA9" w:rsidRDefault="00441CA9" w:rsidP="00441CA9">
      <w:pPr>
        <w:pStyle w:val="berschrift3"/>
      </w:pPr>
      <w:bookmarkStart w:id="21" w:name="_Toc186792489"/>
      <w:r>
        <w:t>Participant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Design</w:t>
      </w:r>
      <w:bookmarkEnd w:id="21"/>
    </w:p>
    <w:p w14:paraId="1C2088C3" w14:textId="7E133998" w:rsidR="00441CA9" w:rsidRDefault="00441CA9" w:rsidP="00441CA9">
      <w:pPr>
        <w:pStyle w:val="berschrift2"/>
      </w:pPr>
      <w:bookmarkStart w:id="22" w:name="_Toc186792490"/>
      <w:r>
        <w:t>Rationale for Trial Design</w:t>
      </w:r>
      <w:bookmarkEnd w:id="22"/>
    </w:p>
    <w:p w14:paraId="3EEC1907" w14:textId="42957AFF" w:rsidR="00441CA9" w:rsidRDefault="00441CA9" w:rsidP="00441CA9">
      <w:pPr>
        <w:pStyle w:val="berschrift3"/>
      </w:pPr>
      <w:bookmarkStart w:id="23" w:name="_Toc186792491"/>
      <w:r>
        <w:t>Rationale for Comparator</w:t>
      </w:r>
      <w:bookmarkEnd w:id="23"/>
    </w:p>
    <w:p w14:paraId="36F1A44D" w14:textId="7B9C6F5C" w:rsidR="00441CA9" w:rsidRDefault="00441CA9" w:rsidP="00441CA9">
      <w:pPr>
        <w:pStyle w:val="berschrift3"/>
      </w:pPr>
      <w:bookmarkStart w:id="24" w:name="_Toc186792492"/>
      <w:r>
        <w:t>Rationale for Adaptive or Novel Trial Design</w:t>
      </w:r>
      <w:bookmarkEnd w:id="24"/>
    </w:p>
    <w:p w14:paraId="71B323B5" w14:textId="3B691DC0" w:rsidR="00441CA9" w:rsidRDefault="00441CA9" w:rsidP="00441CA9">
      <w:pPr>
        <w:pStyle w:val="berschrift3"/>
      </w:pPr>
      <w:bookmarkStart w:id="25" w:name="_Toc186792493"/>
      <w:r>
        <w:t>Other Trial Design Considerations</w:t>
      </w:r>
      <w:bookmarkEnd w:id="25"/>
    </w:p>
    <w:p w14:paraId="0F5D967B" w14:textId="4AA71602" w:rsidR="00441CA9" w:rsidRDefault="00441CA9" w:rsidP="00441CA9">
      <w:pPr>
        <w:pStyle w:val="berschrift2"/>
      </w:pPr>
      <w:bookmarkStart w:id="26" w:name="_Toc186792494"/>
      <w:r>
        <w:t>Access to Trial Intervention After End of Trial</w:t>
      </w:r>
      <w:bookmarkEnd w:id="26"/>
    </w:p>
    <w:p w14:paraId="369F1F43" w14:textId="07041A9B" w:rsidR="00441CA9" w:rsidRPr="00441CA9" w:rsidRDefault="00441CA9" w:rsidP="00441CA9">
      <w:pPr>
        <w:pStyle w:val="berschrift2"/>
      </w:pPr>
      <w:bookmarkStart w:id="27" w:name="_Toc186792495"/>
      <w:r>
        <w:t>Start of Trial and End of Trial</w:t>
      </w:r>
      <w:bookmarkEnd w:id="27"/>
    </w:p>
    <w:p w14:paraId="47DE30FE" w14:textId="19D8CC97" w:rsidR="00441CA9" w:rsidRDefault="00441CA9" w:rsidP="00441CA9">
      <w:pPr>
        <w:pStyle w:val="Textkrper"/>
        <w:rPr>
          <w:lang w:eastAsia="en-GB"/>
        </w:rPr>
      </w:pPr>
    </w:p>
    <w:p w14:paraId="2D2D8A2F" w14:textId="37AF7CBB" w:rsidR="00473E89" w:rsidRDefault="00473E89" w:rsidP="00473E89">
      <w:pPr>
        <w:pStyle w:val="berschrift1"/>
      </w:pPr>
      <w:bookmarkStart w:id="28" w:name="_Toc186792496"/>
      <w:r w:rsidRPr="00473E89">
        <w:lastRenderedPageBreak/>
        <w:t>TRIAL POPULATION</w:t>
      </w:r>
      <w:bookmarkEnd w:id="28"/>
    </w:p>
    <w:p w14:paraId="6250E51A" w14:textId="11169582" w:rsidR="00473E89" w:rsidRDefault="00473E89" w:rsidP="00473E89">
      <w:pPr>
        <w:pStyle w:val="berschrift2"/>
      </w:pPr>
      <w:bookmarkStart w:id="29" w:name="_Toc186792497"/>
      <w:r w:rsidRPr="00473E89">
        <w:t>Selection of Trial Population</w:t>
      </w:r>
      <w:bookmarkEnd w:id="29"/>
    </w:p>
    <w:p w14:paraId="2A7260CA" w14:textId="78DB5186" w:rsidR="00473E89" w:rsidRDefault="00473E89" w:rsidP="00473E89">
      <w:pPr>
        <w:pStyle w:val="berschrift2"/>
      </w:pPr>
      <w:bookmarkStart w:id="30" w:name="_Toc186792498"/>
      <w:r w:rsidRPr="00473E89">
        <w:t>Rationale for Trial Population</w:t>
      </w:r>
      <w:bookmarkEnd w:id="30"/>
    </w:p>
    <w:p w14:paraId="10D37D51" w14:textId="1992E9FF" w:rsidR="00473E89" w:rsidRDefault="00473E89" w:rsidP="00473E89">
      <w:pPr>
        <w:pStyle w:val="berschrift2"/>
      </w:pPr>
      <w:bookmarkStart w:id="31" w:name="_Toc186792499"/>
      <w:r w:rsidRPr="00473E89">
        <w:t>Inclusion Criteria</w:t>
      </w:r>
      <w:bookmarkEnd w:id="31"/>
    </w:p>
    <w:sdt>
      <w:sdtPr>
        <w:alias w:val="Inclusion Criteria"/>
        <w:tag w:val="SB_InclusionCriteria"/>
        <w:id w:val="1295949895"/>
        <w:placeholder>
          <w:docPart w:val="31DC25B200F04000BB64064F749AF3F1"/>
        </w:placeholder>
        <w:showingPlcHdr/>
        <w15:appearance w15:val="tags"/>
      </w:sdtPr>
      <w:sdtEndPr/>
      <w:sdtContent>
        <w:p w14:paraId="6E8D077A" w14:textId="77777777" w:rsidR="00C00A4C" w:rsidRPr="00ED7DBC" w:rsidRDefault="00C00A4C" w:rsidP="00C00A4C">
          <w:pPr>
            <w:pStyle w:val="BulletListNumbered"/>
            <w:numPr>
              <w:ilvl w:val="0"/>
              <w:numId w:val="0"/>
            </w:numPr>
            <w:ind w:left="360" w:hanging="360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sdtContent>
    </w:sdt>
    <w:p w14:paraId="794713B4" w14:textId="19CE1CA5" w:rsidR="00473E89" w:rsidRDefault="00473E89" w:rsidP="00473E89">
      <w:pPr>
        <w:pStyle w:val="berschrift2"/>
      </w:pPr>
      <w:bookmarkStart w:id="32" w:name="_Toc186792500"/>
      <w:r w:rsidRPr="00473E89">
        <w:t>Exclusion Criteria</w:t>
      </w:r>
      <w:bookmarkEnd w:id="32"/>
    </w:p>
    <w:sdt>
      <w:sdtPr>
        <w:alias w:val="Exclusion Criteria"/>
        <w:tag w:val="SB_ExclusionCriteria"/>
        <w:id w:val="1964459681"/>
        <w:placeholder>
          <w:docPart w:val="8DDDFB97A58E48D98A8A86BE91AC8CE7"/>
        </w:placeholder>
        <w:showingPlcHdr/>
        <w15:appearance w15:val="tags"/>
      </w:sdtPr>
      <w:sdtEndPr/>
      <w:sdtContent>
        <w:p w14:paraId="3585E16B" w14:textId="77777777" w:rsidR="00C00A4C" w:rsidRPr="00ED7DBC" w:rsidRDefault="00C00A4C" w:rsidP="00C00A4C">
          <w:pPr>
            <w:pStyle w:val="BulletListNumbered"/>
            <w:numPr>
              <w:ilvl w:val="0"/>
              <w:numId w:val="0"/>
            </w:numPr>
            <w:ind w:left="360" w:hanging="360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sdtContent>
    </w:sdt>
    <w:p w14:paraId="5E347905" w14:textId="2C7E265C" w:rsidR="00473E89" w:rsidRDefault="00473E89" w:rsidP="00473E89">
      <w:pPr>
        <w:pStyle w:val="berschrift2"/>
      </w:pPr>
      <w:bookmarkStart w:id="33" w:name="_Toc186792501"/>
      <w:r w:rsidRPr="00473E89">
        <w:t>Lifestyle Considerations</w:t>
      </w:r>
      <w:bookmarkEnd w:id="33"/>
    </w:p>
    <w:p w14:paraId="7E9269D7" w14:textId="5167DBE8" w:rsidR="00473E89" w:rsidRDefault="00473E89" w:rsidP="00473E89">
      <w:pPr>
        <w:pStyle w:val="berschrift3"/>
      </w:pPr>
      <w:bookmarkStart w:id="34" w:name="_Toc186792502"/>
      <w:r w:rsidRPr="00473E89">
        <w:t>Meals and Dietary Restrictions</w:t>
      </w:r>
      <w:bookmarkEnd w:id="34"/>
    </w:p>
    <w:p w14:paraId="186C3451" w14:textId="1B0F95BA" w:rsidR="00473E89" w:rsidRDefault="00473E89" w:rsidP="00473E89">
      <w:pPr>
        <w:pStyle w:val="berschrift3"/>
      </w:pPr>
      <w:bookmarkStart w:id="35" w:name="_Toc186792503"/>
      <w:r w:rsidRPr="00473E89">
        <w:t>Caffeine, Alcohol, Tobacco, and Other Habits</w:t>
      </w:r>
      <w:bookmarkEnd w:id="35"/>
    </w:p>
    <w:p w14:paraId="3FEFAF1A" w14:textId="367F9A24" w:rsidR="00473E89" w:rsidRDefault="00473E89" w:rsidP="00473E89">
      <w:pPr>
        <w:pStyle w:val="berschrift3"/>
      </w:pPr>
      <w:bookmarkStart w:id="36" w:name="_Toc186792504"/>
      <w:r w:rsidRPr="00473E89">
        <w:t>Physical Activity</w:t>
      </w:r>
      <w:bookmarkEnd w:id="36"/>
    </w:p>
    <w:p w14:paraId="5849345D" w14:textId="4624D842" w:rsidR="00473E89" w:rsidRDefault="00473E89" w:rsidP="00473E89">
      <w:pPr>
        <w:pStyle w:val="berschrift3"/>
      </w:pPr>
      <w:bookmarkStart w:id="37" w:name="_Toc186792505"/>
      <w:r w:rsidRPr="00473E89">
        <w:t>Other Activity</w:t>
      </w:r>
      <w:bookmarkEnd w:id="37"/>
    </w:p>
    <w:p w14:paraId="0E89464E" w14:textId="7D731D63" w:rsidR="00473E89" w:rsidRDefault="00473E89" w:rsidP="00473E89">
      <w:pPr>
        <w:pStyle w:val="berschrift3"/>
      </w:pPr>
      <w:bookmarkStart w:id="38" w:name="_Toc186792506"/>
      <w:r w:rsidRPr="00473E89">
        <w:t>Screen Failures</w:t>
      </w:r>
      <w:bookmarkEnd w:id="38"/>
    </w:p>
    <w:p w14:paraId="443B6948" w14:textId="384C203C" w:rsidR="00473E89" w:rsidRDefault="00473E89" w:rsidP="00473E89">
      <w:pPr>
        <w:pStyle w:val="berschrift1"/>
      </w:pPr>
      <w:bookmarkStart w:id="39" w:name="_Toc186792507"/>
      <w:r w:rsidRPr="00473E89">
        <w:lastRenderedPageBreak/>
        <w:t>TRIAL INTERVENTION AND CONCOMITANT THERAPY</w:t>
      </w:r>
      <w:bookmarkEnd w:id="39"/>
    </w:p>
    <w:p w14:paraId="5B7D5F95" w14:textId="644AC6A9" w:rsidR="00473E89" w:rsidRDefault="00473E89" w:rsidP="00473E89">
      <w:pPr>
        <w:pStyle w:val="berschrift2"/>
      </w:pPr>
      <w:bookmarkStart w:id="40" w:name="_Toc186792508"/>
      <w:r w:rsidRPr="00473E89">
        <w:t>Description of Trial Intervention</w:t>
      </w:r>
      <w:bookmarkEnd w:id="40"/>
    </w:p>
    <w:p w14:paraId="23B43C34" w14:textId="190F237F" w:rsidR="00473E89" w:rsidRDefault="00473E89" w:rsidP="00473E89">
      <w:pPr>
        <w:pStyle w:val="berschrift2"/>
      </w:pPr>
      <w:bookmarkStart w:id="41" w:name="_Toc186792509"/>
      <w:r w:rsidRPr="00473E89">
        <w:t>Rationale for Trial Intervention</w:t>
      </w:r>
      <w:bookmarkEnd w:id="41"/>
    </w:p>
    <w:p w14:paraId="74D17C34" w14:textId="513CD259" w:rsidR="00473E89" w:rsidRDefault="00473E89" w:rsidP="00473E89">
      <w:pPr>
        <w:pStyle w:val="berschrift2"/>
      </w:pPr>
      <w:bookmarkStart w:id="42" w:name="_Toc186792510"/>
      <w:r w:rsidRPr="00473E89">
        <w:t>Dosing and Administration</w:t>
      </w:r>
      <w:bookmarkEnd w:id="42"/>
    </w:p>
    <w:p w14:paraId="255E85A3" w14:textId="10C22041" w:rsidR="00473E89" w:rsidRDefault="00473E89" w:rsidP="00473E89">
      <w:pPr>
        <w:pStyle w:val="berschrift3"/>
      </w:pPr>
      <w:bookmarkStart w:id="43" w:name="_Toc186792511"/>
      <w:r w:rsidRPr="00473E89">
        <w:t>Trial Intervention Dose Modification</w:t>
      </w:r>
      <w:bookmarkEnd w:id="43"/>
    </w:p>
    <w:p w14:paraId="025C112B" w14:textId="249DEAB7" w:rsidR="00473E89" w:rsidRDefault="00473E89" w:rsidP="00473E89">
      <w:pPr>
        <w:pStyle w:val="berschrift2"/>
      </w:pPr>
      <w:bookmarkStart w:id="44" w:name="_Toc186792512"/>
      <w:r w:rsidRPr="00473E89">
        <w:t>Treatment of Overdose</w:t>
      </w:r>
      <w:bookmarkEnd w:id="44"/>
    </w:p>
    <w:p w14:paraId="594231D7" w14:textId="494DF4F2" w:rsidR="00473E89" w:rsidRPr="00473E89" w:rsidRDefault="00473E89" w:rsidP="00473E89">
      <w:pPr>
        <w:pStyle w:val="berschrift2"/>
      </w:pPr>
      <w:bookmarkStart w:id="45" w:name="_Toc186792513"/>
      <w:r w:rsidRPr="00473E89">
        <w:t>Preparation, Handling, Storage and Accountability</w:t>
      </w:r>
      <w:bookmarkEnd w:id="45"/>
    </w:p>
    <w:p w14:paraId="2D938E2D" w14:textId="38A9296D" w:rsidR="00473E89" w:rsidRDefault="00473E89" w:rsidP="00473E89">
      <w:pPr>
        <w:pStyle w:val="berschrift3"/>
      </w:pPr>
      <w:bookmarkStart w:id="46" w:name="_Toc186792514"/>
      <w:r w:rsidRPr="00473E89">
        <w:t>Preparation of Trial Intervention</w:t>
      </w:r>
      <w:bookmarkEnd w:id="46"/>
    </w:p>
    <w:p w14:paraId="4CA70261" w14:textId="32EA041D" w:rsidR="00473E89" w:rsidRDefault="00473E89" w:rsidP="00473E89">
      <w:pPr>
        <w:pStyle w:val="berschrift3"/>
      </w:pPr>
      <w:bookmarkStart w:id="47" w:name="_Toc186792515"/>
      <w:r w:rsidRPr="00473E89">
        <w:t>Handling and Storage of Trial Intervention</w:t>
      </w:r>
      <w:bookmarkEnd w:id="47"/>
    </w:p>
    <w:p w14:paraId="56AC8C00" w14:textId="4E047CD0" w:rsidR="00473E89" w:rsidRDefault="00473E89" w:rsidP="00473E89">
      <w:pPr>
        <w:pStyle w:val="berschrift3"/>
      </w:pPr>
      <w:bookmarkStart w:id="48" w:name="_Toc186792516"/>
      <w:r w:rsidRPr="00473E89">
        <w:t>Accountability of Trial Intervention</w:t>
      </w:r>
      <w:bookmarkEnd w:id="48"/>
    </w:p>
    <w:p w14:paraId="1D352842" w14:textId="67E898F8" w:rsidR="00473E89" w:rsidRDefault="00473E89" w:rsidP="00473E89">
      <w:pPr>
        <w:pStyle w:val="berschrift2"/>
      </w:pPr>
      <w:bookmarkStart w:id="49" w:name="_Toc186792517"/>
      <w:r w:rsidRPr="00473E89">
        <w:t>Participant Assignment, Randomisation and Blinding</w:t>
      </w:r>
      <w:bookmarkEnd w:id="49"/>
    </w:p>
    <w:p w14:paraId="61413DF4" w14:textId="07448A3E" w:rsidR="00473E89" w:rsidRDefault="00473E89" w:rsidP="00473E89">
      <w:pPr>
        <w:pStyle w:val="berschrift3"/>
      </w:pPr>
      <w:bookmarkStart w:id="50" w:name="_Toc186792518"/>
      <w:r w:rsidRPr="00473E89">
        <w:t>Participant Assignment</w:t>
      </w:r>
      <w:bookmarkEnd w:id="50"/>
    </w:p>
    <w:p w14:paraId="6B78288A" w14:textId="7EE1CA3A" w:rsidR="00473E89" w:rsidRDefault="00473E89" w:rsidP="00473E89">
      <w:pPr>
        <w:pStyle w:val="berschrift3"/>
      </w:pPr>
      <w:bookmarkStart w:id="51" w:name="_Toc186792519"/>
      <w:r w:rsidRPr="00473E89">
        <w:t>Randomisation</w:t>
      </w:r>
      <w:bookmarkEnd w:id="51"/>
    </w:p>
    <w:p w14:paraId="37180A0F" w14:textId="233F0F52" w:rsidR="00473E89" w:rsidRDefault="00473E89" w:rsidP="00473E89">
      <w:pPr>
        <w:pStyle w:val="berschrift3"/>
      </w:pPr>
      <w:bookmarkStart w:id="52" w:name="_Toc186792520"/>
      <w:r w:rsidRPr="00473E89">
        <w:t>Blinding and Unblinding</w:t>
      </w:r>
      <w:bookmarkEnd w:id="52"/>
    </w:p>
    <w:p w14:paraId="453B7715" w14:textId="6A669C71" w:rsidR="00473E89" w:rsidRDefault="00473E89" w:rsidP="00473E89">
      <w:pPr>
        <w:pStyle w:val="berschrift2"/>
      </w:pPr>
      <w:bookmarkStart w:id="53" w:name="_Toc186792521"/>
      <w:r w:rsidRPr="00473E89">
        <w:t>Trial Intervention Compliance</w:t>
      </w:r>
      <w:bookmarkEnd w:id="53"/>
    </w:p>
    <w:p w14:paraId="7D8C8D03" w14:textId="5CE852FA" w:rsidR="00473E89" w:rsidRDefault="00473E89" w:rsidP="00473E89">
      <w:pPr>
        <w:pStyle w:val="berschrift2"/>
      </w:pPr>
      <w:bookmarkStart w:id="54" w:name="_Toc186792522"/>
      <w:r w:rsidRPr="00473E89">
        <w:t>Concomitant Therapy</w:t>
      </w:r>
      <w:bookmarkEnd w:id="54"/>
    </w:p>
    <w:p w14:paraId="57C43841" w14:textId="5F23FB81" w:rsidR="00473E89" w:rsidRDefault="00473E89" w:rsidP="00473E89">
      <w:pPr>
        <w:pStyle w:val="berschrift3"/>
      </w:pPr>
      <w:bookmarkStart w:id="55" w:name="_Toc186792523"/>
      <w:r w:rsidRPr="00473E89">
        <w:t>Prohibited Concomitant Therapy</w:t>
      </w:r>
      <w:bookmarkEnd w:id="55"/>
    </w:p>
    <w:p w14:paraId="02746FC4" w14:textId="62F4DD87" w:rsidR="00473E89" w:rsidRDefault="00473E89" w:rsidP="00473E89">
      <w:pPr>
        <w:pStyle w:val="berschrift3"/>
      </w:pPr>
      <w:bookmarkStart w:id="56" w:name="_Toc186792524"/>
      <w:r w:rsidRPr="00473E89">
        <w:t>Permitted Concomitant Therapy</w:t>
      </w:r>
      <w:bookmarkEnd w:id="56"/>
    </w:p>
    <w:p w14:paraId="66E3824C" w14:textId="3A8ADBC3" w:rsidR="00473E89" w:rsidRDefault="00473E89" w:rsidP="00473E89">
      <w:pPr>
        <w:pStyle w:val="berschrift3"/>
      </w:pPr>
      <w:bookmarkStart w:id="57" w:name="_Toc186792525"/>
      <w:r w:rsidRPr="00473E89">
        <w:t>Rescue Therapy</w:t>
      </w:r>
      <w:bookmarkEnd w:id="57"/>
    </w:p>
    <w:p w14:paraId="7C1D9E61" w14:textId="40F2166A" w:rsidR="00473E89" w:rsidRDefault="00473E89" w:rsidP="00473E89">
      <w:pPr>
        <w:pStyle w:val="berschrift3"/>
      </w:pPr>
      <w:bookmarkStart w:id="58" w:name="_Toc186792526"/>
      <w:r w:rsidRPr="00473E89">
        <w:t>Other Therapy</w:t>
      </w:r>
      <w:bookmarkEnd w:id="58"/>
    </w:p>
    <w:p w14:paraId="2252B7E1" w14:textId="05CC7563" w:rsidR="00473E89" w:rsidRDefault="00473E89" w:rsidP="00473E89">
      <w:pPr>
        <w:pStyle w:val="berschrift1"/>
      </w:pPr>
      <w:bookmarkStart w:id="59" w:name="_Toc186792527"/>
      <w:r>
        <w:lastRenderedPageBreak/>
        <w:t>DISCONTINUATION OF TRIAL INTERVENTION AND PARTICIPANT WITHDRAWAL FROM TRIAL</w:t>
      </w:r>
      <w:bookmarkEnd w:id="59"/>
    </w:p>
    <w:p w14:paraId="0FC00A5E" w14:textId="7B3858B5" w:rsidR="00473E89" w:rsidRDefault="00473E89" w:rsidP="00473E89">
      <w:pPr>
        <w:pStyle w:val="berschrift2"/>
      </w:pPr>
      <w:bookmarkStart w:id="60" w:name="_Toc186792528"/>
      <w:r w:rsidRPr="00473E89">
        <w:t>Discontinuation of Trial Intervention</w:t>
      </w:r>
      <w:bookmarkEnd w:id="60"/>
    </w:p>
    <w:p w14:paraId="3BB01D20" w14:textId="4E9CEB25" w:rsidR="00473E89" w:rsidRDefault="00473E89" w:rsidP="00473E89">
      <w:pPr>
        <w:pStyle w:val="berschrift3"/>
      </w:pPr>
      <w:bookmarkStart w:id="61" w:name="_Toc186792529"/>
      <w:r w:rsidRPr="00473E89">
        <w:t>Criteria for Permanent Discontinuation of Trial Intervention</w:t>
      </w:r>
      <w:bookmarkEnd w:id="61"/>
    </w:p>
    <w:p w14:paraId="74F5DA4E" w14:textId="77686227" w:rsidR="00473E89" w:rsidRDefault="00473E89" w:rsidP="00473E89">
      <w:pPr>
        <w:pStyle w:val="berschrift3"/>
      </w:pPr>
      <w:bookmarkStart w:id="62" w:name="_Toc186792530"/>
      <w:r w:rsidRPr="00473E89">
        <w:t>Temporary Discontinuation or Interruption of Trial Intervention</w:t>
      </w:r>
      <w:bookmarkEnd w:id="62"/>
    </w:p>
    <w:p w14:paraId="7A8A60AF" w14:textId="178664DA" w:rsidR="00473E89" w:rsidRDefault="00473E89" w:rsidP="00473E89">
      <w:pPr>
        <w:pStyle w:val="berschrift3"/>
      </w:pPr>
      <w:bookmarkStart w:id="63" w:name="_Toc186792531"/>
      <w:proofErr w:type="spellStart"/>
      <w:r w:rsidRPr="00473E89">
        <w:t>Rechallenge</w:t>
      </w:r>
      <w:bookmarkEnd w:id="63"/>
      <w:proofErr w:type="spellEnd"/>
    </w:p>
    <w:p w14:paraId="19D7B58F" w14:textId="318BBE2D" w:rsidR="00473E89" w:rsidRDefault="00473E89" w:rsidP="00473E89">
      <w:pPr>
        <w:pStyle w:val="berschrift2"/>
      </w:pPr>
      <w:bookmarkStart w:id="64" w:name="_Toc186792532"/>
      <w:r w:rsidRPr="00473E89">
        <w:t>Participant Withdrawal from the Trial</w:t>
      </w:r>
      <w:bookmarkEnd w:id="64"/>
    </w:p>
    <w:p w14:paraId="590B90EC" w14:textId="7B346500" w:rsidR="00473E89" w:rsidRDefault="00473E89" w:rsidP="00473E89">
      <w:pPr>
        <w:pStyle w:val="berschrift2"/>
      </w:pPr>
      <w:bookmarkStart w:id="65" w:name="_Toc186792533"/>
      <w:r w:rsidRPr="00473E89">
        <w:t>Lost to Follow-Up</w:t>
      </w:r>
      <w:bookmarkEnd w:id="65"/>
    </w:p>
    <w:p w14:paraId="2413AB0F" w14:textId="34F09B30" w:rsidR="00473E89" w:rsidRDefault="00473E89" w:rsidP="00473E89">
      <w:pPr>
        <w:pStyle w:val="berschrift2"/>
      </w:pPr>
      <w:bookmarkStart w:id="66" w:name="_Toc186792534"/>
      <w:r w:rsidRPr="00473E89">
        <w:t>Trial Stopping Rules</w:t>
      </w:r>
      <w:bookmarkEnd w:id="66"/>
    </w:p>
    <w:p w14:paraId="0D7E4C91" w14:textId="52349F23" w:rsidR="00473E89" w:rsidRDefault="00473E89" w:rsidP="00473E89">
      <w:pPr>
        <w:pStyle w:val="berschrift1"/>
      </w:pPr>
      <w:bookmarkStart w:id="67" w:name="_Toc186792535"/>
      <w:r w:rsidRPr="00473E89">
        <w:lastRenderedPageBreak/>
        <w:t>TRIAL ASSESSMENTS AND PROCEDURES</w:t>
      </w:r>
      <w:bookmarkEnd w:id="67"/>
    </w:p>
    <w:p w14:paraId="47C9D8DB" w14:textId="2A9B16D6" w:rsidR="00473E89" w:rsidRDefault="00473E89" w:rsidP="00473E89">
      <w:pPr>
        <w:pStyle w:val="berschrift2"/>
      </w:pPr>
      <w:bookmarkStart w:id="68" w:name="_Toc186792536"/>
      <w:r w:rsidRPr="00473E89">
        <w:t>Screening/Baseline Assessments and Procedures</w:t>
      </w:r>
      <w:bookmarkEnd w:id="68"/>
    </w:p>
    <w:p w14:paraId="1AC7D38E" w14:textId="59171336" w:rsidR="00473E89" w:rsidRDefault="00473E89" w:rsidP="00473E89">
      <w:pPr>
        <w:pStyle w:val="berschrift2"/>
      </w:pPr>
      <w:bookmarkStart w:id="69" w:name="_Toc186792537"/>
      <w:r w:rsidRPr="00473E89">
        <w:t>Efficacy Assessments and Procedures</w:t>
      </w:r>
      <w:bookmarkEnd w:id="69"/>
    </w:p>
    <w:p w14:paraId="6548F47A" w14:textId="3AAE0468" w:rsidR="00473E89" w:rsidRDefault="00473E89" w:rsidP="00473E89">
      <w:pPr>
        <w:pStyle w:val="berschrift2"/>
      </w:pPr>
      <w:bookmarkStart w:id="70" w:name="_Toc186792538"/>
      <w:r w:rsidRPr="00473E89">
        <w:t>Safety Assessments and Procedures</w:t>
      </w:r>
      <w:bookmarkEnd w:id="70"/>
    </w:p>
    <w:p w14:paraId="40EBD54F" w14:textId="43AC8813" w:rsidR="00473E89" w:rsidRDefault="00473E89" w:rsidP="00473E89">
      <w:pPr>
        <w:pStyle w:val="berschrift3"/>
      </w:pPr>
      <w:bookmarkStart w:id="71" w:name="_Toc186792539"/>
      <w:r w:rsidRPr="00473E89">
        <w:t>Physical Examination</w:t>
      </w:r>
      <w:bookmarkEnd w:id="71"/>
    </w:p>
    <w:p w14:paraId="4CED1545" w14:textId="768C2BE0" w:rsidR="00473E89" w:rsidRDefault="00473E89" w:rsidP="00473E89">
      <w:pPr>
        <w:pStyle w:val="berschrift3"/>
      </w:pPr>
      <w:bookmarkStart w:id="72" w:name="_Toc186792540"/>
      <w:r w:rsidRPr="00473E89">
        <w:t>Vital Signs</w:t>
      </w:r>
      <w:bookmarkEnd w:id="72"/>
    </w:p>
    <w:p w14:paraId="7A7C363B" w14:textId="7B6BEA14" w:rsidR="00473E89" w:rsidRDefault="00473E89" w:rsidP="00473E89">
      <w:pPr>
        <w:pStyle w:val="berschrift3"/>
      </w:pPr>
      <w:bookmarkStart w:id="73" w:name="_Toc186792541"/>
      <w:r w:rsidRPr="00473E89">
        <w:t>Electrocardiograms</w:t>
      </w:r>
      <w:bookmarkEnd w:id="73"/>
    </w:p>
    <w:p w14:paraId="75FFECB6" w14:textId="3A36DC01" w:rsidR="00473E89" w:rsidRDefault="00473E89" w:rsidP="00473E89">
      <w:pPr>
        <w:pStyle w:val="berschrift3"/>
      </w:pPr>
      <w:bookmarkStart w:id="74" w:name="_Toc186792542"/>
      <w:r w:rsidRPr="00473E89">
        <w:t>Clinical Laboratory Assessments</w:t>
      </w:r>
      <w:bookmarkEnd w:id="74"/>
    </w:p>
    <w:p w14:paraId="65A2E3CF" w14:textId="2D418BA0" w:rsidR="00473E89" w:rsidRDefault="00473E89" w:rsidP="00473E89">
      <w:pPr>
        <w:pStyle w:val="berschrift3"/>
      </w:pPr>
      <w:bookmarkStart w:id="75" w:name="_Toc186792543"/>
      <w:r w:rsidRPr="00473E89">
        <w:t>Suicidal Ideation and Behaviour Risk Monitoring</w:t>
      </w:r>
      <w:bookmarkEnd w:id="75"/>
    </w:p>
    <w:p w14:paraId="46964806" w14:textId="436E95F8" w:rsidR="00473E89" w:rsidRDefault="00473E89" w:rsidP="00473E89">
      <w:pPr>
        <w:pStyle w:val="berschrift2"/>
      </w:pPr>
      <w:bookmarkStart w:id="76" w:name="_Toc186792544"/>
      <w:r w:rsidRPr="00473E89">
        <w:t>Adverse Events and Serious Adverse Events</w:t>
      </w:r>
      <w:bookmarkEnd w:id="76"/>
    </w:p>
    <w:p w14:paraId="047C2B3B" w14:textId="2D051AAE" w:rsidR="00473E89" w:rsidRDefault="00473E89" w:rsidP="00473E89">
      <w:pPr>
        <w:pStyle w:val="berschrift3"/>
      </w:pPr>
      <w:bookmarkStart w:id="77" w:name="_Toc186792545"/>
      <w:r w:rsidRPr="00473E89">
        <w:t>Definitions of AE and SAE</w:t>
      </w:r>
      <w:bookmarkEnd w:id="77"/>
    </w:p>
    <w:p w14:paraId="37DD5097" w14:textId="79D80F18" w:rsidR="00473E89" w:rsidRDefault="00473E89" w:rsidP="00473E89">
      <w:pPr>
        <w:pStyle w:val="berschrift3"/>
      </w:pPr>
      <w:bookmarkStart w:id="78" w:name="_Toc186792546"/>
      <w:r w:rsidRPr="00473E89">
        <w:t>Time Period and Frequency for Collecting AE and SAE Information</w:t>
      </w:r>
      <w:bookmarkEnd w:id="78"/>
    </w:p>
    <w:p w14:paraId="70C802C7" w14:textId="3EE9937A" w:rsidR="00473E89" w:rsidRDefault="00473E89" w:rsidP="00473E89">
      <w:pPr>
        <w:pStyle w:val="berschrift3"/>
      </w:pPr>
      <w:bookmarkStart w:id="79" w:name="_Toc186792547"/>
      <w:r w:rsidRPr="00473E89">
        <w:t>Identifying AEs and SAEs</w:t>
      </w:r>
      <w:bookmarkEnd w:id="79"/>
    </w:p>
    <w:p w14:paraId="21CB79BA" w14:textId="0018353D" w:rsidR="00473E89" w:rsidRDefault="00473E89" w:rsidP="00473E89">
      <w:pPr>
        <w:pStyle w:val="berschrift3"/>
      </w:pPr>
      <w:bookmarkStart w:id="80" w:name="_Toc186792548"/>
      <w:r w:rsidRPr="00473E89">
        <w:t>Recording of AEs and SAEs</w:t>
      </w:r>
      <w:bookmarkEnd w:id="80"/>
    </w:p>
    <w:p w14:paraId="3BBF1D6F" w14:textId="16FEF691" w:rsidR="00473E89" w:rsidRDefault="00473E89" w:rsidP="00473E89">
      <w:pPr>
        <w:pStyle w:val="berschrift3"/>
      </w:pPr>
      <w:bookmarkStart w:id="81" w:name="_Toc186792549"/>
      <w:r w:rsidRPr="00473E89">
        <w:t>Follow-up of AEs and SAEs</w:t>
      </w:r>
      <w:bookmarkEnd w:id="81"/>
    </w:p>
    <w:p w14:paraId="4E45DAFD" w14:textId="3E805896" w:rsidR="00473E89" w:rsidRDefault="00473E89" w:rsidP="00473E89">
      <w:pPr>
        <w:pStyle w:val="berschrift3"/>
      </w:pPr>
      <w:bookmarkStart w:id="82" w:name="_Toc186792550"/>
      <w:r w:rsidRPr="00473E89">
        <w:t>Reporting of SAEs</w:t>
      </w:r>
      <w:bookmarkEnd w:id="82"/>
    </w:p>
    <w:p w14:paraId="5CD346A3" w14:textId="71722ECE" w:rsidR="00473E89" w:rsidRDefault="00473E89" w:rsidP="00473E89">
      <w:pPr>
        <w:pStyle w:val="berschrift3"/>
      </w:pPr>
      <w:bookmarkStart w:id="83" w:name="_Toc186792551"/>
      <w:r w:rsidRPr="00473E89">
        <w:t>Regulatory Reporting Requirements for SAEs</w:t>
      </w:r>
      <w:bookmarkEnd w:id="83"/>
    </w:p>
    <w:p w14:paraId="447A80CF" w14:textId="49DD8DE4" w:rsidR="00473E89" w:rsidRDefault="00473E89" w:rsidP="00473E89">
      <w:pPr>
        <w:pStyle w:val="berschrift3"/>
      </w:pPr>
      <w:bookmarkStart w:id="84" w:name="_Toc186792552"/>
      <w:r w:rsidRPr="00473E89">
        <w:t>Serious and Unexpected Adverse Reaction Reporting</w:t>
      </w:r>
      <w:bookmarkEnd w:id="84"/>
    </w:p>
    <w:p w14:paraId="53994F80" w14:textId="6FD593C9" w:rsidR="00473E89" w:rsidRDefault="00473E89" w:rsidP="00473E89">
      <w:pPr>
        <w:pStyle w:val="berschrift3"/>
      </w:pPr>
      <w:bookmarkStart w:id="85" w:name="_Toc186792553"/>
      <w:r w:rsidRPr="00473E89">
        <w:t>Adverse Events of Special Interest</w:t>
      </w:r>
      <w:bookmarkEnd w:id="85"/>
    </w:p>
    <w:p w14:paraId="6F93767C" w14:textId="7594F04A" w:rsidR="00473E89" w:rsidRDefault="00473E89" w:rsidP="00473E89">
      <w:pPr>
        <w:pStyle w:val="berschrift3"/>
      </w:pPr>
      <w:bookmarkStart w:id="86" w:name="_Toc186792554"/>
      <w:r w:rsidRPr="00473E89">
        <w:t>Disease-related Events or Outcomes Not Qualifying as AEs or SAEs</w:t>
      </w:r>
      <w:bookmarkEnd w:id="86"/>
    </w:p>
    <w:p w14:paraId="66ECD7F5" w14:textId="13C13B5C" w:rsidR="00473E89" w:rsidRDefault="00473E89" w:rsidP="00473E89">
      <w:pPr>
        <w:pStyle w:val="berschrift2"/>
      </w:pPr>
      <w:bookmarkStart w:id="87" w:name="_Toc186792555"/>
      <w:r w:rsidRPr="00473E89">
        <w:t>Pregnancy and Postpartum Information</w:t>
      </w:r>
      <w:bookmarkEnd w:id="87"/>
    </w:p>
    <w:p w14:paraId="6DD331CE" w14:textId="0C926301" w:rsidR="00473E89" w:rsidRDefault="00473E89" w:rsidP="00473E89">
      <w:pPr>
        <w:pStyle w:val="berschrift3"/>
      </w:pPr>
      <w:bookmarkStart w:id="88" w:name="_Toc186792556"/>
      <w:r w:rsidRPr="00473E89">
        <w:t>Participants Who Become Pregnant During the Trial</w:t>
      </w:r>
      <w:bookmarkEnd w:id="88"/>
    </w:p>
    <w:p w14:paraId="49A9A7AD" w14:textId="0A7A839F" w:rsidR="00473E89" w:rsidRDefault="00473E89" w:rsidP="00473E89">
      <w:pPr>
        <w:pStyle w:val="berschrift3"/>
      </w:pPr>
      <w:bookmarkStart w:id="89" w:name="_Toc186792557"/>
      <w:r w:rsidRPr="00473E89">
        <w:t>Participants Whose Partners Become Pregnant</w:t>
      </w:r>
      <w:bookmarkEnd w:id="89"/>
    </w:p>
    <w:p w14:paraId="19181FF7" w14:textId="5A8ACDCA" w:rsidR="00473E89" w:rsidRDefault="00473E89" w:rsidP="00473E89">
      <w:pPr>
        <w:pStyle w:val="berschrift2"/>
      </w:pPr>
      <w:bookmarkStart w:id="90" w:name="_Toc186792558"/>
      <w:r w:rsidRPr="00473E89">
        <w:t>Medical Device Product Complaints for Drug/Device Combination</w:t>
      </w:r>
      <w:bookmarkEnd w:id="90"/>
    </w:p>
    <w:p w14:paraId="1A059BF9" w14:textId="240ACF2C" w:rsidR="00473E89" w:rsidRDefault="00473E89" w:rsidP="00473E89">
      <w:pPr>
        <w:pStyle w:val="berschrift3"/>
      </w:pPr>
      <w:bookmarkStart w:id="91" w:name="_Toc186792559"/>
      <w:r w:rsidRPr="00473E89">
        <w:t>Definition of Medical Device Product Complaints</w:t>
      </w:r>
      <w:bookmarkEnd w:id="91"/>
    </w:p>
    <w:p w14:paraId="4DBA9D68" w14:textId="7F0FA09A" w:rsidR="00473E89" w:rsidRDefault="00473E89" w:rsidP="00473E89">
      <w:pPr>
        <w:pStyle w:val="berschrift3"/>
      </w:pPr>
      <w:bookmarkStart w:id="92" w:name="_Toc186792560"/>
      <w:r w:rsidRPr="00473E89">
        <w:lastRenderedPageBreak/>
        <w:t>Recording of Medical Device Product Complaints</w:t>
      </w:r>
      <w:bookmarkEnd w:id="92"/>
    </w:p>
    <w:p w14:paraId="01AC8718" w14:textId="6A47841B" w:rsidR="00473E89" w:rsidRDefault="00473E89" w:rsidP="00473E89">
      <w:pPr>
        <w:pStyle w:val="berschrift3"/>
      </w:pPr>
      <w:bookmarkStart w:id="93" w:name="_Toc186792561"/>
      <w:r w:rsidRPr="00473E89">
        <w:t>Time Period and Frequency for Collecting Medical Device Product Complaints</w:t>
      </w:r>
      <w:bookmarkEnd w:id="93"/>
    </w:p>
    <w:p w14:paraId="54A3EE2D" w14:textId="56914C53" w:rsidR="00473E89" w:rsidRDefault="00473E89" w:rsidP="00473E89">
      <w:pPr>
        <w:pStyle w:val="berschrift3"/>
      </w:pPr>
      <w:bookmarkStart w:id="94" w:name="_Toc186792562"/>
      <w:r w:rsidRPr="00473E89">
        <w:t>Follow-Up of Medical Device Product Complaints</w:t>
      </w:r>
      <w:bookmarkEnd w:id="94"/>
    </w:p>
    <w:p w14:paraId="1F29F80D" w14:textId="74F5659A" w:rsidR="00473E89" w:rsidRDefault="00473E89" w:rsidP="00473E89">
      <w:pPr>
        <w:pStyle w:val="berschrift3"/>
      </w:pPr>
      <w:bookmarkStart w:id="95" w:name="_Toc186792563"/>
      <w:r w:rsidRPr="00473E89">
        <w:t>Regulatory Reporting Requirements for Medical Device Product Complaints</w:t>
      </w:r>
      <w:bookmarkEnd w:id="95"/>
    </w:p>
    <w:p w14:paraId="0547C347" w14:textId="394E90A0" w:rsidR="00473E89" w:rsidRDefault="00473E89" w:rsidP="00473E89">
      <w:pPr>
        <w:pStyle w:val="berschrift2"/>
      </w:pPr>
      <w:bookmarkStart w:id="96" w:name="_Toc186792564"/>
      <w:r w:rsidRPr="00473E89">
        <w:t>Pharmacokinetics</w:t>
      </w:r>
      <w:bookmarkEnd w:id="96"/>
    </w:p>
    <w:p w14:paraId="160F241E" w14:textId="69CABB16" w:rsidR="00473E89" w:rsidRDefault="00473E89" w:rsidP="00473E89">
      <w:pPr>
        <w:pStyle w:val="berschrift2"/>
      </w:pPr>
      <w:bookmarkStart w:id="97" w:name="_Toc186792565"/>
      <w:r w:rsidRPr="00473E89">
        <w:t>Genetics</w:t>
      </w:r>
      <w:bookmarkEnd w:id="97"/>
    </w:p>
    <w:p w14:paraId="21782A7D" w14:textId="70D67793" w:rsidR="00473E89" w:rsidRDefault="00473E89" w:rsidP="00473E89">
      <w:pPr>
        <w:pStyle w:val="berschrift2"/>
      </w:pPr>
      <w:bookmarkStart w:id="98" w:name="_Toc186792566"/>
      <w:r w:rsidRPr="00473E89">
        <w:t>Biomarkers</w:t>
      </w:r>
      <w:bookmarkEnd w:id="98"/>
    </w:p>
    <w:p w14:paraId="6EB624DC" w14:textId="0B951E80" w:rsidR="00473E89" w:rsidRDefault="00473E89" w:rsidP="00473E89">
      <w:pPr>
        <w:pStyle w:val="berschrift2"/>
      </w:pPr>
      <w:bookmarkStart w:id="99" w:name="_Toc186792567"/>
      <w:r w:rsidRPr="00473E89">
        <w:t>Immunogenicity Assessments</w:t>
      </w:r>
      <w:bookmarkEnd w:id="99"/>
    </w:p>
    <w:p w14:paraId="72BFD29D" w14:textId="1C13A612" w:rsidR="00473E89" w:rsidRDefault="00473E89" w:rsidP="00473E89">
      <w:pPr>
        <w:pStyle w:val="berschrift2"/>
      </w:pPr>
      <w:bookmarkStart w:id="100" w:name="_Toc186792568"/>
      <w:r w:rsidRPr="00473E89">
        <w:t>Medical Resource Utilisation and Health Economics</w:t>
      </w:r>
      <w:bookmarkEnd w:id="100"/>
    </w:p>
    <w:p w14:paraId="38D6CFD0" w14:textId="1AC94FC0" w:rsidR="00473E89" w:rsidRDefault="00473E89" w:rsidP="00473E89">
      <w:pPr>
        <w:pStyle w:val="berschrift1"/>
      </w:pPr>
      <w:bookmarkStart w:id="101" w:name="_Toc186792569"/>
      <w:r w:rsidRPr="00473E89">
        <w:lastRenderedPageBreak/>
        <w:t>STATISTICAL CONSIDERATIONS</w:t>
      </w:r>
      <w:bookmarkEnd w:id="101"/>
    </w:p>
    <w:p w14:paraId="38052EED" w14:textId="003CC537" w:rsidR="00473E89" w:rsidRDefault="00473E89" w:rsidP="00473E89">
      <w:pPr>
        <w:pStyle w:val="berschrift2"/>
      </w:pPr>
      <w:bookmarkStart w:id="102" w:name="_Toc186792570"/>
      <w:r w:rsidRPr="00473E89">
        <w:t>Analysis Sets</w:t>
      </w:r>
      <w:bookmarkEnd w:id="102"/>
    </w:p>
    <w:p w14:paraId="36668947" w14:textId="182C96BE" w:rsidR="00473E89" w:rsidRDefault="00473E89" w:rsidP="00473E89">
      <w:pPr>
        <w:pStyle w:val="berschrift2"/>
      </w:pPr>
      <w:bookmarkStart w:id="103" w:name="_Toc186792571"/>
      <w:r w:rsidRPr="00473E89">
        <w:t>Analyses Supporting Primary Objective(s)</w:t>
      </w:r>
      <w:bookmarkEnd w:id="103"/>
    </w:p>
    <w:p w14:paraId="019FAA94" w14:textId="32DE59AF" w:rsidR="00473E89" w:rsidRDefault="00473E89" w:rsidP="00473E89">
      <w:pPr>
        <w:pStyle w:val="berschrift3"/>
      </w:pPr>
      <w:bookmarkStart w:id="104" w:name="_Toc186792572"/>
      <w:r w:rsidRPr="00473E89">
        <w:t>Statistical Model, Hypothesis, and Method of Analysis</w:t>
      </w:r>
      <w:bookmarkEnd w:id="104"/>
    </w:p>
    <w:p w14:paraId="17235DED" w14:textId="13F0E03D" w:rsidR="00473E89" w:rsidRDefault="00473E89" w:rsidP="00473E89">
      <w:pPr>
        <w:pStyle w:val="berschrift3"/>
      </w:pPr>
      <w:bookmarkStart w:id="105" w:name="_Toc186792573"/>
      <w:r w:rsidRPr="00473E89">
        <w:t xml:space="preserve">Handling of Intercurrent Events of Primary </w:t>
      </w:r>
      <w:proofErr w:type="spellStart"/>
      <w:r w:rsidRPr="00473E89">
        <w:t>Estimand</w:t>
      </w:r>
      <w:proofErr w:type="spellEnd"/>
      <w:r w:rsidRPr="00473E89">
        <w:t>(s)</w:t>
      </w:r>
      <w:bookmarkEnd w:id="105"/>
    </w:p>
    <w:p w14:paraId="1AD744FA" w14:textId="4E5AB041" w:rsidR="00473E89" w:rsidRDefault="00473E89" w:rsidP="00473E89">
      <w:pPr>
        <w:pStyle w:val="berschrift3"/>
      </w:pPr>
      <w:bookmarkStart w:id="106" w:name="_Toc186792574"/>
      <w:r w:rsidRPr="00473E89">
        <w:t>Handling of Missing Data</w:t>
      </w:r>
      <w:bookmarkEnd w:id="106"/>
    </w:p>
    <w:p w14:paraId="082882A9" w14:textId="19A1D163" w:rsidR="00473E89" w:rsidRDefault="00473E89" w:rsidP="00473E89">
      <w:pPr>
        <w:pStyle w:val="berschrift3"/>
      </w:pPr>
      <w:bookmarkStart w:id="107" w:name="_Toc186792575"/>
      <w:r w:rsidRPr="00473E89">
        <w:t>Sensitivity Analysis</w:t>
      </w:r>
      <w:bookmarkEnd w:id="107"/>
    </w:p>
    <w:p w14:paraId="6FEA78D6" w14:textId="26FAE71B" w:rsidR="00473E89" w:rsidRDefault="00473E89" w:rsidP="00473E89">
      <w:pPr>
        <w:pStyle w:val="berschrift3"/>
      </w:pPr>
      <w:bookmarkStart w:id="108" w:name="_Toc186792576"/>
      <w:r w:rsidRPr="00473E89">
        <w:t>Supplementary Analysis</w:t>
      </w:r>
      <w:bookmarkEnd w:id="108"/>
    </w:p>
    <w:p w14:paraId="0280B334" w14:textId="581F4CE3" w:rsidR="00473E89" w:rsidRDefault="00473E89" w:rsidP="00473E89">
      <w:pPr>
        <w:pStyle w:val="berschrift2"/>
      </w:pPr>
      <w:bookmarkStart w:id="109" w:name="_Toc186792577"/>
      <w:r w:rsidRPr="00473E89">
        <w:t>Analysis Supporting Secondary Objective(s)</w:t>
      </w:r>
      <w:bookmarkEnd w:id="109"/>
    </w:p>
    <w:p w14:paraId="43D57A01" w14:textId="2B80D57B" w:rsidR="00473E89" w:rsidRDefault="00473E89" w:rsidP="00473E89">
      <w:pPr>
        <w:pStyle w:val="berschrift2"/>
      </w:pPr>
      <w:bookmarkStart w:id="110" w:name="_Toc186792578"/>
      <w:r w:rsidRPr="00473E89">
        <w:t>Analysis of Exploratory Objective(s)</w:t>
      </w:r>
      <w:bookmarkEnd w:id="110"/>
    </w:p>
    <w:p w14:paraId="088AA974" w14:textId="10E70B28" w:rsidR="00473E89" w:rsidRDefault="00473E89" w:rsidP="00473E89">
      <w:pPr>
        <w:pStyle w:val="berschrift2"/>
      </w:pPr>
      <w:bookmarkStart w:id="111" w:name="_Toc186792579"/>
      <w:r w:rsidRPr="00473E89">
        <w:t>Safety Analyses</w:t>
      </w:r>
      <w:bookmarkEnd w:id="111"/>
    </w:p>
    <w:p w14:paraId="0AA3B62E" w14:textId="46C9ABCB" w:rsidR="00473E89" w:rsidRDefault="00473E89" w:rsidP="00473E89">
      <w:pPr>
        <w:pStyle w:val="berschrift2"/>
      </w:pPr>
      <w:bookmarkStart w:id="112" w:name="_Toc186792580"/>
      <w:r w:rsidRPr="00473E89">
        <w:t>Other Analyses</w:t>
      </w:r>
      <w:bookmarkEnd w:id="112"/>
    </w:p>
    <w:p w14:paraId="41D05467" w14:textId="211931F9" w:rsidR="00473E89" w:rsidRDefault="00473E89" w:rsidP="00473E89">
      <w:pPr>
        <w:pStyle w:val="berschrift2"/>
      </w:pPr>
      <w:bookmarkStart w:id="113" w:name="_Toc186792581"/>
      <w:r w:rsidRPr="00473E89">
        <w:t>Interim Analyses</w:t>
      </w:r>
      <w:bookmarkEnd w:id="113"/>
    </w:p>
    <w:p w14:paraId="5E9EE9BC" w14:textId="657D7F60" w:rsidR="00473E89" w:rsidRDefault="00473E89" w:rsidP="00473E89">
      <w:pPr>
        <w:pStyle w:val="berschrift2"/>
      </w:pPr>
      <w:bookmarkStart w:id="114" w:name="_Toc186792582"/>
      <w:r w:rsidRPr="00473E89">
        <w:t>Sample Size Determination</w:t>
      </w:r>
      <w:bookmarkEnd w:id="114"/>
    </w:p>
    <w:p w14:paraId="1A8C6AE2" w14:textId="1D6E6E28" w:rsidR="00473E89" w:rsidRDefault="00473E89" w:rsidP="00473E89">
      <w:pPr>
        <w:pStyle w:val="berschrift2"/>
      </w:pPr>
      <w:bookmarkStart w:id="115" w:name="_Toc186792583"/>
      <w:r w:rsidRPr="00473E89">
        <w:t>Protocol Deviations</w:t>
      </w:r>
      <w:bookmarkEnd w:id="115"/>
    </w:p>
    <w:p w14:paraId="3084C65B" w14:textId="4B41CEBC" w:rsidR="00473E89" w:rsidRPr="00473E89" w:rsidRDefault="00473E89" w:rsidP="00473E89">
      <w:pPr>
        <w:pStyle w:val="berschrift1"/>
      </w:pPr>
      <w:bookmarkStart w:id="116" w:name="_Toc186792584"/>
      <w:r>
        <w:lastRenderedPageBreak/>
        <w:t>GENERAL CONSIDERATIONS: REGULATORY, ETHICAL, AND TRIAL OVERSIGHT</w:t>
      </w:r>
      <w:bookmarkEnd w:id="116"/>
    </w:p>
    <w:p w14:paraId="1E831CF7" w14:textId="7CC598E7" w:rsidR="00473E89" w:rsidRDefault="00473E89" w:rsidP="00473E89">
      <w:pPr>
        <w:pStyle w:val="berschrift2"/>
      </w:pPr>
      <w:bookmarkStart w:id="117" w:name="_Toc186792585"/>
      <w:r w:rsidRPr="00473E89">
        <w:t>Regulatory and Ethical Considerations</w:t>
      </w:r>
      <w:bookmarkEnd w:id="117"/>
    </w:p>
    <w:p w14:paraId="4387DA51" w14:textId="686D6DD5" w:rsidR="00473E89" w:rsidRDefault="00473E89" w:rsidP="00473E89">
      <w:pPr>
        <w:pStyle w:val="berschrift2"/>
      </w:pPr>
      <w:bookmarkStart w:id="118" w:name="_Toc186792586"/>
      <w:r w:rsidRPr="00473E89">
        <w:t>Committees</w:t>
      </w:r>
      <w:bookmarkEnd w:id="118"/>
    </w:p>
    <w:p w14:paraId="491B6CD4" w14:textId="0CD845C2" w:rsidR="00473E89" w:rsidRDefault="00473E89" w:rsidP="00473E89">
      <w:pPr>
        <w:pStyle w:val="berschrift2"/>
      </w:pPr>
      <w:bookmarkStart w:id="119" w:name="_Toc186792587"/>
      <w:r w:rsidRPr="00473E89">
        <w:t>Informed Consent Process</w:t>
      </w:r>
      <w:bookmarkEnd w:id="119"/>
    </w:p>
    <w:p w14:paraId="5FF8D993" w14:textId="093AD7E9" w:rsidR="00473E89" w:rsidRDefault="00473E89" w:rsidP="00473E89">
      <w:pPr>
        <w:pStyle w:val="berschrift2"/>
      </w:pPr>
      <w:bookmarkStart w:id="120" w:name="_Toc186792588"/>
      <w:r w:rsidRPr="00473E89">
        <w:t>Data Protection</w:t>
      </w:r>
      <w:bookmarkEnd w:id="120"/>
    </w:p>
    <w:p w14:paraId="3179AEA2" w14:textId="292483CE" w:rsidR="00473E89" w:rsidRDefault="00473E89" w:rsidP="00473E89">
      <w:pPr>
        <w:pStyle w:val="berschrift2"/>
      </w:pPr>
      <w:bookmarkStart w:id="121" w:name="_Toc186792589"/>
      <w:r w:rsidRPr="00473E89">
        <w:t>Early Site Closure or Trial Termination</w:t>
      </w:r>
      <w:bookmarkEnd w:id="121"/>
    </w:p>
    <w:p w14:paraId="78E136CC" w14:textId="5B32968F" w:rsidR="00473E89" w:rsidRPr="00473E89" w:rsidRDefault="00473E89" w:rsidP="00473E89">
      <w:pPr>
        <w:pStyle w:val="berschrift1"/>
      </w:pPr>
      <w:bookmarkStart w:id="122" w:name="_Toc186792590"/>
      <w:r>
        <w:lastRenderedPageBreak/>
        <w:t>GENERAL CONSIDERATIONS: RISK MANAGEMENT AND QUALITY ASSURANCE</w:t>
      </w:r>
      <w:bookmarkEnd w:id="122"/>
    </w:p>
    <w:p w14:paraId="156D4598" w14:textId="12DCBF1C" w:rsidR="00473E89" w:rsidRDefault="00473E89" w:rsidP="00473E89">
      <w:pPr>
        <w:pStyle w:val="berschrift2"/>
      </w:pPr>
      <w:bookmarkStart w:id="123" w:name="_Toc186792591"/>
      <w:r w:rsidRPr="00473E89">
        <w:t>Quality Tolerance Limits</w:t>
      </w:r>
      <w:bookmarkEnd w:id="123"/>
    </w:p>
    <w:p w14:paraId="399C57C9" w14:textId="1FE9E9CA" w:rsidR="00473E89" w:rsidRDefault="00473E89" w:rsidP="00473E89">
      <w:pPr>
        <w:pStyle w:val="berschrift2"/>
      </w:pPr>
      <w:bookmarkStart w:id="124" w:name="_Toc186792592"/>
      <w:r w:rsidRPr="00473E89">
        <w:t>Data Quality Assurance</w:t>
      </w:r>
      <w:bookmarkEnd w:id="124"/>
    </w:p>
    <w:p w14:paraId="6BBA9FA8" w14:textId="0B0AF9E1" w:rsidR="00473E89" w:rsidRDefault="00473E89" w:rsidP="00473E89">
      <w:pPr>
        <w:pStyle w:val="berschrift2"/>
      </w:pPr>
      <w:bookmarkStart w:id="125" w:name="_Toc186792593"/>
      <w:r w:rsidRPr="00473E89">
        <w:t>Source Data</w:t>
      </w:r>
      <w:bookmarkEnd w:id="125"/>
    </w:p>
    <w:p w14:paraId="3F20F532" w14:textId="57501326" w:rsidR="00473E89" w:rsidRPr="00473E89" w:rsidRDefault="00473E89" w:rsidP="00473E89">
      <w:pPr>
        <w:pStyle w:val="berschrift1"/>
      </w:pPr>
      <w:bookmarkStart w:id="126" w:name="_Toc186792594"/>
      <w:r>
        <w:lastRenderedPageBreak/>
        <w:t>APPENDIX: ADVERSE EVENTS AND SERIOUS ADVERSE EVENTS – DEFINITIONS, SEVERITY, AND CAUSALITY</w:t>
      </w:r>
      <w:bookmarkEnd w:id="126"/>
    </w:p>
    <w:p w14:paraId="4087EAFC" w14:textId="450B9BFA" w:rsidR="00473E89" w:rsidRDefault="00473E89" w:rsidP="00473E89">
      <w:pPr>
        <w:pStyle w:val="berschrift2"/>
      </w:pPr>
      <w:bookmarkStart w:id="127" w:name="_Toc186792595"/>
      <w:r w:rsidRPr="00473E89">
        <w:t>Further Details and Clarifications on the AE Definition</w:t>
      </w:r>
      <w:bookmarkEnd w:id="127"/>
    </w:p>
    <w:p w14:paraId="696B8FB3" w14:textId="1C3B7514" w:rsidR="00473E89" w:rsidRDefault="00473E89" w:rsidP="00473E89">
      <w:pPr>
        <w:pStyle w:val="berschrift2"/>
      </w:pPr>
      <w:bookmarkStart w:id="128" w:name="_Toc186792596"/>
      <w:r w:rsidRPr="00473E89">
        <w:t>Further Details and Clarifications on the SAE Definition</w:t>
      </w:r>
      <w:bookmarkEnd w:id="128"/>
    </w:p>
    <w:p w14:paraId="30073564" w14:textId="3FF423D8" w:rsidR="00473E89" w:rsidRDefault="00473E89" w:rsidP="00473E89">
      <w:pPr>
        <w:pStyle w:val="berschrift2"/>
      </w:pPr>
      <w:bookmarkStart w:id="129" w:name="_Toc186792597"/>
      <w:r w:rsidRPr="00473E89">
        <w:t>Severity</w:t>
      </w:r>
      <w:bookmarkEnd w:id="129"/>
    </w:p>
    <w:p w14:paraId="140FF934" w14:textId="4EEE83E7" w:rsidR="00473E89" w:rsidRDefault="00473E89" w:rsidP="00473E89">
      <w:pPr>
        <w:pStyle w:val="berschrift2"/>
      </w:pPr>
      <w:bookmarkStart w:id="130" w:name="_Toc186792598"/>
      <w:r w:rsidRPr="00473E89">
        <w:t>Causality</w:t>
      </w:r>
      <w:bookmarkEnd w:id="130"/>
    </w:p>
    <w:p w14:paraId="2F4704CB" w14:textId="45AE50F2" w:rsidR="00473E89" w:rsidRDefault="00473E89" w:rsidP="00473E89">
      <w:pPr>
        <w:pStyle w:val="berschrift1"/>
      </w:pPr>
      <w:bookmarkStart w:id="131" w:name="_Toc186792599"/>
      <w:r>
        <w:lastRenderedPageBreak/>
        <w:t>APPENDIX: DEFINITIONS AND SUPPORTING OPERATIONAL DETAILS</w:t>
      </w:r>
      <w:bookmarkEnd w:id="131"/>
    </w:p>
    <w:p w14:paraId="4B6440A2" w14:textId="198BE91B" w:rsidR="00473E89" w:rsidRDefault="00473E89" w:rsidP="00473E89">
      <w:pPr>
        <w:pStyle w:val="berschrift2"/>
      </w:pPr>
      <w:bookmarkStart w:id="132" w:name="_Toc186792600"/>
      <w:r w:rsidRPr="00473E89">
        <w:t>Contraception and Pregnancy Testing</w:t>
      </w:r>
      <w:bookmarkEnd w:id="132"/>
    </w:p>
    <w:p w14:paraId="277A7705" w14:textId="31CBBF33" w:rsidR="00473E89" w:rsidRDefault="00473E89" w:rsidP="00473E89">
      <w:pPr>
        <w:pStyle w:val="berschrift3"/>
      </w:pPr>
      <w:bookmarkStart w:id="133" w:name="_Toc186792601"/>
      <w:r w:rsidRPr="00473E89">
        <w:t>Definitions Related to Childbearing Potential</w:t>
      </w:r>
      <w:bookmarkEnd w:id="133"/>
    </w:p>
    <w:p w14:paraId="7072C9FC" w14:textId="195920AB" w:rsidR="00473E89" w:rsidRDefault="00473E89" w:rsidP="00473E89">
      <w:pPr>
        <w:pStyle w:val="berschrift3"/>
      </w:pPr>
      <w:bookmarkStart w:id="134" w:name="_Toc186792602"/>
      <w:r w:rsidRPr="00473E89">
        <w:t>Contraception</w:t>
      </w:r>
      <w:bookmarkEnd w:id="134"/>
    </w:p>
    <w:p w14:paraId="0B46F8EC" w14:textId="684A6401" w:rsidR="00473E89" w:rsidRDefault="00473E89" w:rsidP="00473E89">
      <w:pPr>
        <w:pStyle w:val="berschrift3"/>
      </w:pPr>
      <w:bookmarkStart w:id="135" w:name="_Toc186792603"/>
      <w:r w:rsidRPr="00473E89">
        <w:t>Pregnancy Testing</w:t>
      </w:r>
      <w:bookmarkEnd w:id="135"/>
    </w:p>
    <w:p w14:paraId="08EB6D28" w14:textId="459E1111" w:rsidR="00473E89" w:rsidRDefault="00473E89" w:rsidP="00473E89">
      <w:pPr>
        <w:pStyle w:val="berschrift2"/>
      </w:pPr>
      <w:bookmarkStart w:id="136" w:name="_Toc186792604"/>
      <w:r w:rsidRPr="00473E89">
        <w:t>Clinical Laboratory Tests</w:t>
      </w:r>
      <w:bookmarkEnd w:id="136"/>
    </w:p>
    <w:p w14:paraId="5C0183CE" w14:textId="3A68F1B3" w:rsidR="00473E89" w:rsidRDefault="00473E89" w:rsidP="00473E89">
      <w:pPr>
        <w:pStyle w:val="berschrift2"/>
      </w:pPr>
      <w:bookmarkStart w:id="137" w:name="_Toc186792605"/>
      <w:r w:rsidRPr="00473E89">
        <w:t>Country/Region-Specific Differences</w:t>
      </w:r>
      <w:bookmarkEnd w:id="137"/>
    </w:p>
    <w:p w14:paraId="670D4448" w14:textId="00F65BD3" w:rsidR="00473E89" w:rsidRDefault="00473E89" w:rsidP="00473E89">
      <w:pPr>
        <w:pStyle w:val="berschrift2"/>
      </w:pPr>
      <w:bookmarkStart w:id="138" w:name="_Toc186792606"/>
      <w:r w:rsidRPr="00473E89">
        <w:t>Prior Protocol Amendments</w:t>
      </w:r>
      <w:bookmarkEnd w:id="138"/>
    </w:p>
    <w:p w14:paraId="062D60D5" w14:textId="77ACB697" w:rsidR="00473E89" w:rsidRPr="00473E89" w:rsidRDefault="00473E89" w:rsidP="00473E89">
      <w:pPr>
        <w:pStyle w:val="berschrift1"/>
      </w:pPr>
      <w:bookmarkStart w:id="139" w:name="_Toc186792607"/>
      <w:r w:rsidRPr="00473E89">
        <w:lastRenderedPageBreak/>
        <w:t>APPENDIX: GLOSSARY OF TERMS</w:t>
      </w:r>
      <w:bookmarkEnd w:id="139"/>
    </w:p>
    <w:p w14:paraId="083A74C3" w14:textId="2C3DC662" w:rsidR="00473E89" w:rsidRPr="00473E89" w:rsidRDefault="00473E89" w:rsidP="00473E89">
      <w:pPr>
        <w:pStyle w:val="berschrift1"/>
      </w:pPr>
      <w:bookmarkStart w:id="140" w:name="_Toc186792608"/>
      <w:r w:rsidRPr="00473E89">
        <w:lastRenderedPageBreak/>
        <w:t>APPENDIX: REFERENCES</w:t>
      </w:r>
      <w:bookmarkEnd w:id="140"/>
    </w:p>
    <w:sectPr w:rsidR="00473E89" w:rsidRPr="00473E89" w:rsidSect="00C8377E">
      <w:pgSz w:w="11906" w:h="16838" w:code="9"/>
      <w:pgMar w:top="1984" w:right="850" w:bottom="850" w:left="1417" w:header="850" w:footer="85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351"/>
    <wne:keymap wne:kcmPrimary="03BB">
      <wne:fci wne:fciName="Subscript" wne:swArg="0000"/>
    </wne:keymap>
    <wne:keymap wne:kcmPrimary="0430">
      <wne:acd wne:acdName="acd14"/>
    </wne:keymap>
    <wne:keymap wne:kcmPrimary="0431">
      <wne:acd wne:acdName="acd2"/>
    </wne:keymap>
    <wne:keymap wne:kcmPrimary="0432">
      <wne:acd wne:acdName="acd3"/>
    </wne:keymap>
    <wne:keymap wne:kcmPrimary="0433">
      <wne:acd wne:acdName="acd4"/>
    </wne:keymap>
    <wne:keymap wne:kcmPrimary="0434">
      <wne:acd wne:acdName="acd5"/>
    </wne:keymap>
    <wne:keymap wne:kcmPrimary="0435">
      <wne:acd wne:acdName="acd11"/>
    </wne:keymap>
    <wne:keymap wne:kcmPrimary="0436">
      <wne:acd wne:acdName="acd6"/>
    </wne:keymap>
    <wne:keymap wne:kcmPrimary="0437">
      <wne:acd wne:acdName="acd8"/>
    </wne:keymap>
    <wne:keymap wne:kcmPrimary="0438">
      <wne:acd wne:acdName="acd9"/>
    </wne:keymap>
    <wne:keymap wne:kcmPrimary="0439">
      <wne:acd wne:acdName="acd10"/>
    </wne:keymap>
    <wne:keymap wne:kcmPrimary="0442">
      <wne:acd wne:acdName="acd0"/>
    </wne:keymap>
    <wne:keymap wne:kcmPrimary="04BB">
      <wne:acd wne:acdName="acd12"/>
    </wne:keymap>
    <wne:keymap wne:kcmPrimary="0628">
      <wne:fci wne:fciName="ParaKeepWithNext" wne:swArg="0000"/>
    </wne:keymap>
    <wne:keymap wne:kcmPrimary="0642">
      <wne:acd wne:acdName="acd1"/>
    </wne:keymap>
    <wne:keymap wne:kcmPrimary="06BD">
      <wne:fci wne:fciName="Strikethrough" wne:swArg="000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</wne:toolbars>
  <wne:acds>
    <wne:acd wne:argValue="AQAAAEIA" wne:acdName="acd0" wne:fciIndexBasedOn="0065"/>
    <wne:acd wne:argValue="AgBCAGwAdQBlACAAVABlAHgAdAA=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gBIAGUAYQBkAGkAbgBnACAAMQAyAHAAdAA=" wne:acdName="acd6" wne:fciIndexBasedOn="0065"/>
    <wne:acd wne:acdName="acd7" wne:fciIndexBasedOn="0065"/>
    <wne:acd wne:argValue="AgBIAGUAYQBkAGkAbgBnACAAMQA2AHAAdAA=" wne:acdName="acd8" wne:fciIndexBasedOn="0065"/>
    <wne:acd wne:argValue="AgBCAHUAbABsAGUAdAAgAFQAZQB4AHQA" wne:acdName="acd9" wne:fciIndexBasedOn="0065"/>
    <wne:acd wne:argValue="AgBCAHUAbABsAGUAdAAgAEwAaQBzAHQA" wne:acdName="acd10" wne:fciIndexBasedOn="0065"/>
    <wne:acd wne:argValue="AQAAAAUA" wne:acdName="acd11" wne:fciIndexBasedOn="0065"/>
    <wne:acd wne:argValue="AgBCAHUAbABsAGUAdAAgAEwAaQBzAHQAIABOAHUAbQBiAGUAcgBlAGQA" wne:acdName="acd12" wne:fciIndexBasedOn="0065"/>
    <wne:acd wne:acdName="acd13" wne:fciIndexBasedOn="0065"/>
    <wne:acd wne:argValue="AgBCAHUAbABsAGUAdAAgAEkAbgBkAGUAbgB0AA==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F7522" w14:textId="77777777" w:rsidR="00C17A07" w:rsidRDefault="00C17A07" w:rsidP="007F6029">
      <w:pPr>
        <w:spacing w:after="0" w:line="240" w:lineRule="auto"/>
      </w:pPr>
      <w:r>
        <w:separator/>
      </w:r>
    </w:p>
  </w:endnote>
  <w:endnote w:type="continuationSeparator" w:id="0">
    <w:p w14:paraId="1FAB5E72" w14:textId="77777777" w:rsidR="00C17A07" w:rsidRDefault="00C17A07" w:rsidP="007F6029">
      <w:pPr>
        <w:spacing w:after="0" w:line="240" w:lineRule="auto"/>
      </w:pPr>
      <w:r>
        <w:continuationSeparator/>
      </w:r>
    </w:p>
  </w:endnote>
  <w:endnote w:type="continuationNotice" w:id="1">
    <w:p w14:paraId="656409D5" w14:textId="77777777" w:rsidR="00C17A07" w:rsidRDefault="00C17A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5841E" w14:textId="77777777" w:rsidR="00C17A07" w:rsidRDefault="00C17A07" w:rsidP="007F6029">
      <w:pPr>
        <w:spacing w:after="0" w:line="240" w:lineRule="auto"/>
      </w:pPr>
      <w:r>
        <w:separator/>
      </w:r>
    </w:p>
  </w:footnote>
  <w:footnote w:type="continuationSeparator" w:id="0">
    <w:p w14:paraId="28FD1549" w14:textId="77777777" w:rsidR="00C17A07" w:rsidRDefault="00C17A07" w:rsidP="007F6029">
      <w:pPr>
        <w:spacing w:after="0" w:line="240" w:lineRule="auto"/>
      </w:pPr>
      <w:r>
        <w:continuationSeparator/>
      </w:r>
    </w:p>
  </w:footnote>
  <w:footnote w:type="continuationNotice" w:id="1">
    <w:p w14:paraId="2970A272" w14:textId="77777777" w:rsidR="00C17A07" w:rsidRDefault="00C17A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4D65B" w14:textId="77777777" w:rsidR="00442A91" w:rsidRDefault="00442A91">
    <w:pPr>
      <w:pStyle w:val="Kopfzeile"/>
    </w:pPr>
  </w:p>
  <w:p w14:paraId="56D748B7" w14:textId="77777777" w:rsidR="00A47C75" w:rsidRDefault="00A47C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10"/>
      <w:gridCol w:w="3210"/>
    </w:tblGrid>
    <w:tr w:rsidR="001D5462" w14:paraId="649F11D9" w14:textId="77777777" w:rsidTr="001D5462">
      <w:tc>
        <w:tcPr>
          <w:tcW w:w="3209" w:type="dxa"/>
        </w:tcPr>
        <w:p w14:paraId="5772F820" w14:textId="150A3FC4" w:rsidR="001D5462" w:rsidRDefault="000448A1">
          <w:pPr>
            <w:pStyle w:val="Kopfzeile"/>
          </w:pPr>
          <w:r>
            <w:t>&lt;will be replaced by add-in&gt;</w:t>
          </w:r>
        </w:p>
      </w:tc>
      <w:tc>
        <w:tcPr>
          <w:tcW w:w="3210" w:type="dxa"/>
        </w:tcPr>
        <w:p w14:paraId="70A5DA9C" w14:textId="24A8646F" w:rsidR="001D5462" w:rsidRDefault="000448A1" w:rsidP="001D5462">
          <w:pPr>
            <w:pStyle w:val="Kopfzeile"/>
            <w:jc w:val="center"/>
          </w:pPr>
          <w:r>
            <w:t xml:space="preserve">Clinical </w:t>
          </w:r>
          <w:r w:rsidR="001D5462">
            <w:t>Study Protocol</w:t>
          </w:r>
        </w:p>
      </w:tc>
      <w:tc>
        <w:tcPr>
          <w:tcW w:w="3210" w:type="dxa"/>
        </w:tcPr>
        <w:p w14:paraId="7D22EBDB" w14:textId="3FBF345C" w:rsidR="000448A1" w:rsidRDefault="000448A1" w:rsidP="001D546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25487462" wp14:editId="57C77D5F">
                <wp:extent cx="755154" cy="561975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599" cy="57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5C07D99" w14:textId="72CB5258" w:rsidR="001D5462" w:rsidRDefault="001D5462" w:rsidP="001D5462">
          <w:pPr>
            <w:pStyle w:val="Kopfzeil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21</w:t>
          </w:r>
          <w:r>
            <w:fldChar w:fldCharType="end"/>
          </w:r>
        </w:p>
      </w:tc>
    </w:tr>
  </w:tbl>
  <w:p w14:paraId="348CF2C8" w14:textId="77777777" w:rsidR="001D5462" w:rsidRDefault="001D54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0C82F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D82F7B"/>
    <w:multiLevelType w:val="multilevel"/>
    <w:tmpl w:val="295C126C"/>
    <w:numStyleLink w:val="GuidanceTextNumberedBulletsStyle"/>
  </w:abstractNum>
  <w:abstractNum w:abstractNumId="2" w15:restartNumberingAfterBreak="0">
    <w:nsid w:val="090B294D"/>
    <w:multiLevelType w:val="multilevel"/>
    <w:tmpl w:val="295C126C"/>
    <w:styleLink w:val="GuidanceTextNumberedBulletsStyle"/>
    <w:lvl w:ilvl="0">
      <w:start w:val="1"/>
      <w:numFmt w:val="decimal"/>
      <w:pStyle w:val="GuidanceTextBulletNumL1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GuidanceTextBulletNumL2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%3"/>
      <w:lvlJc w:val="left"/>
      <w:pPr>
        <w:ind w:left="794" w:hanging="227"/>
      </w:pPr>
      <w:rPr>
        <w:rFonts w:hint="default"/>
      </w:rPr>
    </w:lvl>
    <w:lvl w:ilvl="3">
      <w:start w:val="1"/>
      <w:numFmt w:val="none"/>
      <w:lvlText w:val=""/>
      <w:lvlJc w:val="left"/>
      <w:pPr>
        <w:ind w:left="1021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247" w:hanging="226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2CC3CCC"/>
    <w:multiLevelType w:val="multilevel"/>
    <w:tmpl w:val="166CA648"/>
    <w:numStyleLink w:val="GuidanceTextBulletsStyle"/>
  </w:abstractNum>
  <w:abstractNum w:abstractNumId="4" w15:restartNumberingAfterBreak="0">
    <w:nsid w:val="447F7F38"/>
    <w:multiLevelType w:val="multilevel"/>
    <w:tmpl w:val="523C5A58"/>
    <w:lvl w:ilvl="0">
      <w:start w:val="1"/>
      <w:numFmt w:val="upperLetter"/>
      <w:pStyle w:val="Appendix"/>
      <w:lvlText w:val="Appendix %1"/>
      <w:lvlJc w:val="left"/>
      <w:pPr>
        <w:ind w:left="1985" w:hanging="1985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48B5B56"/>
    <w:multiLevelType w:val="multilevel"/>
    <w:tmpl w:val="166CA648"/>
    <w:styleLink w:val="GuidanceTextBulletsStyle"/>
    <w:lvl w:ilvl="0">
      <w:start w:val="1"/>
      <w:numFmt w:val="bullet"/>
      <w:pStyle w:val="GuidanceTextBulletL1"/>
      <w:lvlText w:val=""/>
      <w:lvlJc w:val="left"/>
      <w:pPr>
        <w:ind w:left="227" w:hanging="22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pStyle w:val="GuidanceTextBulletL2"/>
      <w:lvlText w:val="◦"/>
      <w:lvlJc w:val="left"/>
      <w:pPr>
        <w:ind w:left="397" w:hanging="170"/>
      </w:pPr>
      <w:rPr>
        <w:rFonts w:ascii="Verdana" w:hAnsi="Verdana" w:cs="Times New Roman" w:hint="default"/>
      </w:rPr>
    </w:lvl>
    <w:lvl w:ilvl="2">
      <w:start w:val="1"/>
      <w:numFmt w:val="none"/>
      <w:lvlText w:val="%3"/>
      <w:lvlJc w:val="left"/>
      <w:pPr>
        <w:ind w:left="680" w:hanging="226"/>
      </w:pPr>
      <w:rPr>
        <w:rFonts w:hint="default"/>
      </w:rPr>
    </w:lvl>
    <w:lvl w:ilvl="3">
      <w:start w:val="1"/>
      <w:numFmt w:val="none"/>
      <w:lvlText w:val=""/>
      <w:lvlJc w:val="left"/>
      <w:pPr>
        <w:ind w:left="907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4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761B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D658DA"/>
    <w:multiLevelType w:val="multilevel"/>
    <w:tmpl w:val="1486C96A"/>
    <w:lvl w:ilvl="0">
      <w:start w:val="1"/>
      <w:numFmt w:val="decimal"/>
      <w:pStyle w:val="berschrift1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DCD55C9"/>
    <w:multiLevelType w:val="multilevel"/>
    <w:tmpl w:val="6DCE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1930A12"/>
    <w:multiLevelType w:val="hybridMultilevel"/>
    <w:tmpl w:val="8DEE8A7A"/>
    <w:lvl w:ilvl="0" w:tplc="167E477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B04DD"/>
    <w:multiLevelType w:val="hybridMultilevel"/>
    <w:tmpl w:val="EEEEE61A"/>
    <w:lvl w:ilvl="0" w:tplc="87647BF6">
      <w:start w:val="1"/>
      <w:numFmt w:val="decimal"/>
      <w:pStyle w:val="BulletListNumbered10p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C35D26"/>
    <w:multiLevelType w:val="hybridMultilevel"/>
    <w:tmpl w:val="766EEC28"/>
    <w:lvl w:ilvl="0" w:tplc="5734B848">
      <w:start w:val="1"/>
      <w:numFmt w:val="decimal"/>
      <w:pStyle w:val="BulletListNumbered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7"/>
  </w:num>
  <w:num w:numId="13">
    <w:abstractNumId w:val="7"/>
  </w:num>
  <w:num w:numId="14">
    <w:abstractNumId w:val="7"/>
  </w:num>
  <w:num w:numId="15">
    <w:abstractNumId w:val="8"/>
  </w:num>
  <w:num w:numId="16">
    <w:abstractNumId w:val="11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clickAndTypeStyle w:val="Textkrper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mbFigureItems" w:val="0"/>
    <w:docVar w:name="cmbHeadingItems" w:val="0"/>
    <w:docVar w:name="cmbNumberedItems" w:val="0"/>
    <w:docVar w:name="cmbTableItems" w:val="0"/>
    <w:docVar w:name="lstTypes" w:val="1"/>
  </w:docVars>
  <w:rsids>
    <w:rsidRoot w:val="00CE6124"/>
    <w:rsid w:val="00000538"/>
    <w:rsid w:val="00000EEB"/>
    <w:rsid w:val="0000123E"/>
    <w:rsid w:val="000015FD"/>
    <w:rsid w:val="00001C5D"/>
    <w:rsid w:val="000029DC"/>
    <w:rsid w:val="00002D25"/>
    <w:rsid w:val="000034BD"/>
    <w:rsid w:val="0000472C"/>
    <w:rsid w:val="00005113"/>
    <w:rsid w:val="00006734"/>
    <w:rsid w:val="0000699B"/>
    <w:rsid w:val="00006A90"/>
    <w:rsid w:val="00006CD6"/>
    <w:rsid w:val="000107F6"/>
    <w:rsid w:val="00012860"/>
    <w:rsid w:val="00014812"/>
    <w:rsid w:val="00014837"/>
    <w:rsid w:val="00014C24"/>
    <w:rsid w:val="000153A2"/>
    <w:rsid w:val="00015536"/>
    <w:rsid w:val="00016373"/>
    <w:rsid w:val="000167B6"/>
    <w:rsid w:val="000172EC"/>
    <w:rsid w:val="00017B9C"/>
    <w:rsid w:val="0002047D"/>
    <w:rsid w:val="000205CC"/>
    <w:rsid w:val="00020659"/>
    <w:rsid w:val="000208EB"/>
    <w:rsid w:val="00021295"/>
    <w:rsid w:val="00021EED"/>
    <w:rsid w:val="00022ADC"/>
    <w:rsid w:val="00022DD1"/>
    <w:rsid w:val="00022FDA"/>
    <w:rsid w:val="000253A4"/>
    <w:rsid w:val="00025A32"/>
    <w:rsid w:val="00026030"/>
    <w:rsid w:val="000261AE"/>
    <w:rsid w:val="00026542"/>
    <w:rsid w:val="00027764"/>
    <w:rsid w:val="00027E2F"/>
    <w:rsid w:val="0003167D"/>
    <w:rsid w:val="00031D23"/>
    <w:rsid w:val="00032D7D"/>
    <w:rsid w:val="00033672"/>
    <w:rsid w:val="00033D4C"/>
    <w:rsid w:val="00033DC2"/>
    <w:rsid w:val="0003430B"/>
    <w:rsid w:val="000377AD"/>
    <w:rsid w:val="000378DE"/>
    <w:rsid w:val="00040332"/>
    <w:rsid w:val="0004099F"/>
    <w:rsid w:val="00040BC7"/>
    <w:rsid w:val="00040FDD"/>
    <w:rsid w:val="000413A5"/>
    <w:rsid w:val="0004199B"/>
    <w:rsid w:val="00041A63"/>
    <w:rsid w:val="00041BFB"/>
    <w:rsid w:val="00042C68"/>
    <w:rsid w:val="00042DD3"/>
    <w:rsid w:val="00043A00"/>
    <w:rsid w:val="00043D93"/>
    <w:rsid w:val="00044225"/>
    <w:rsid w:val="000448A1"/>
    <w:rsid w:val="000461D6"/>
    <w:rsid w:val="0004682A"/>
    <w:rsid w:val="0004782A"/>
    <w:rsid w:val="000504D1"/>
    <w:rsid w:val="00050BF7"/>
    <w:rsid w:val="00050DFC"/>
    <w:rsid w:val="000510D6"/>
    <w:rsid w:val="00051864"/>
    <w:rsid w:val="00051891"/>
    <w:rsid w:val="00052058"/>
    <w:rsid w:val="00052715"/>
    <w:rsid w:val="0005278B"/>
    <w:rsid w:val="0005299C"/>
    <w:rsid w:val="00052B3C"/>
    <w:rsid w:val="00053A19"/>
    <w:rsid w:val="00053DD3"/>
    <w:rsid w:val="00053E40"/>
    <w:rsid w:val="00054218"/>
    <w:rsid w:val="00055E14"/>
    <w:rsid w:val="000569DE"/>
    <w:rsid w:val="00056C82"/>
    <w:rsid w:val="00057BEA"/>
    <w:rsid w:val="00060BA4"/>
    <w:rsid w:val="000618DC"/>
    <w:rsid w:val="00062206"/>
    <w:rsid w:val="00062DE1"/>
    <w:rsid w:val="00062E75"/>
    <w:rsid w:val="0006515D"/>
    <w:rsid w:val="000654C6"/>
    <w:rsid w:val="000656BD"/>
    <w:rsid w:val="00065916"/>
    <w:rsid w:val="00065F96"/>
    <w:rsid w:val="00066084"/>
    <w:rsid w:val="0006621B"/>
    <w:rsid w:val="000710DD"/>
    <w:rsid w:val="0007132D"/>
    <w:rsid w:val="00071838"/>
    <w:rsid w:val="000727C8"/>
    <w:rsid w:val="00072DA5"/>
    <w:rsid w:val="000731D0"/>
    <w:rsid w:val="000741CC"/>
    <w:rsid w:val="000746D1"/>
    <w:rsid w:val="00074805"/>
    <w:rsid w:val="00074E57"/>
    <w:rsid w:val="000757FA"/>
    <w:rsid w:val="0007592B"/>
    <w:rsid w:val="000762BF"/>
    <w:rsid w:val="00077CD0"/>
    <w:rsid w:val="00077D9F"/>
    <w:rsid w:val="00077FB3"/>
    <w:rsid w:val="0008129F"/>
    <w:rsid w:val="00081360"/>
    <w:rsid w:val="00082617"/>
    <w:rsid w:val="0008363D"/>
    <w:rsid w:val="00084273"/>
    <w:rsid w:val="00084832"/>
    <w:rsid w:val="0008493A"/>
    <w:rsid w:val="000864DD"/>
    <w:rsid w:val="00087060"/>
    <w:rsid w:val="00091C37"/>
    <w:rsid w:val="0009218C"/>
    <w:rsid w:val="0009262E"/>
    <w:rsid w:val="000926C7"/>
    <w:rsid w:val="00092EFC"/>
    <w:rsid w:val="000937EB"/>
    <w:rsid w:val="0009399B"/>
    <w:rsid w:val="00093EC3"/>
    <w:rsid w:val="00094FC8"/>
    <w:rsid w:val="00096AEE"/>
    <w:rsid w:val="00096DBB"/>
    <w:rsid w:val="000A0771"/>
    <w:rsid w:val="000A20BB"/>
    <w:rsid w:val="000A2241"/>
    <w:rsid w:val="000A260C"/>
    <w:rsid w:val="000A28DB"/>
    <w:rsid w:val="000A366D"/>
    <w:rsid w:val="000A368F"/>
    <w:rsid w:val="000A3B3F"/>
    <w:rsid w:val="000A3FEA"/>
    <w:rsid w:val="000A54FD"/>
    <w:rsid w:val="000A5AC9"/>
    <w:rsid w:val="000A5B3B"/>
    <w:rsid w:val="000A61FD"/>
    <w:rsid w:val="000A65BA"/>
    <w:rsid w:val="000A6B3F"/>
    <w:rsid w:val="000A702A"/>
    <w:rsid w:val="000A7221"/>
    <w:rsid w:val="000A7699"/>
    <w:rsid w:val="000A7A93"/>
    <w:rsid w:val="000B0284"/>
    <w:rsid w:val="000B0685"/>
    <w:rsid w:val="000B1494"/>
    <w:rsid w:val="000B292A"/>
    <w:rsid w:val="000B33E6"/>
    <w:rsid w:val="000B3854"/>
    <w:rsid w:val="000B6534"/>
    <w:rsid w:val="000B6714"/>
    <w:rsid w:val="000B6942"/>
    <w:rsid w:val="000B699C"/>
    <w:rsid w:val="000B707E"/>
    <w:rsid w:val="000B7AC7"/>
    <w:rsid w:val="000C0960"/>
    <w:rsid w:val="000C1F81"/>
    <w:rsid w:val="000C2111"/>
    <w:rsid w:val="000C2143"/>
    <w:rsid w:val="000C214F"/>
    <w:rsid w:val="000C22E6"/>
    <w:rsid w:val="000C2331"/>
    <w:rsid w:val="000C2A97"/>
    <w:rsid w:val="000C39E4"/>
    <w:rsid w:val="000C3BBF"/>
    <w:rsid w:val="000C41B5"/>
    <w:rsid w:val="000C786E"/>
    <w:rsid w:val="000C7AE5"/>
    <w:rsid w:val="000C7C67"/>
    <w:rsid w:val="000D1105"/>
    <w:rsid w:val="000D1E7D"/>
    <w:rsid w:val="000D1EDB"/>
    <w:rsid w:val="000D2B80"/>
    <w:rsid w:val="000D31CA"/>
    <w:rsid w:val="000D4715"/>
    <w:rsid w:val="000D4B72"/>
    <w:rsid w:val="000D60DC"/>
    <w:rsid w:val="000D7292"/>
    <w:rsid w:val="000D783C"/>
    <w:rsid w:val="000D78D8"/>
    <w:rsid w:val="000D7D1E"/>
    <w:rsid w:val="000E14F7"/>
    <w:rsid w:val="000E2484"/>
    <w:rsid w:val="000E2EAF"/>
    <w:rsid w:val="000E2F1F"/>
    <w:rsid w:val="000E336C"/>
    <w:rsid w:val="000E35DC"/>
    <w:rsid w:val="000E3794"/>
    <w:rsid w:val="000E399C"/>
    <w:rsid w:val="000E50EB"/>
    <w:rsid w:val="000E5783"/>
    <w:rsid w:val="000E5879"/>
    <w:rsid w:val="000E59B3"/>
    <w:rsid w:val="000E5B45"/>
    <w:rsid w:val="000E6543"/>
    <w:rsid w:val="000E782C"/>
    <w:rsid w:val="000F0415"/>
    <w:rsid w:val="000F0976"/>
    <w:rsid w:val="000F340D"/>
    <w:rsid w:val="000F4756"/>
    <w:rsid w:val="000F4D60"/>
    <w:rsid w:val="000F517C"/>
    <w:rsid w:val="000F54ED"/>
    <w:rsid w:val="000F5F16"/>
    <w:rsid w:val="000F68BF"/>
    <w:rsid w:val="000F6F6A"/>
    <w:rsid w:val="000F6F94"/>
    <w:rsid w:val="000F7282"/>
    <w:rsid w:val="000F7BCD"/>
    <w:rsid w:val="00101D11"/>
    <w:rsid w:val="0010287E"/>
    <w:rsid w:val="0010373A"/>
    <w:rsid w:val="00105530"/>
    <w:rsid w:val="001064EF"/>
    <w:rsid w:val="00107A4D"/>
    <w:rsid w:val="00107B80"/>
    <w:rsid w:val="001103EF"/>
    <w:rsid w:val="001103FA"/>
    <w:rsid w:val="00110420"/>
    <w:rsid w:val="001108E3"/>
    <w:rsid w:val="0011110C"/>
    <w:rsid w:val="00111BED"/>
    <w:rsid w:val="0011262B"/>
    <w:rsid w:val="00113177"/>
    <w:rsid w:val="00113A94"/>
    <w:rsid w:val="001140D9"/>
    <w:rsid w:val="00115200"/>
    <w:rsid w:val="001159DB"/>
    <w:rsid w:val="00116475"/>
    <w:rsid w:val="00116559"/>
    <w:rsid w:val="001166FF"/>
    <w:rsid w:val="001168BC"/>
    <w:rsid w:val="001168EA"/>
    <w:rsid w:val="00117108"/>
    <w:rsid w:val="001174FE"/>
    <w:rsid w:val="00117A63"/>
    <w:rsid w:val="00117D6A"/>
    <w:rsid w:val="001208ED"/>
    <w:rsid w:val="00120FF5"/>
    <w:rsid w:val="001210A1"/>
    <w:rsid w:val="001219BB"/>
    <w:rsid w:val="001222EE"/>
    <w:rsid w:val="00123380"/>
    <w:rsid w:val="001233D8"/>
    <w:rsid w:val="00124413"/>
    <w:rsid w:val="00124EBF"/>
    <w:rsid w:val="00125305"/>
    <w:rsid w:val="001255B2"/>
    <w:rsid w:val="00125C63"/>
    <w:rsid w:val="0012600F"/>
    <w:rsid w:val="001260B8"/>
    <w:rsid w:val="0012670D"/>
    <w:rsid w:val="00126A24"/>
    <w:rsid w:val="00130854"/>
    <w:rsid w:val="00131ED3"/>
    <w:rsid w:val="0013232D"/>
    <w:rsid w:val="00132946"/>
    <w:rsid w:val="00132A19"/>
    <w:rsid w:val="00132A69"/>
    <w:rsid w:val="00133114"/>
    <w:rsid w:val="00133624"/>
    <w:rsid w:val="00133970"/>
    <w:rsid w:val="00134254"/>
    <w:rsid w:val="00135269"/>
    <w:rsid w:val="00136A8A"/>
    <w:rsid w:val="00137F74"/>
    <w:rsid w:val="001410E9"/>
    <w:rsid w:val="00141DEE"/>
    <w:rsid w:val="00142194"/>
    <w:rsid w:val="001430B9"/>
    <w:rsid w:val="001430E2"/>
    <w:rsid w:val="001434C4"/>
    <w:rsid w:val="0014391E"/>
    <w:rsid w:val="00143C81"/>
    <w:rsid w:val="00144B44"/>
    <w:rsid w:val="001462DF"/>
    <w:rsid w:val="00146F9C"/>
    <w:rsid w:val="001506AB"/>
    <w:rsid w:val="00151E4F"/>
    <w:rsid w:val="0015387E"/>
    <w:rsid w:val="00153F3E"/>
    <w:rsid w:val="00154921"/>
    <w:rsid w:val="00154974"/>
    <w:rsid w:val="00155CBE"/>
    <w:rsid w:val="00155F6D"/>
    <w:rsid w:val="00157B37"/>
    <w:rsid w:val="00157E08"/>
    <w:rsid w:val="00160B99"/>
    <w:rsid w:val="00160BA9"/>
    <w:rsid w:val="00160C2D"/>
    <w:rsid w:val="00161E55"/>
    <w:rsid w:val="00161F2C"/>
    <w:rsid w:val="00162E8B"/>
    <w:rsid w:val="00164BF5"/>
    <w:rsid w:val="001655A5"/>
    <w:rsid w:val="00165711"/>
    <w:rsid w:val="00165AE2"/>
    <w:rsid w:val="0016667F"/>
    <w:rsid w:val="001669D5"/>
    <w:rsid w:val="00166AC4"/>
    <w:rsid w:val="00166DE0"/>
    <w:rsid w:val="0016700F"/>
    <w:rsid w:val="00167FE1"/>
    <w:rsid w:val="001700A0"/>
    <w:rsid w:val="0017105C"/>
    <w:rsid w:val="00171580"/>
    <w:rsid w:val="00171E78"/>
    <w:rsid w:val="00174C4B"/>
    <w:rsid w:val="00175D08"/>
    <w:rsid w:val="00176310"/>
    <w:rsid w:val="00176616"/>
    <w:rsid w:val="0017693C"/>
    <w:rsid w:val="00176A75"/>
    <w:rsid w:val="00176FE5"/>
    <w:rsid w:val="0017757A"/>
    <w:rsid w:val="00180355"/>
    <w:rsid w:val="00180561"/>
    <w:rsid w:val="00181652"/>
    <w:rsid w:val="00182584"/>
    <w:rsid w:val="001825A2"/>
    <w:rsid w:val="00182AEE"/>
    <w:rsid w:val="00182B14"/>
    <w:rsid w:val="00183069"/>
    <w:rsid w:val="0018425A"/>
    <w:rsid w:val="001851EC"/>
    <w:rsid w:val="00186772"/>
    <w:rsid w:val="0019004A"/>
    <w:rsid w:val="00190CD8"/>
    <w:rsid w:val="001925A7"/>
    <w:rsid w:val="00195081"/>
    <w:rsid w:val="00195BFD"/>
    <w:rsid w:val="00195D34"/>
    <w:rsid w:val="0019771A"/>
    <w:rsid w:val="001A05B2"/>
    <w:rsid w:val="001A0714"/>
    <w:rsid w:val="001A0E6C"/>
    <w:rsid w:val="001A1AAD"/>
    <w:rsid w:val="001A1BEC"/>
    <w:rsid w:val="001A1F28"/>
    <w:rsid w:val="001A2423"/>
    <w:rsid w:val="001A2C98"/>
    <w:rsid w:val="001A2F87"/>
    <w:rsid w:val="001A4D3B"/>
    <w:rsid w:val="001A6042"/>
    <w:rsid w:val="001A6990"/>
    <w:rsid w:val="001A6BB3"/>
    <w:rsid w:val="001A6C55"/>
    <w:rsid w:val="001A756E"/>
    <w:rsid w:val="001A7881"/>
    <w:rsid w:val="001B23FD"/>
    <w:rsid w:val="001B28DE"/>
    <w:rsid w:val="001B3415"/>
    <w:rsid w:val="001B4730"/>
    <w:rsid w:val="001B48FC"/>
    <w:rsid w:val="001B4E1D"/>
    <w:rsid w:val="001B6826"/>
    <w:rsid w:val="001B6A8C"/>
    <w:rsid w:val="001B759E"/>
    <w:rsid w:val="001C0407"/>
    <w:rsid w:val="001C134C"/>
    <w:rsid w:val="001C1AB3"/>
    <w:rsid w:val="001C2C5E"/>
    <w:rsid w:val="001C2F52"/>
    <w:rsid w:val="001C327A"/>
    <w:rsid w:val="001C3B48"/>
    <w:rsid w:val="001C4372"/>
    <w:rsid w:val="001C5025"/>
    <w:rsid w:val="001C5DBD"/>
    <w:rsid w:val="001C5F3D"/>
    <w:rsid w:val="001C74F3"/>
    <w:rsid w:val="001C7E31"/>
    <w:rsid w:val="001D0547"/>
    <w:rsid w:val="001D11B6"/>
    <w:rsid w:val="001D142E"/>
    <w:rsid w:val="001D2572"/>
    <w:rsid w:val="001D274F"/>
    <w:rsid w:val="001D2C6E"/>
    <w:rsid w:val="001D3811"/>
    <w:rsid w:val="001D5462"/>
    <w:rsid w:val="001D58DD"/>
    <w:rsid w:val="001D5AE8"/>
    <w:rsid w:val="001D606C"/>
    <w:rsid w:val="001D6232"/>
    <w:rsid w:val="001D66A7"/>
    <w:rsid w:val="001D6712"/>
    <w:rsid w:val="001E0589"/>
    <w:rsid w:val="001E07B4"/>
    <w:rsid w:val="001E0835"/>
    <w:rsid w:val="001E0A43"/>
    <w:rsid w:val="001E0EEF"/>
    <w:rsid w:val="001E127E"/>
    <w:rsid w:val="001E2DFA"/>
    <w:rsid w:val="001E3340"/>
    <w:rsid w:val="001E38EA"/>
    <w:rsid w:val="001E398D"/>
    <w:rsid w:val="001E4290"/>
    <w:rsid w:val="001E5829"/>
    <w:rsid w:val="001E64ED"/>
    <w:rsid w:val="001E6B3A"/>
    <w:rsid w:val="001E6D48"/>
    <w:rsid w:val="001E74F1"/>
    <w:rsid w:val="001F1A4B"/>
    <w:rsid w:val="001F3AA7"/>
    <w:rsid w:val="001F3E3B"/>
    <w:rsid w:val="001F45AE"/>
    <w:rsid w:val="001F592D"/>
    <w:rsid w:val="001F5F0E"/>
    <w:rsid w:val="001F64D6"/>
    <w:rsid w:val="001F6646"/>
    <w:rsid w:val="00200064"/>
    <w:rsid w:val="00205D00"/>
    <w:rsid w:val="00206551"/>
    <w:rsid w:val="002069DB"/>
    <w:rsid w:val="00207324"/>
    <w:rsid w:val="0020769C"/>
    <w:rsid w:val="00207936"/>
    <w:rsid w:val="00207D14"/>
    <w:rsid w:val="00211D1A"/>
    <w:rsid w:val="00212E0F"/>
    <w:rsid w:val="002138F9"/>
    <w:rsid w:val="002151A0"/>
    <w:rsid w:val="00216542"/>
    <w:rsid w:val="00216BC9"/>
    <w:rsid w:val="00217582"/>
    <w:rsid w:val="0021784D"/>
    <w:rsid w:val="00217F37"/>
    <w:rsid w:val="00221E27"/>
    <w:rsid w:val="00222289"/>
    <w:rsid w:val="002228F1"/>
    <w:rsid w:val="00222F2C"/>
    <w:rsid w:val="002232EA"/>
    <w:rsid w:val="00223371"/>
    <w:rsid w:val="002239E6"/>
    <w:rsid w:val="00223B9D"/>
    <w:rsid w:val="00224801"/>
    <w:rsid w:val="002249EC"/>
    <w:rsid w:val="0022560B"/>
    <w:rsid w:val="00226B31"/>
    <w:rsid w:val="00227250"/>
    <w:rsid w:val="0022744B"/>
    <w:rsid w:val="00227B88"/>
    <w:rsid w:val="00230F81"/>
    <w:rsid w:val="00231032"/>
    <w:rsid w:val="002310F4"/>
    <w:rsid w:val="0023204A"/>
    <w:rsid w:val="00232368"/>
    <w:rsid w:val="00232EF5"/>
    <w:rsid w:val="002331E8"/>
    <w:rsid w:val="0023393C"/>
    <w:rsid w:val="00234546"/>
    <w:rsid w:val="00234C7A"/>
    <w:rsid w:val="00235418"/>
    <w:rsid w:val="00235804"/>
    <w:rsid w:val="00236138"/>
    <w:rsid w:val="00236273"/>
    <w:rsid w:val="0023655A"/>
    <w:rsid w:val="00236736"/>
    <w:rsid w:val="00236B28"/>
    <w:rsid w:val="00236F0D"/>
    <w:rsid w:val="002373FE"/>
    <w:rsid w:val="00237469"/>
    <w:rsid w:val="00237666"/>
    <w:rsid w:val="00237D52"/>
    <w:rsid w:val="002407BC"/>
    <w:rsid w:val="00241438"/>
    <w:rsid w:val="00241B0C"/>
    <w:rsid w:val="0024334F"/>
    <w:rsid w:val="002452E2"/>
    <w:rsid w:val="00245A1D"/>
    <w:rsid w:val="002469BC"/>
    <w:rsid w:val="00246C74"/>
    <w:rsid w:val="0024741B"/>
    <w:rsid w:val="00247A81"/>
    <w:rsid w:val="0025091E"/>
    <w:rsid w:val="00250CEC"/>
    <w:rsid w:val="00251384"/>
    <w:rsid w:val="00251D03"/>
    <w:rsid w:val="002527CF"/>
    <w:rsid w:val="00254753"/>
    <w:rsid w:val="00254B41"/>
    <w:rsid w:val="0025579B"/>
    <w:rsid w:val="002573F4"/>
    <w:rsid w:val="002574A1"/>
    <w:rsid w:val="00257F5D"/>
    <w:rsid w:val="00261CC2"/>
    <w:rsid w:val="002626C8"/>
    <w:rsid w:val="00264811"/>
    <w:rsid w:val="0026492E"/>
    <w:rsid w:val="0026518C"/>
    <w:rsid w:val="00266234"/>
    <w:rsid w:val="002677E8"/>
    <w:rsid w:val="00267CE8"/>
    <w:rsid w:val="002709E8"/>
    <w:rsid w:val="00270E67"/>
    <w:rsid w:val="00270FF6"/>
    <w:rsid w:val="00271421"/>
    <w:rsid w:val="00271AFC"/>
    <w:rsid w:val="00273656"/>
    <w:rsid w:val="00274641"/>
    <w:rsid w:val="00274F5A"/>
    <w:rsid w:val="002752A1"/>
    <w:rsid w:val="0027635B"/>
    <w:rsid w:val="002767F5"/>
    <w:rsid w:val="0027717B"/>
    <w:rsid w:val="0027779D"/>
    <w:rsid w:val="00277B68"/>
    <w:rsid w:val="002803F4"/>
    <w:rsid w:val="00280708"/>
    <w:rsid w:val="0028090F"/>
    <w:rsid w:val="002811AA"/>
    <w:rsid w:val="00281B70"/>
    <w:rsid w:val="00283BAF"/>
    <w:rsid w:val="002844E7"/>
    <w:rsid w:val="002849D0"/>
    <w:rsid w:val="00284E1F"/>
    <w:rsid w:val="002855BD"/>
    <w:rsid w:val="002874B1"/>
    <w:rsid w:val="0029120E"/>
    <w:rsid w:val="002916CD"/>
    <w:rsid w:val="00291C20"/>
    <w:rsid w:val="0029269B"/>
    <w:rsid w:val="0029287D"/>
    <w:rsid w:val="0029493B"/>
    <w:rsid w:val="002954B8"/>
    <w:rsid w:val="002957A0"/>
    <w:rsid w:val="00295A26"/>
    <w:rsid w:val="00296126"/>
    <w:rsid w:val="00296837"/>
    <w:rsid w:val="00296BDD"/>
    <w:rsid w:val="00296F5A"/>
    <w:rsid w:val="00297366"/>
    <w:rsid w:val="00297689"/>
    <w:rsid w:val="00297914"/>
    <w:rsid w:val="00297FBA"/>
    <w:rsid w:val="002A1E10"/>
    <w:rsid w:val="002A4071"/>
    <w:rsid w:val="002A42A9"/>
    <w:rsid w:val="002A4D86"/>
    <w:rsid w:val="002A5FD0"/>
    <w:rsid w:val="002A62C2"/>
    <w:rsid w:val="002A7661"/>
    <w:rsid w:val="002A7C80"/>
    <w:rsid w:val="002A7FDD"/>
    <w:rsid w:val="002B01F0"/>
    <w:rsid w:val="002B1B35"/>
    <w:rsid w:val="002B22DA"/>
    <w:rsid w:val="002B251B"/>
    <w:rsid w:val="002B25D5"/>
    <w:rsid w:val="002B2942"/>
    <w:rsid w:val="002B320A"/>
    <w:rsid w:val="002B46FB"/>
    <w:rsid w:val="002B5146"/>
    <w:rsid w:val="002B5860"/>
    <w:rsid w:val="002B59D5"/>
    <w:rsid w:val="002B60FF"/>
    <w:rsid w:val="002B6827"/>
    <w:rsid w:val="002B7B23"/>
    <w:rsid w:val="002C0F65"/>
    <w:rsid w:val="002C1653"/>
    <w:rsid w:val="002C1A3A"/>
    <w:rsid w:val="002C292E"/>
    <w:rsid w:val="002C3355"/>
    <w:rsid w:val="002C3BFF"/>
    <w:rsid w:val="002C4786"/>
    <w:rsid w:val="002C4929"/>
    <w:rsid w:val="002C4CE1"/>
    <w:rsid w:val="002C5A2E"/>
    <w:rsid w:val="002C5CE8"/>
    <w:rsid w:val="002C5D8C"/>
    <w:rsid w:val="002C7A73"/>
    <w:rsid w:val="002D05D0"/>
    <w:rsid w:val="002D06C2"/>
    <w:rsid w:val="002D084D"/>
    <w:rsid w:val="002D08C3"/>
    <w:rsid w:val="002D1051"/>
    <w:rsid w:val="002D2329"/>
    <w:rsid w:val="002D27B8"/>
    <w:rsid w:val="002D5496"/>
    <w:rsid w:val="002D650F"/>
    <w:rsid w:val="002D6564"/>
    <w:rsid w:val="002D6F4F"/>
    <w:rsid w:val="002D704E"/>
    <w:rsid w:val="002D7753"/>
    <w:rsid w:val="002D7AA0"/>
    <w:rsid w:val="002E09E6"/>
    <w:rsid w:val="002E1901"/>
    <w:rsid w:val="002E1A91"/>
    <w:rsid w:val="002E2289"/>
    <w:rsid w:val="002E22ED"/>
    <w:rsid w:val="002E35A0"/>
    <w:rsid w:val="002E377E"/>
    <w:rsid w:val="002E3790"/>
    <w:rsid w:val="002E3EC1"/>
    <w:rsid w:val="002E4B91"/>
    <w:rsid w:val="002E50B2"/>
    <w:rsid w:val="002E6E11"/>
    <w:rsid w:val="002F0CEF"/>
    <w:rsid w:val="002F148D"/>
    <w:rsid w:val="002F1F76"/>
    <w:rsid w:val="002F2156"/>
    <w:rsid w:val="002F235C"/>
    <w:rsid w:val="002F2CF1"/>
    <w:rsid w:val="002F2F83"/>
    <w:rsid w:val="002F4005"/>
    <w:rsid w:val="002F41AF"/>
    <w:rsid w:val="002F4A94"/>
    <w:rsid w:val="002F51F7"/>
    <w:rsid w:val="002F5305"/>
    <w:rsid w:val="002F6875"/>
    <w:rsid w:val="002F6FE1"/>
    <w:rsid w:val="003004EC"/>
    <w:rsid w:val="0030083F"/>
    <w:rsid w:val="00300909"/>
    <w:rsid w:val="003014E0"/>
    <w:rsid w:val="00301994"/>
    <w:rsid w:val="00301BDC"/>
    <w:rsid w:val="00302331"/>
    <w:rsid w:val="00302BF2"/>
    <w:rsid w:val="003045E1"/>
    <w:rsid w:val="00304E8D"/>
    <w:rsid w:val="00306704"/>
    <w:rsid w:val="00306D83"/>
    <w:rsid w:val="00307052"/>
    <w:rsid w:val="003073FC"/>
    <w:rsid w:val="00307538"/>
    <w:rsid w:val="00310618"/>
    <w:rsid w:val="00310721"/>
    <w:rsid w:val="00310FCA"/>
    <w:rsid w:val="0031161C"/>
    <w:rsid w:val="003125ED"/>
    <w:rsid w:val="003127C5"/>
    <w:rsid w:val="0031416D"/>
    <w:rsid w:val="0031445A"/>
    <w:rsid w:val="00314707"/>
    <w:rsid w:val="003148C1"/>
    <w:rsid w:val="00316DB7"/>
    <w:rsid w:val="00320878"/>
    <w:rsid w:val="00321A3A"/>
    <w:rsid w:val="00321FC0"/>
    <w:rsid w:val="00322E46"/>
    <w:rsid w:val="00322EA8"/>
    <w:rsid w:val="00323C26"/>
    <w:rsid w:val="0032464F"/>
    <w:rsid w:val="00324926"/>
    <w:rsid w:val="00324B0D"/>
    <w:rsid w:val="00324D5F"/>
    <w:rsid w:val="00325614"/>
    <w:rsid w:val="00325B14"/>
    <w:rsid w:val="003268D1"/>
    <w:rsid w:val="00327250"/>
    <w:rsid w:val="00327329"/>
    <w:rsid w:val="00327E39"/>
    <w:rsid w:val="003302E8"/>
    <w:rsid w:val="003305A1"/>
    <w:rsid w:val="00330B57"/>
    <w:rsid w:val="00330C0C"/>
    <w:rsid w:val="003325A4"/>
    <w:rsid w:val="00333F56"/>
    <w:rsid w:val="00333FA5"/>
    <w:rsid w:val="0033409E"/>
    <w:rsid w:val="003342BD"/>
    <w:rsid w:val="00334907"/>
    <w:rsid w:val="0033507E"/>
    <w:rsid w:val="003351E5"/>
    <w:rsid w:val="00336F19"/>
    <w:rsid w:val="0034054E"/>
    <w:rsid w:val="00340C25"/>
    <w:rsid w:val="00340F0E"/>
    <w:rsid w:val="003416A4"/>
    <w:rsid w:val="00342292"/>
    <w:rsid w:val="00342982"/>
    <w:rsid w:val="00342F5F"/>
    <w:rsid w:val="00343529"/>
    <w:rsid w:val="0034449B"/>
    <w:rsid w:val="00344C00"/>
    <w:rsid w:val="00345ADF"/>
    <w:rsid w:val="003467E5"/>
    <w:rsid w:val="00347B3D"/>
    <w:rsid w:val="00347EDA"/>
    <w:rsid w:val="00350455"/>
    <w:rsid w:val="00350FCA"/>
    <w:rsid w:val="00351664"/>
    <w:rsid w:val="00352668"/>
    <w:rsid w:val="003533D6"/>
    <w:rsid w:val="00353450"/>
    <w:rsid w:val="00355290"/>
    <w:rsid w:val="00355BC3"/>
    <w:rsid w:val="00355CE5"/>
    <w:rsid w:val="0035636A"/>
    <w:rsid w:val="0035762A"/>
    <w:rsid w:val="00361447"/>
    <w:rsid w:val="00362315"/>
    <w:rsid w:val="00363322"/>
    <w:rsid w:val="0036367C"/>
    <w:rsid w:val="003638C1"/>
    <w:rsid w:val="00363A5E"/>
    <w:rsid w:val="00363BC9"/>
    <w:rsid w:val="00365344"/>
    <w:rsid w:val="003655C5"/>
    <w:rsid w:val="00366246"/>
    <w:rsid w:val="0036663D"/>
    <w:rsid w:val="0036688F"/>
    <w:rsid w:val="00366A6E"/>
    <w:rsid w:val="00366C9F"/>
    <w:rsid w:val="00367331"/>
    <w:rsid w:val="0037045E"/>
    <w:rsid w:val="0037135F"/>
    <w:rsid w:val="00371754"/>
    <w:rsid w:val="003723EA"/>
    <w:rsid w:val="00372B5D"/>
    <w:rsid w:val="003730D1"/>
    <w:rsid w:val="00374235"/>
    <w:rsid w:val="00374D1C"/>
    <w:rsid w:val="00374DCA"/>
    <w:rsid w:val="00374E38"/>
    <w:rsid w:val="0037521E"/>
    <w:rsid w:val="00375368"/>
    <w:rsid w:val="003766C0"/>
    <w:rsid w:val="003770BD"/>
    <w:rsid w:val="00377231"/>
    <w:rsid w:val="003777DF"/>
    <w:rsid w:val="00377855"/>
    <w:rsid w:val="00380400"/>
    <w:rsid w:val="00380CA8"/>
    <w:rsid w:val="00380FC8"/>
    <w:rsid w:val="003817D3"/>
    <w:rsid w:val="003819A9"/>
    <w:rsid w:val="00381DA6"/>
    <w:rsid w:val="003821CC"/>
    <w:rsid w:val="00382C37"/>
    <w:rsid w:val="003833B2"/>
    <w:rsid w:val="00383BFE"/>
    <w:rsid w:val="00383C42"/>
    <w:rsid w:val="00385728"/>
    <w:rsid w:val="003911AE"/>
    <w:rsid w:val="00392609"/>
    <w:rsid w:val="0039351F"/>
    <w:rsid w:val="003936AB"/>
    <w:rsid w:val="00393906"/>
    <w:rsid w:val="00394140"/>
    <w:rsid w:val="00394710"/>
    <w:rsid w:val="003952EC"/>
    <w:rsid w:val="0039544E"/>
    <w:rsid w:val="00396642"/>
    <w:rsid w:val="00396B58"/>
    <w:rsid w:val="0039717E"/>
    <w:rsid w:val="00397AB6"/>
    <w:rsid w:val="003A0257"/>
    <w:rsid w:val="003A17E7"/>
    <w:rsid w:val="003A1801"/>
    <w:rsid w:val="003A216E"/>
    <w:rsid w:val="003A2459"/>
    <w:rsid w:val="003A2F72"/>
    <w:rsid w:val="003A315B"/>
    <w:rsid w:val="003A337D"/>
    <w:rsid w:val="003A37AB"/>
    <w:rsid w:val="003A380A"/>
    <w:rsid w:val="003A4579"/>
    <w:rsid w:val="003A54D6"/>
    <w:rsid w:val="003A689F"/>
    <w:rsid w:val="003A7080"/>
    <w:rsid w:val="003A7546"/>
    <w:rsid w:val="003A7CD2"/>
    <w:rsid w:val="003A7FA1"/>
    <w:rsid w:val="003B0DD4"/>
    <w:rsid w:val="003B13EA"/>
    <w:rsid w:val="003B175E"/>
    <w:rsid w:val="003B3178"/>
    <w:rsid w:val="003B3FBE"/>
    <w:rsid w:val="003B45EF"/>
    <w:rsid w:val="003B4668"/>
    <w:rsid w:val="003B4854"/>
    <w:rsid w:val="003B4D03"/>
    <w:rsid w:val="003B60A8"/>
    <w:rsid w:val="003B6E54"/>
    <w:rsid w:val="003B70C2"/>
    <w:rsid w:val="003B7F80"/>
    <w:rsid w:val="003C044B"/>
    <w:rsid w:val="003C13A8"/>
    <w:rsid w:val="003C27C7"/>
    <w:rsid w:val="003C3492"/>
    <w:rsid w:val="003C3FB6"/>
    <w:rsid w:val="003C51AA"/>
    <w:rsid w:val="003C663D"/>
    <w:rsid w:val="003C6645"/>
    <w:rsid w:val="003C6ABB"/>
    <w:rsid w:val="003D05E4"/>
    <w:rsid w:val="003D0D01"/>
    <w:rsid w:val="003D1992"/>
    <w:rsid w:val="003D276C"/>
    <w:rsid w:val="003D280E"/>
    <w:rsid w:val="003D2FD2"/>
    <w:rsid w:val="003D4052"/>
    <w:rsid w:val="003D4633"/>
    <w:rsid w:val="003D4BF4"/>
    <w:rsid w:val="003D4CC1"/>
    <w:rsid w:val="003D5609"/>
    <w:rsid w:val="003D5BA0"/>
    <w:rsid w:val="003D69A7"/>
    <w:rsid w:val="003D6EF7"/>
    <w:rsid w:val="003D777C"/>
    <w:rsid w:val="003D7AF2"/>
    <w:rsid w:val="003E0697"/>
    <w:rsid w:val="003E08E4"/>
    <w:rsid w:val="003E0FAC"/>
    <w:rsid w:val="003E127B"/>
    <w:rsid w:val="003E23E2"/>
    <w:rsid w:val="003E2487"/>
    <w:rsid w:val="003E33A6"/>
    <w:rsid w:val="003E478E"/>
    <w:rsid w:val="003E6CBA"/>
    <w:rsid w:val="003E7884"/>
    <w:rsid w:val="003F07DE"/>
    <w:rsid w:val="003F0887"/>
    <w:rsid w:val="003F0EFA"/>
    <w:rsid w:val="003F1AD3"/>
    <w:rsid w:val="003F20A7"/>
    <w:rsid w:val="003F2A2B"/>
    <w:rsid w:val="003F34FB"/>
    <w:rsid w:val="003F431B"/>
    <w:rsid w:val="003F45F7"/>
    <w:rsid w:val="003F4970"/>
    <w:rsid w:val="003F4B75"/>
    <w:rsid w:val="003F6F33"/>
    <w:rsid w:val="003F7614"/>
    <w:rsid w:val="003F7902"/>
    <w:rsid w:val="00400F35"/>
    <w:rsid w:val="0040186E"/>
    <w:rsid w:val="00401F45"/>
    <w:rsid w:val="00401FFB"/>
    <w:rsid w:val="0040264D"/>
    <w:rsid w:val="00402B05"/>
    <w:rsid w:val="00405E5C"/>
    <w:rsid w:val="0040752B"/>
    <w:rsid w:val="00407FA2"/>
    <w:rsid w:val="00410F33"/>
    <w:rsid w:val="0041265A"/>
    <w:rsid w:val="00412DEB"/>
    <w:rsid w:val="004134B7"/>
    <w:rsid w:val="00413591"/>
    <w:rsid w:val="0041399E"/>
    <w:rsid w:val="00414DCE"/>
    <w:rsid w:val="00414F42"/>
    <w:rsid w:val="0041515D"/>
    <w:rsid w:val="00415701"/>
    <w:rsid w:val="00415759"/>
    <w:rsid w:val="00415D3C"/>
    <w:rsid w:val="00416AB9"/>
    <w:rsid w:val="0041722C"/>
    <w:rsid w:val="00417E44"/>
    <w:rsid w:val="0042041C"/>
    <w:rsid w:val="00421E55"/>
    <w:rsid w:val="0042207E"/>
    <w:rsid w:val="004225BF"/>
    <w:rsid w:val="00422B14"/>
    <w:rsid w:val="00422D5C"/>
    <w:rsid w:val="00423FE2"/>
    <w:rsid w:val="00424B69"/>
    <w:rsid w:val="00425174"/>
    <w:rsid w:val="00425A86"/>
    <w:rsid w:val="00425B07"/>
    <w:rsid w:val="00425E14"/>
    <w:rsid w:val="00425E26"/>
    <w:rsid w:val="0042692F"/>
    <w:rsid w:val="00426DC9"/>
    <w:rsid w:val="0042777E"/>
    <w:rsid w:val="00427C3C"/>
    <w:rsid w:val="00430154"/>
    <w:rsid w:val="0043035A"/>
    <w:rsid w:val="00430401"/>
    <w:rsid w:val="004312B7"/>
    <w:rsid w:val="004316EA"/>
    <w:rsid w:val="0043255D"/>
    <w:rsid w:val="00433058"/>
    <w:rsid w:val="00433625"/>
    <w:rsid w:val="0043475D"/>
    <w:rsid w:val="00434E50"/>
    <w:rsid w:val="004353ED"/>
    <w:rsid w:val="00435C05"/>
    <w:rsid w:val="00435C17"/>
    <w:rsid w:val="00435CCB"/>
    <w:rsid w:val="00435F23"/>
    <w:rsid w:val="00437627"/>
    <w:rsid w:val="00437F72"/>
    <w:rsid w:val="00440838"/>
    <w:rsid w:val="00440AE5"/>
    <w:rsid w:val="00441055"/>
    <w:rsid w:val="0044114E"/>
    <w:rsid w:val="004411F8"/>
    <w:rsid w:val="00441CA9"/>
    <w:rsid w:val="00441F87"/>
    <w:rsid w:val="00442A91"/>
    <w:rsid w:val="0044364A"/>
    <w:rsid w:val="00443BBB"/>
    <w:rsid w:val="00446CD9"/>
    <w:rsid w:val="00447EA3"/>
    <w:rsid w:val="00450595"/>
    <w:rsid w:val="00450614"/>
    <w:rsid w:val="00450A2A"/>
    <w:rsid w:val="00450CD2"/>
    <w:rsid w:val="004522B2"/>
    <w:rsid w:val="00456554"/>
    <w:rsid w:val="00456BB6"/>
    <w:rsid w:val="004570D7"/>
    <w:rsid w:val="00457BCE"/>
    <w:rsid w:val="00457D3D"/>
    <w:rsid w:val="0046022E"/>
    <w:rsid w:val="00460437"/>
    <w:rsid w:val="0046049E"/>
    <w:rsid w:val="0046076A"/>
    <w:rsid w:val="00460B31"/>
    <w:rsid w:val="00460E34"/>
    <w:rsid w:val="00461B15"/>
    <w:rsid w:val="0046201B"/>
    <w:rsid w:val="004641FC"/>
    <w:rsid w:val="00464383"/>
    <w:rsid w:val="00464BE2"/>
    <w:rsid w:val="00466685"/>
    <w:rsid w:val="00467826"/>
    <w:rsid w:val="0047057E"/>
    <w:rsid w:val="004726EC"/>
    <w:rsid w:val="00473A85"/>
    <w:rsid w:val="00473AE7"/>
    <w:rsid w:val="00473E89"/>
    <w:rsid w:val="00474D04"/>
    <w:rsid w:val="00475195"/>
    <w:rsid w:val="00475635"/>
    <w:rsid w:val="0047574B"/>
    <w:rsid w:val="00475E30"/>
    <w:rsid w:val="0047600B"/>
    <w:rsid w:val="004771DE"/>
    <w:rsid w:val="00477676"/>
    <w:rsid w:val="00481A0D"/>
    <w:rsid w:val="00482794"/>
    <w:rsid w:val="00482CF7"/>
    <w:rsid w:val="00483311"/>
    <w:rsid w:val="00483637"/>
    <w:rsid w:val="00483B67"/>
    <w:rsid w:val="00483C7C"/>
    <w:rsid w:val="004842CE"/>
    <w:rsid w:val="00484745"/>
    <w:rsid w:val="00484972"/>
    <w:rsid w:val="00485666"/>
    <w:rsid w:val="00487DBF"/>
    <w:rsid w:val="00490450"/>
    <w:rsid w:val="00491CC3"/>
    <w:rsid w:val="00491E4D"/>
    <w:rsid w:val="00492652"/>
    <w:rsid w:val="0049272C"/>
    <w:rsid w:val="0049320D"/>
    <w:rsid w:val="00493F00"/>
    <w:rsid w:val="0049432F"/>
    <w:rsid w:val="00494F63"/>
    <w:rsid w:val="00495C30"/>
    <w:rsid w:val="0049652D"/>
    <w:rsid w:val="00496BAD"/>
    <w:rsid w:val="004970AD"/>
    <w:rsid w:val="00497531"/>
    <w:rsid w:val="0049754A"/>
    <w:rsid w:val="004A0871"/>
    <w:rsid w:val="004A1889"/>
    <w:rsid w:val="004A1B38"/>
    <w:rsid w:val="004A2523"/>
    <w:rsid w:val="004A25ED"/>
    <w:rsid w:val="004A2662"/>
    <w:rsid w:val="004A3032"/>
    <w:rsid w:val="004A3CF3"/>
    <w:rsid w:val="004A3D2B"/>
    <w:rsid w:val="004A4242"/>
    <w:rsid w:val="004A57E7"/>
    <w:rsid w:val="004B02B9"/>
    <w:rsid w:val="004B09B4"/>
    <w:rsid w:val="004B0CA4"/>
    <w:rsid w:val="004B1791"/>
    <w:rsid w:val="004B2DA0"/>
    <w:rsid w:val="004B370F"/>
    <w:rsid w:val="004B3793"/>
    <w:rsid w:val="004B3ACE"/>
    <w:rsid w:val="004B3DE9"/>
    <w:rsid w:val="004B3E30"/>
    <w:rsid w:val="004B42C1"/>
    <w:rsid w:val="004B4DA6"/>
    <w:rsid w:val="004B5804"/>
    <w:rsid w:val="004B58F3"/>
    <w:rsid w:val="004B6822"/>
    <w:rsid w:val="004B7480"/>
    <w:rsid w:val="004C0348"/>
    <w:rsid w:val="004C1FEA"/>
    <w:rsid w:val="004C2452"/>
    <w:rsid w:val="004C33D2"/>
    <w:rsid w:val="004C4B75"/>
    <w:rsid w:val="004C56C9"/>
    <w:rsid w:val="004C66C9"/>
    <w:rsid w:val="004C6735"/>
    <w:rsid w:val="004C697E"/>
    <w:rsid w:val="004C74BF"/>
    <w:rsid w:val="004C78AF"/>
    <w:rsid w:val="004D2064"/>
    <w:rsid w:val="004D2495"/>
    <w:rsid w:val="004D2A74"/>
    <w:rsid w:val="004E02BA"/>
    <w:rsid w:val="004E054A"/>
    <w:rsid w:val="004E0A16"/>
    <w:rsid w:val="004E0E3A"/>
    <w:rsid w:val="004E1C73"/>
    <w:rsid w:val="004E2115"/>
    <w:rsid w:val="004E241D"/>
    <w:rsid w:val="004E43F5"/>
    <w:rsid w:val="004E48BB"/>
    <w:rsid w:val="004E499D"/>
    <w:rsid w:val="004E6DF7"/>
    <w:rsid w:val="004E6F1E"/>
    <w:rsid w:val="004E74FB"/>
    <w:rsid w:val="004F15FC"/>
    <w:rsid w:val="004F1655"/>
    <w:rsid w:val="004F1895"/>
    <w:rsid w:val="004F1D97"/>
    <w:rsid w:val="004F35F8"/>
    <w:rsid w:val="004F3A99"/>
    <w:rsid w:val="004F447B"/>
    <w:rsid w:val="004F49DB"/>
    <w:rsid w:val="004F4A9A"/>
    <w:rsid w:val="004F4B04"/>
    <w:rsid w:val="004F4C88"/>
    <w:rsid w:val="004F621B"/>
    <w:rsid w:val="004F6350"/>
    <w:rsid w:val="004F7497"/>
    <w:rsid w:val="00500A17"/>
    <w:rsid w:val="00501835"/>
    <w:rsid w:val="005018D6"/>
    <w:rsid w:val="00501C58"/>
    <w:rsid w:val="00502081"/>
    <w:rsid w:val="00502E32"/>
    <w:rsid w:val="005036CC"/>
    <w:rsid w:val="00503CE6"/>
    <w:rsid w:val="00504F03"/>
    <w:rsid w:val="00506AA1"/>
    <w:rsid w:val="0050724B"/>
    <w:rsid w:val="00507F0E"/>
    <w:rsid w:val="00507FE5"/>
    <w:rsid w:val="00510CB8"/>
    <w:rsid w:val="00511BA9"/>
    <w:rsid w:val="00511C80"/>
    <w:rsid w:val="0051240C"/>
    <w:rsid w:val="00512D3F"/>
    <w:rsid w:val="0051384B"/>
    <w:rsid w:val="005150B5"/>
    <w:rsid w:val="00515244"/>
    <w:rsid w:val="005153C7"/>
    <w:rsid w:val="005158B5"/>
    <w:rsid w:val="00516017"/>
    <w:rsid w:val="00516059"/>
    <w:rsid w:val="005162DE"/>
    <w:rsid w:val="005175E8"/>
    <w:rsid w:val="00520245"/>
    <w:rsid w:val="0052123C"/>
    <w:rsid w:val="00521913"/>
    <w:rsid w:val="00521BA3"/>
    <w:rsid w:val="0052366B"/>
    <w:rsid w:val="00523AAE"/>
    <w:rsid w:val="00524BCA"/>
    <w:rsid w:val="0052509A"/>
    <w:rsid w:val="0052531D"/>
    <w:rsid w:val="0052556E"/>
    <w:rsid w:val="0052641B"/>
    <w:rsid w:val="00526504"/>
    <w:rsid w:val="005275AB"/>
    <w:rsid w:val="00530AD5"/>
    <w:rsid w:val="005310AC"/>
    <w:rsid w:val="00531276"/>
    <w:rsid w:val="0053132E"/>
    <w:rsid w:val="0053183A"/>
    <w:rsid w:val="00531C67"/>
    <w:rsid w:val="00531FF8"/>
    <w:rsid w:val="00532859"/>
    <w:rsid w:val="00532B2A"/>
    <w:rsid w:val="00532ED7"/>
    <w:rsid w:val="0053324C"/>
    <w:rsid w:val="00533F2E"/>
    <w:rsid w:val="00533FE3"/>
    <w:rsid w:val="00534C7C"/>
    <w:rsid w:val="005350A6"/>
    <w:rsid w:val="005353FC"/>
    <w:rsid w:val="005368B8"/>
    <w:rsid w:val="00537D5E"/>
    <w:rsid w:val="00537FE4"/>
    <w:rsid w:val="00540B0B"/>
    <w:rsid w:val="00541E7D"/>
    <w:rsid w:val="00542A6E"/>
    <w:rsid w:val="005434D5"/>
    <w:rsid w:val="005435EB"/>
    <w:rsid w:val="00544333"/>
    <w:rsid w:val="00544D60"/>
    <w:rsid w:val="00545185"/>
    <w:rsid w:val="0054701D"/>
    <w:rsid w:val="00547741"/>
    <w:rsid w:val="00547EA7"/>
    <w:rsid w:val="005502EA"/>
    <w:rsid w:val="00550EC3"/>
    <w:rsid w:val="005514CC"/>
    <w:rsid w:val="00551596"/>
    <w:rsid w:val="00553EBF"/>
    <w:rsid w:val="00553EED"/>
    <w:rsid w:val="00554579"/>
    <w:rsid w:val="00554B88"/>
    <w:rsid w:val="00556F17"/>
    <w:rsid w:val="00557F21"/>
    <w:rsid w:val="0056036A"/>
    <w:rsid w:val="00560F32"/>
    <w:rsid w:val="00561318"/>
    <w:rsid w:val="00561FF5"/>
    <w:rsid w:val="005627DB"/>
    <w:rsid w:val="0056552C"/>
    <w:rsid w:val="00565915"/>
    <w:rsid w:val="00566527"/>
    <w:rsid w:val="00566DB1"/>
    <w:rsid w:val="0056759A"/>
    <w:rsid w:val="00567812"/>
    <w:rsid w:val="00567C73"/>
    <w:rsid w:val="005701AE"/>
    <w:rsid w:val="00570ED7"/>
    <w:rsid w:val="005718C5"/>
    <w:rsid w:val="00571F1C"/>
    <w:rsid w:val="00572F0A"/>
    <w:rsid w:val="00572FDB"/>
    <w:rsid w:val="00573498"/>
    <w:rsid w:val="00573627"/>
    <w:rsid w:val="0057386A"/>
    <w:rsid w:val="0057518F"/>
    <w:rsid w:val="00577A25"/>
    <w:rsid w:val="005803AB"/>
    <w:rsid w:val="005803C9"/>
    <w:rsid w:val="00580E35"/>
    <w:rsid w:val="00582E5E"/>
    <w:rsid w:val="005840B1"/>
    <w:rsid w:val="005841D2"/>
    <w:rsid w:val="00585BBC"/>
    <w:rsid w:val="00585D7B"/>
    <w:rsid w:val="00585DDB"/>
    <w:rsid w:val="00587DEE"/>
    <w:rsid w:val="00590033"/>
    <w:rsid w:val="00590CD6"/>
    <w:rsid w:val="0059180D"/>
    <w:rsid w:val="00591F68"/>
    <w:rsid w:val="005922B3"/>
    <w:rsid w:val="0059363E"/>
    <w:rsid w:val="00597A9E"/>
    <w:rsid w:val="00597FCD"/>
    <w:rsid w:val="005A005A"/>
    <w:rsid w:val="005A0B66"/>
    <w:rsid w:val="005A1806"/>
    <w:rsid w:val="005A192F"/>
    <w:rsid w:val="005A1EBF"/>
    <w:rsid w:val="005A3540"/>
    <w:rsid w:val="005A3F3C"/>
    <w:rsid w:val="005A4763"/>
    <w:rsid w:val="005A4A5D"/>
    <w:rsid w:val="005A53FE"/>
    <w:rsid w:val="005A7688"/>
    <w:rsid w:val="005A7A60"/>
    <w:rsid w:val="005A7E64"/>
    <w:rsid w:val="005B03EE"/>
    <w:rsid w:val="005B1439"/>
    <w:rsid w:val="005B2C90"/>
    <w:rsid w:val="005B2E49"/>
    <w:rsid w:val="005B3396"/>
    <w:rsid w:val="005B42DD"/>
    <w:rsid w:val="005B4C98"/>
    <w:rsid w:val="005B5147"/>
    <w:rsid w:val="005B5194"/>
    <w:rsid w:val="005B5881"/>
    <w:rsid w:val="005B5FA6"/>
    <w:rsid w:val="005B63C0"/>
    <w:rsid w:val="005B65EF"/>
    <w:rsid w:val="005B693C"/>
    <w:rsid w:val="005B6983"/>
    <w:rsid w:val="005B6FD2"/>
    <w:rsid w:val="005B70C5"/>
    <w:rsid w:val="005C03DA"/>
    <w:rsid w:val="005C0E0F"/>
    <w:rsid w:val="005C1854"/>
    <w:rsid w:val="005C1AF0"/>
    <w:rsid w:val="005C1DDC"/>
    <w:rsid w:val="005C2CA9"/>
    <w:rsid w:val="005C40B4"/>
    <w:rsid w:val="005C474A"/>
    <w:rsid w:val="005C5442"/>
    <w:rsid w:val="005C5DB7"/>
    <w:rsid w:val="005C658F"/>
    <w:rsid w:val="005C68A3"/>
    <w:rsid w:val="005C6F11"/>
    <w:rsid w:val="005C6FB2"/>
    <w:rsid w:val="005D0050"/>
    <w:rsid w:val="005D1F6D"/>
    <w:rsid w:val="005D206F"/>
    <w:rsid w:val="005D2683"/>
    <w:rsid w:val="005D2F3E"/>
    <w:rsid w:val="005D4377"/>
    <w:rsid w:val="005D4A06"/>
    <w:rsid w:val="005D5087"/>
    <w:rsid w:val="005D6640"/>
    <w:rsid w:val="005D736E"/>
    <w:rsid w:val="005D756E"/>
    <w:rsid w:val="005E127C"/>
    <w:rsid w:val="005E1461"/>
    <w:rsid w:val="005E1BFE"/>
    <w:rsid w:val="005E2245"/>
    <w:rsid w:val="005E249F"/>
    <w:rsid w:val="005E259F"/>
    <w:rsid w:val="005E338D"/>
    <w:rsid w:val="005E3B62"/>
    <w:rsid w:val="005E5A2E"/>
    <w:rsid w:val="005E614C"/>
    <w:rsid w:val="005E6B67"/>
    <w:rsid w:val="005E7256"/>
    <w:rsid w:val="005F0071"/>
    <w:rsid w:val="005F0F29"/>
    <w:rsid w:val="005F1704"/>
    <w:rsid w:val="005F1878"/>
    <w:rsid w:val="005F21B2"/>
    <w:rsid w:val="005F3152"/>
    <w:rsid w:val="005F35AA"/>
    <w:rsid w:val="005F3CFF"/>
    <w:rsid w:val="005F4494"/>
    <w:rsid w:val="005F468C"/>
    <w:rsid w:val="005F5327"/>
    <w:rsid w:val="005F64A3"/>
    <w:rsid w:val="005F6E7A"/>
    <w:rsid w:val="005F7E86"/>
    <w:rsid w:val="0060049A"/>
    <w:rsid w:val="00600B0C"/>
    <w:rsid w:val="00600E97"/>
    <w:rsid w:val="00601254"/>
    <w:rsid w:val="006016B5"/>
    <w:rsid w:val="006016CD"/>
    <w:rsid w:val="00602AF9"/>
    <w:rsid w:val="006035F0"/>
    <w:rsid w:val="00603EC8"/>
    <w:rsid w:val="0060450E"/>
    <w:rsid w:val="006054F3"/>
    <w:rsid w:val="00605C38"/>
    <w:rsid w:val="006068B7"/>
    <w:rsid w:val="0060724C"/>
    <w:rsid w:val="00607510"/>
    <w:rsid w:val="0061257A"/>
    <w:rsid w:val="0061380E"/>
    <w:rsid w:val="00613F66"/>
    <w:rsid w:val="006145E1"/>
    <w:rsid w:val="006149E3"/>
    <w:rsid w:val="0061531D"/>
    <w:rsid w:val="00615609"/>
    <w:rsid w:val="006159FA"/>
    <w:rsid w:val="00616F99"/>
    <w:rsid w:val="00617274"/>
    <w:rsid w:val="006174A7"/>
    <w:rsid w:val="00620574"/>
    <w:rsid w:val="006208FE"/>
    <w:rsid w:val="006210D2"/>
    <w:rsid w:val="00621D67"/>
    <w:rsid w:val="0062333F"/>
    <w:rsid w:val="00623B62"/>
    <w:rsid w:val="00624E95"/>
    <w:rsid w:val="006257CF"/>
    <w:rsid w:val="00625B29"/>
    <w:rsid w:val="00630195"/>
    <w:rsid w:val="006335EC"/>
    <w:rsid w:val="00633A5D"/>
    <w:rsid w:val="00635794"/>
    <w:rsid w:val="00635C0E"/>
    <w:rsid w:val="00635EE8"/>
    <w:rsid w:val="00635F80"/>
    <w:rsid w:val="0063657F"/>
    <w:rsid w:val="006368CF"/>
    <w:rsid w:val="00637D17"/>
    <w:rsid w:val="006411D2"/>
    <w:rsid w:val="0064161A"/>
    <w:rsid w:val="006416C7"/>
    <w:rsid w:val="006429E0"/>
    <w:rsid w:val="00644076"/>
    <w:rsid w:val="00644608"/>
    <w:rsid w:val="00644729"/>
    <w:rsid w:val="006468E8"/>
    <w:rsid w:val="00646BA4"/>
    <w:rsid w:val="00646CBC"/>
    <w:rsid w:val="00647327"/>
    <w:rsid w:val="0064740E"/>
    <w:rsid w:val="006475A7"/>
    <w:rsid w:val="0065033D"/>
    <w:rsid w:val="0065034D"/>
    <w:rsid w:val="00650EDD"/>
    <w:rsid w:val="006519E6"/>
    <w:rsid w:val="00651C5B"/>
    <w:rsid w:val="006527CE"/>
    <w:rsid w:val="00653228"/>
    <w:rsid w:val="006532A2"/>
    <w:rsid w:val="006534C4"/>
    <w:rsid w:val="00654041"/>
    <w:rsid w:val="00654AEC"/>
    <w:rsid w:val="006553F9"/>
    <w:rsid w:val="00656AA8"/>
    <w:rsid w:val="00656DA6"/>
    <w:rsid w:val="006575F6"/>
    <w:rsid w:val="00660721"/>
    <w:rsid w:val="00660C4E"/>
    <w:rsid w:val="00660E7A"/>
    <w:rsid w:val="00661825"/>
    <w:rsid w:val="00661C49"/>
    <w:rsid w:val="00661EFB"/>
    <w:rsid w:val="006634BD"/>
    <w:rsid w:val="006645FB"/>
    <w:rsid w:val="006657B3"/>
    <w:rsid w:val="00666768"/>
    <w:rsid w:val="0067023C"/>
    <w:rsid w:val="00670BE5"/>
    <w:rsid w:val="00671266"/>
    <w:rsid w:val="00671664"/>
    <w:rsid w:val="00672E7C"/>
    <w:rsid w:val="0067308A"/>
    <w:rsid w:val="006734B9"/>
    <w:rsid w:val="006738B3"/>
    <w:rsid w:val="00674484"/>
    <w:rsid w:val="006756DD"/>
    <w:rsid w:val="00675EA1"/>
    <w:rsid w:val="0067664B"/>
    <w:rsid w:val="00676D1E"/>
    <w:rsid w:val="0067756B"/>
    <w:rsid w:val="006779E3"/>
    <w:rsid w:val="0068053D"/>
    <w:rsid w:val="00681449"/>
    <w:rsid w:val="006817E0"/>
    <w:rsid w:val="00681BC2"/>
    <w:rsid w:val="00682326"/>
    <w:rsid w:val="0068311A"/>
    <w:rsid w:val="00683EF5"/>
    <w:rsid w:val="006846AC"/>
    <w:rsid w:val="00684841"/>
    <w:rsid w:val="006851B7"/>
    <w:rsid w:val="00685254"/>
    <w:rsid w:val="00685721"/>
    <w:rsid w:val="0068592F"/>
    <w:rsid w:val="00686346"/>
    <w:rsid w:val="006876EE"/>
    <w:rsid w:val="0068782F"/>
    <w:rsid w:val="0069011E"/>
    <w:rsid w:val="006907C4"/>
    <w:rsid w:val="00690EB0"/>
    <w:rsid w:val="0069144C"/>
    <w:rsid w:val="0069252B"/>
    <w:rsid w:val="00693970"/>
    <w:rsid w:val="006947DC"/>
    <w:rsid w:val="00694877"/>
    <w:rsid w:val="00695065"/>
    <w:rsid w:val="00695345"/>
    <w:rsid w:val="00695EF6"/>
    <w:rsid w:val="006961C8"/>
    <w:rsid w:val="006963A4"/>
    <w:rsid w:val="00696E21"/>
    <w:rsid w:val="006975C6"/>
    <w:rsid w:val="00697795"/>
    <w:rsid w:val="00697AA0"/>
    <w:rsid w:val="006A077E"/>
    <w:rsid w:val="006A14C2"/>
    <w:rsid w:val="006A42D7"/>
    <w:rsid w:val="006A431D"/>
    <w:rsid w:val="006A5D9A"/>
    <w:rsid w:val="006A5E01"/>
    <w:rsid w:val="006A61E7"/>
    <w:rsid w:val="006A7511"/>
    <w:rsid w:val="006B139D"/>
    <w:rsid w:val="006B20AF"/>
    <w:rsid w:val="006B2D85"/>
    <w:rsid w:val="006B47C9"/>
    <w:rsid w:val="006B5641"/>
    <w:rsid w:val="006B6446"/>
    <w:rsid w:val="006B66D8"/>
    <w:rsid w:val="006B67A6"/>
    <w:rsid w:val="006B67E3"/>
    <w:rsid w:val="006B6D2E"/>
    <w:rsid w:val="006B6DCA"/>
    <w:rsid w:val="006C23DB"/>
    <w:rsid w:val="006C267F"/>
    <w:rsid w:val="006C2957"/>
    <w:rsid w:val="006C356C"/>
    <w:rsid w:val="006C3AA7"/>
    <w:rsid w:val="006C46DA"/>
    <w:rsid w:val="006C61D0"/>
    <w:rsid w:val="006C6631"/>
    <w:rsid w:val="006C6C08"/>
    <w:rsid w:val="006C71E9"/>
    <w:rsid w:val="006C787D"/>
    <w:rsid w:val="006C7D43"/>
    <w:rsid w:val="006D0493"/>
    <w:rsid w:val="006D0947"/>
    <w:rsid w:val="006D0F2E"/>
    <w:rsid w:val="006D1730"/>
    <w:rsid w:val="006D1760"/>
    <w:rsid w:val="006D1A49"/>
    <w:rsid w:val="006D1AC0"/>
    <w:rsid w:val="006D1E04"/>
    <w:rsid w:val="006D1E85"/>
    <w:rsid w:val="006D34E7"/>
    <w:rsid w:val="006D39D3"/>
    <w:rsid w:val="006D4828"/>
    <w:rsid w:val="006D49D8"/>
    <w:rsid w:val="006D4CA0"/>
    <w:rsid w:val="006D53AD"/>
    <w:rsid w:val="006D55CB"/>
    <w:rsid w:val="006D5632"/>
    <w:rsid w:val="006D5996"/>
    <w:rsid w:val="006D61BD"/>
    <w:rsid w:val="006D6D7C"/>
    <w:rsid w:val="006D6F5C"/>
    <w:rsid w:val="006D7245"/>
    <w:rsid w:val="006E117E"/>
    <w:rsid w:val="006E1D4C"/>
    <w:rsid w:val="006E1F3D"/>
    <w:rsid w:val="006E3655"/>
    <w:rsid w:val="006E3793"/>
    <w:rsid w:val="006E4006"/>
    <w:rsid w:val="006E41DB"/>
    <w:rsid w:val="006E4A86"/>
    <w:rsid w:val="006E4DB9"/>
    <w:rsid w:val="006E5620"/>
    <w:rsid w:val="006E5C36"/>
    <w:rsid w:val="006E61F6"/>
    <w:rsid w:val="006E65E1"/>
    <w:rsid w:val="006E6792"/>
    <w:rsid w:val="006E72FB"/>
    <w:rsid w:val="006E73F0"/>
    <w:rsid w:val="006E780C"/>
    <w:rsid w:val="006E7CFE"/>
    <w:rsid w:val="006F0915"/>
    <w:rsid w:val="006F250D"/>
    <w:rsid w:val="006F264C"/>
    <w:rsid w:val="006F3492"/>
    <w:rsid w:val="006F3B65"/>
    <w:rsid w:val="006F6EA6"/>
    <w:rsid w:val="006F7B2F"/>
    <w:rsid w:val="006F7C65"/>
    <w:rsid w:val="006F7E0A"/>
    <w:rsid w:val="00701F51"/>
    <w:rsid w:val="0070237B"/>
    <w:rsid w:val="00702909"/>
    <w:rsid w:val="00702F32"/>
    <w:rsid w:val="00703E1B"/>
    <w:rsid w:val="00703F1D"/>
    <w:rsid w:val="0070440D"/>
    <w:rsid w:val="0070590F"/>
    <w:rsid w:val="00705B3E"/>
    <w:rsid w:val="00705B4B"/>
    <w:rsid w:val="00705C11"/>
    <w:rsid w:val="00706086"/>
    <w:rsid w:val="00706F77"/>
    <w:rsid w:val="0070733C"/>
    <w:rsid w:val="00707B45"/>
    <w:rsid w:val="00707B75"/>
    <w:rsid w:val="00710537"/>
    <w:rsid w:val="00710A50"/>
    <w:rsid w:val="00710B3D"/>
    <w:rsid w:val="00712636"/>
    <w:rsid w:val="007136E6"/>
    <w:rsid w:val="00714694"/>
    <w:rsid w:val="007163DE"/>
    <w:rsid w:val="00716601"/>
    <w:rsid w:val="007170E7"/>
    <w:rsid w:val="00720D9F"/>
    <w:rsid w:val="00721737"/>
    <w:rsid w:val="00722EAF"/>
    <w:rsid w:val="00723AC2"/>
    <w:rsid w:val="00723C61"/>
    <w:rsid w:val="00723E03"/>
    <w:rsid w:val="00724246"/>
    <w:rsid w:val="0072431A"/>
    <w:rsid w:val="00725275"/>
    <w:rsid w:val="00725343"/>
    <w:rsid w:val="00725EDF"/>
    <w:rsid w:val="00727043"/>
    <w:rsid w:val="007311BF"/>
    <w:rsid w:val="00731C17"/>
    <w:rsid w:val="007322FE"/>
    <w:rsid w:val="00732E86"/>
    <w:rsid w:val="007331A1"/>
    <w:rsid w:val="00733317"/>
    <w:rsid w:val="007338D4"/>
    <w:rsid w:val="007339A4"/>
    <w:rsid w:val="00733CF2"/>
    <w:rsid w:val="007340FD"/>
    <w:rsid w:val="00734557"/>
    <w:rsid w:val="0073493E"/>
    <w:rsid w:val="00734A41"/>
    <w:rsid w:val="007354DA"/>
    <w:rsid w:val="007356D5"/>
    <w:rsid w:val="00740BC9"/>
    <w:rsid w:val="007418B1"/>
    <w:rsid w:val="00742881"/>
    <w:rsid w:val="00742E0F"/>
    <w:rsid w:val="00742FF5"/>
    <w:rsid w:val="00743011"/>
    <w:rsid w:val="007432E3"/>
    <w:rsid w:val="007445C9"/>
    <w:rsid w:val="00746509"/>
    <w:rsid w:val="0074652C"/>
    <w:rsid w:val="00746705"/>
    <w:rsid w:val="00747266"/>
    <w:rsid w:val="007502CF"/>
    <w:rsid w:val="0075034E"/>
    <w:rsid w:val="007505CB"/>
    <w:rsid w:val="00750B8D"/>
    <w:rsid w:val="00751369"/>
    <w:rsid w:val="007515BB"/>
    <w:rsid w:val="00751FA6"/>
    <w:rsid w:val="00752323"/>
    <w:rsid w:val="007526DF"/>
    <w:rsid w:val="00752BC6"/>
    <w:rsid w:val="00753B02"/>
    <w:rsid w:val="00755A89"/>
    <w:rsid w:val="00756147"/>
    <w:rsid w:val="007569F0"/>
    <w:rsid w:val="00757D65"/>
    <w:rsid w:val="00761AB6"/>
    <w:rsid w:val="00761CDF"/>
    <w:rsid w:val="00762A14"/>
    <w:rsid w:val="00762F78"/>
    <w:rsid w:val="00763751"/>
    <w:rsid w:val="00764377"/>
    <w:rsid w:val="007645E8"/>
    <w:rsid w:val="007649D0"/>
    <w:rsid w:val="00764C83"/>
    <w:rsid w:val="007659AC"/>
    <w:rsid w:val="00765B41"/>
    <w:rsid w:val="00765C1D"/>
    <w:rsid w:val="007671A3"/>
    <w:rsid w:val="007700D9"/>
    <w:rsid w:val="007701CC"/>
    <w:rsid w:val="007704DA"/>
    <w:rsid w:val="00770712"/>
    <w:rsid w:val="00770B3D"/>
    <w:rsid w:val="0077177A"/>
    <w:rsid w:val="00771D5A"/>
    <w:rsid w:val="00772B3C"/>
    <w:rsid w:val="00772EE3"/>
    <w:rsid w:val="007730EC"/>
    <w:rsid w:val="007737C7"/>
    <w:rsid w:val="00773B90"/>
    <w:rsid w:val="007747B3"/>
    <w:rsid w:val="007754D3"/>
    <w:rsid w:val="00775E86"/>
    <w:rsid w:val="007765EF"/>
    <w:rsid w:val="007766B8"/>
    <w:rsid w:val="007771A6"/>
    <w:rsid w:val="007771DC"/>
    <w:rsid w:val="0077766F"/>
    <w:rsid w:val="007813BF"/>
    <w:rsid w:val="00782F57"/>
    <w:rsid w:val="00783687"/>
    <w:rsid w:val="007841E6"/>
    <w:rsid w:val="007849DF"/>
    <w:rsid w:val="00785C77"/>
    <w:rsid w:val="00786249"/>
    <w:rsid w:val="007867CB"/>
    <w:rsid w:val="00786A2D"/>
    <w:rsid w:val="00787179"/>
    <w:rsid w:val="007873C7"/>
    <w:rsid w:val="00787E4D"/>
    <w:rsid w:val="00790AB9"/>
    <w:rsid w:val="00790E9C"/>
    <w:rsid w:val="007917F6"/>
    <w:rsid w:val="007924E2"/>
    <w:rsid w:val="007931F3"/>
    <w:rsid w:val="007936FD"/>
    <w:rsid w:val="00793CE9"/>
    <w:rsid w:val="00794EA2"/>
    <w:rsid w:val="00795410"/>
    <w:rsid w:val="00795AB4"/>
    <w:rsid w:val="00796265"/>
    <w:rsid w:val="00796268"/>
    <w:rsid w:val="00796392"/>
    <w:rsid w:val="007A04E4"/>
    <w:rsid w:val="007A0D5C"/>
    <w:rsid w:val="007A4307"/>
    <w:rsid w:val="007A4429"/>
    <w:rsid w:val="007A45DA"/>
    <w:rsid w:val="007A4DCC"/>
    <w:rsid w:val="007A50EE"/>
    <w:rsid w:val="007A521B"/>
    <w:rsid w:val="007A55B7"/>
    <w:rsid w:val="007A5A02"/>
    <w:rsid w:val="007A63CC"/>
    <w:rsid w:val="007A734F"/>
    <w:rsid w:val="007B082A"/>
    <w:rsid w:val="007B0AEF"/>
    <w:rsid w:val="007B10C8"/>
    <w:rsid w:val="007B12DE"/>
    <w:rsid w:val="007B13D3"/>
    <w:rsid w:val="007B14BE"/>
    <w:rsid w:val="007B18D7"/>
    <w:rsid w:val="007B1B69"/>
    <w:rsid w:val="007B1DA3"/>
    <w:rsid w:val="007B1F1C"/>
    <w:rsid w:val="007B2514"/>
    <w:rsid w:val="007B37CE"/>
    <w:rsid w:val="007B3EA5"/>
    <w:rsid w:val="007B4544"/>
    <w:rsid w:val="007B4842"/>
    <w:rsid w:val="007B4985"/>
    <w:rsid w:val="007B4D1E"/>
    <w:rsid w:val="007B5102"/>
    <w:rsid w:val="007B6283"/>
    <w:rsid w:val="007B6F5C"/>
    <w:rsid w:val="007C041A"/>
    <w:rsid w:val="007C0521"/>
    <w:rsid w:val="007C0CD4"/>
    <w:rsid w:val="007C178B"/>
    <w:rsid w:val="007C3025"/>
    <w:rsid w:val="007C30A1"/>
    <w:rsid w:val="007C3452"/>
    <w:rsid w:val="007C4AA2"/>
    <w:rsid w:val="007C4E03"/>
    <w:rsid w:val="007C6790"/>
    <w:rsid w:val="007C6C30"/>
    <w:rsid w:val="007D2031"/>
    <w:rsid w:val="007D242E"/>
    <w:rsid w:val="007D2EB6"/>
    <w:rsid w:val="007D32AF"/>
    <w:rsid w:val="007D3605"/>
    <w:rsid w:val="007D3F01"/>
    <w:rsid w:val="007D440E"/>
    <w:rsid w:val="007D4596"/>
    <w:rsid w:val="007D45A3"/>
    <w:rsid w:val="007D5416"/>
    <w:rsid w:val="007D5FE3"/>
    <w:rsid w:val="007D692E"/>
    <w:rsid w:val="007D7277"/>
    <w:rsid w:val="007E01F1"/>
    <w:rsid w:val="007E01F9"/>
    <w:rsid w:val="007E1441"/>
    <w:rsid w:val="007E1A9D"/>
    <w:rsid w:val="007E21FC"/>
    <w:rsid w:val="007E2715"/>
    <w:rsid w:val="007E3B5C"/>
    <w:rsid w:val="007E450E"/>
    <w:rsid w:val="007E4994"/>
    <w:rsid w:val="007E4DD0"/>
    <w:rsid w:val="007E5338"/>
    <w:rsid w:val="007E53D2"/>
    <w:rsid w:val="007E56D5"/>
    <w:rsid w:val="007E581F"/>
    <w:rsid w:val="007E642B"/>
    <w:rsid w:val="007E661B"/>
    <w:rsid w:val="007E6B72"/>
    <w:rsid w:val="007E6C08"/>
    <w:rsid w:val="007E7285"/>
    <w:rsid w:val="007E7629"/>
    <w:rsid w:val="007E7CFE"/>
    <w:rsid w:val="007F0987"/>
    <w:rsid w:val="007F0B75"/>
    <w:rsid w:val="007F2698"/>
    <w:rsid w:val="007F2794"/>
    <w:rsid w:val="007F5669"/>
    <w:rsid w:val="007F6029"/>
    <w:rsid w:val="007F624F"/>
    <w:rsid w:val="007F7087"/>
    <w:rsid w:val="007F7353"/>
    <w:rsid w:val="007F7542"/>
    <w:rsid w:val="00800382"/>
    <w:rsid w:val="0080105C"/>
    <w:rsid w:val="00802404"/>
    <w:rsid w:val="00802D7D"/>
    <w:rsid w:val="00803BCB"/>
    <w:rsid w:val="00804E8C"/>
    <w:rsid w:val="00805C55"/>
    <w:rsid w:val="00806378"/>
    <w:rsid w:val="0080668E"/>
    <w:rsid w:val="008067BC"/>
    <w:rsid w:val="008067D1"/>
    <w:rsid w:val="00806C18"/>
    <w:rsid w:val="00807AD3"/>
    <w:rsid w:val="00807F47"/>
    <w:rsid w:val="00807F7F"/>
    <w:rsid w:val="00810DC2"/>
    <w:rsid w:val="0081146B"/>
    <w:rsid w:val="0081375E"/>
    <w:rsid w:val="008137A9"/>
    <w:rsid w:val="00814492"/>
    <w:rsid w:val="0081550F"/>
    <w:rsid w:val="00816046"/>
    <w:rsid w:val="008160AE"/>
    <w:rsid w:val="00817418"/>
    <w:rsid w:val="008202CD"/>
    <w:rsid w:val="00820686"/>
    <w:rsid w:val="00821CB2"/>
    <w:rsid w:val="008225F5"/>
    <w:rsid w:val="00822A69"/>
    <w:rsid w:val="00825AB0"/>
    <w:rsid w:val="0082629D"/>
    <w:rsid w:val="00826E65"/>
    <w:rsid w:val="00830088"/>
    <w:rsid w:val="008305CE"/>
    <w:rsid w:val="00830B1B"/>
    <w:rsid w:val="00830B25"/>
    <w:rsid w:val="0083157B"/>
    <w:rsid w:val="00832A09"/>
    <w:rsid w:val="008337BC"/>
    <w:rsid w:val="00833910"/>
    <w:rsid w:val="00833972"/>
    <w:rsid w:val="00833BC7"/>
    <w:rsid w:val="008344F3"/>
    <w:rsid w:val="00834526"/>
    <w:rsid w:val="00834569"/>
    <w:rsid w:val="00834669"/>
    <w:rsid w:val="008350E3"/>
    <w:rsid w:val="008356E9"/>
    <w:rsid w:val="00835926"/>
    <w:rsid w:val="00835BD7"/>
    <w:rsid w:val="00835EB9"/>
    <w:rsid w:val="00836296"/>
    <w:rsid w:val="008365D7"/>
    <w:rsid w:val="00836E50"/>
    <w:rsid w:val="00837CB3"/>
    <w:rsid w:val="00840A0A"/>
    <w:rsid w:val="00840AC9"/>
    <w:rsid w:val="00840B05"/>
    <w:rsid w:val="00840EFC"/>
    <w:rsid w:val="00841929"/>
    <w:rsid w:val="00841CEF"/>
    <w:rsid w:val="0084232D"/>
    <w:rsid w:val="00842979"/>
    <w:rsid w:val="0084313F"/>
    <w:rsid w:val="00843389"/>
    <w:rsid w:val="00843805"/>
    <w:rsid w:val="00844CD2"/>
    <w:rsid w:val="00844F9D"/>
    <w:rsid w:val="00845917"/>
    <w:rsid w:val="008459C3"/>
    <w:rsid w:val="00845E39"/>
    <w:rsid w:val="008509E9"/>
    <w:rsid w:val="008510AD"/>
    <w:rsid w:val="0085206E"/>
    <w:rsid w:val="00852915"/>
    <w:rsid w:val="00853264"/>
    <w:rsid w:val="008540A2"/>
    <w:rsid w:val="00854617"/>
    <w:rsid w:val="00855649"/>
    <w:rsid w:val="008565C2"/>
    <w:rsid w:val="008577DC"/>
    <w:rsid w:val="008578EE"/>
    <w:rsid w:val="0085791B"/>
    <w:rsid w:val="00860A15"/>
    <w:rsid w:val="00860AF5"/>
    <w:rsid w:val="00860CCE"/>
    <w:rsid w:val="0086119A"/>
    <w:rsid w:val="008626A0"/>
    <w:rsid w:val="0086270E"/>
    <w:rsid w:val="00862CCC"/>
    <w:rsid w:val="0086358E"/>
    <w:rsid w:val="008651A1"/>
    <w:rsid w:val="00865EA1"/>
    <w:rsid w:val="008672B6"/>
    <w:rsid w:val="008679B9"/>
    <w:rsid w:val="00867DBD"/>
    <w:rsid w:val="008700DF"/>
    <w:rsid w:val="00870777"/>
    <w:rsid w:val="00872A3C"/>
    <w:rsid w:val="008732D4"/>
    <w:rsid w:val="00874627"/>
    <w:rsid w:val="00874D8D"/>
    <w:rsid w:val="008752DF"/>
    <w:rsid w:val="008753EA"/>
    <w:rsid w:val="00875ECE"/>
    <w:rsid w:val="00876B84"/>
    <w:rsid w:val="00877092"/>
    <w:rsid w:val="00877B16"/>
    <w:rsid w:val="00881664"/>
    <w:rsid w:val="008819E4"/>
    <w:rsid w:val="00882806"/>
    <w:rsid w:val="0088320B"/>
    <w:rsid w:val="00884C56"/>
    <w:rsid w:val="00885582"/>
    <w:rsid w:val="008858D8"/>
    <w:rsid w:val="0088660F"/>
    <w:rsid w:val="00886FA9"/>
    <w:rsid w:val="008905CD"/>
    <w:rsid w:val="00890C36"/>
    <w:rsid w:val="008914D8"/>
    <w:rsid w:val="00891B41"/>
    <w:rsid w:val="00892970"/>
    <w:rsid w:val="00892F5B"/>
    <w:rsid w:val="00894164"/>
    <w:rsid w:val="00894746"/>
    <w:rsid w:val="00894A2E"/>
    <w:rsid w:val="00894A35"/>
    <w:rsid w:val="00894C40"/>
    <w:rsid w:val="00894F2F"/>
    <w:rsid w:val="00896F37"/>
    <w:rsid w:val="008A02BC"/>
    <w:rsid w:val="008A15ED"/>
    <w:rsid w:val="008A1866"/>
    <w:rsid w:val="008A2149"/>
    <w:rsid w:val="008A2763"/>
    <w:rsid w:val="008A34E0"/>
    <w:rsid w:val="008A3560"/>
    <w:rsid w:val="008A4ACB"/>
    <w:rsid w:val="008A4DAF"/>
    <w:rsid w:val="008A4F65"/>
    <w:rsid w:val="008A5236"/>
    <w:rsid w:val="008A64C4"/>
    <w:rsid w:val="008A6E16"/>
    <w:rsid w:val="008A759B"/>
    <w:rsid w:val="008A75F6"/>
    <w:rsid w:val="008A76A0"/>
    <w:rsid w:val="008A7812"/>
    <w:rsid w:val="008B09AB"/>
    <w:rsid w:val="008B0C21"/>
    <w:rsid w:val="008B1C5B"/>
    <w:rsid w:val="008B29F5"/>
    <w:rsid w:val="008B2E29"/>
    <w:rsid w:val="008B4AAE"/>
    <w:rsid w:val="008B51C8"/>
    <w:rsid w:val="008B52E6"/>
    <w:rsid w:val="008B59EE"/>
    <w:rsid w:val="008B6738"/>
    <w:rsid w:val="008B6B36"/>
    <w:rsid w:val="008B7565"/>
    <w:rsid w:val="008C195C"/>
    <w:rsid w:val="008C22E2"/>
    <w:rsid w:val="008C257C"/>
    <w:rsid w:val="008C4B59"/>
    <w:rsid w:val="008C5030"/>
    <w:rsid w:val="008C54FD"/>
    <w:rsid w:val="008C5539"/>
    <w:rsid w:val="008C59A9"/>
    <w:rsid w:val="008C6B37"/>
    <w:rsid w:val="008C6CED"/>
    <w:rsid w:val="008C6F4A"/>
    <w:rsid w:val="008C71C9"/>
    <w:rsid w:val="008C7C39"/>
    <w:rsid w:val="008D0571"/>
    <w:rsid w:val="008D15BE"/>
    <w:rsid w:val="008D1C44"/>
    <w:rsid w:val="008D2FC7"/>
    <w:rsid w:val="008D32F6"/>
    <w:rsid w:val="008D391B"/>
    <w:rsid w:val="008D3A48"/>
    <w:rsid w:val="008D3AA9"/>
    <w:rsid w:val="008D3E21"/>
    <w:rsid w:val="008D462A"/>
    <w:rsid w:val="008D46A6"/>
    <w:rsid w:val="008D4A81"/>
    <w:rsid w:val="008D4E6F"/>
    <w:rsid w:val="008D65B0"/>
    <w:rsid w:val="008D6B46"/>
    <w:rsid w:val="008D6E01"/>
    <w:rsid w:val="008D6F1E"/>
    <w:rsid w:val="008D7C1E"/>
    <w:rsid w:val="008D7D01"/>
    <w:rsid w:val="008E0ED6"/>
    <w:rsid w:val="008E14A1"/>
    <w:rsid w:val="008E14B8"/>
    <w:rsid w:val="008E171C"/>
    <w:rsid w:val="008E1C6A"/>
    <w:rsid w:val="008E2EE1"/>
    <w:rsid w:val="008E4465"/>
    <w:rsid w:val="008E57CA"/>
    <w:rsid w:val="008E6972"/>
    <w:rsid w:val="008E7265"/>
    <w:rsid w:val="008E75A7"/>
    <w:rsid w:val="008F0172"/>
    <w:rsid w:val="008F1F06"/>
    <w:rsid w:val="008F2200"/>
    <w:rsid w:val="008F4064"/>
    <w:rsid w:val="008F4232"/>
    <w:rsid w:val="008F593F"/>
    <w:rsid w:val="008F66D5"/>
    <w:rsid w:val="008F7791"/>
    <w:rsid w:val="008F7809"/>
    <w:rsid w:val="00900051"/>
    <w:rsid w:val="00900599"/>
    <w:rsid w:val="009017DA"/>
    <w:rsid w:val="00901909"/>
    <w:rsid w:val="00901CCA"/>
    <w:rsid w:val="009020A9"/>
    <w:rsid w:val="009028B7"/>
    <w:rsid w:val="0090303F"/>
    <w:rsid w:val="0090315A"/>
    <w:rsid w:val="00903245"/>
    <w:rsid w:val="0090329A"/>
    <w:rsid w:val="009043A8"/>
    <w:rsid w:val="009043AB"/>
    <w:rsid w:val="00905583"/>
    <w:rsid w:val="00905DDC"/>
    <w:rsid w:val="009060E6"/>
    <w:rsid w:val="00906457"/>
    <w:rsid w:val="00907E6F"/>
    <w:rsid w:val="00910958"/>
    <w:rsid w:val="00910E20"/>
    <w:rsid w:val="009129FA"/>
    <w:rsid w:val="00913FE6"/>
    <w:rsid w:val="00916A16"/>
    <w:rsid w:val="009173C6"/>
    <w:rsid w:val="009175D4"/>
    <w:rsid w:val="00920A25"/>
    <w:rsid w:val="00922187"/>
    <w:rsid w:val="009221B6"/>
    <w:rsid w:val="009224D2"/>
    <w:rsid w:val="00922CBC"/>
    <w:rsid w:val="00922D20"/>
    <w:rsid w:val="00922D71"/>
    <w:rsid w:val="009230B5"/>
    <w:rsid w:val="009234EC"/>
    <w:rsid w:val="00923B4B"/>
    <w:rsid w:val="00923F75"/>
    <w:rsid w:val="009241F7"/>
    <w:rsid w:val="00925249"/>
    <w:rsid w:val="009255BF"/>
    <w:rsid w:val="00926B58"/>
    <w:rsid w:val="009273F2"/>
    <w:rsid w:val="0093018F"/>
    <w:rsid w:val="00930265"/>
    <w:rsid w:val="00931897"/>
    <w:rsid w:val="00931BAE"/>
    <w:rsid w:val="00931CEE"/>
    <w:rsid w:val="00932439"/>
    <w:rsid w:val="009325A2"/>
    <w:rsid w:val="00932C07"/>
    <w:rsid w:val="00933C55"/>
    <w:rsid w:val="00933CEF"/>
    <w:rsid w:val="00934019"/>
    <w:rsid w:val="009360D5"/>
    <w:rsid w:val="009363F8"/>
    <w:rsid w:val="00936767"/>
    <w:rsid w:val="00936DF1"/>
    <w:rsid w:val="00936F54"/>
    <w:rsid w:val="00937403"/>
    <w:rsid w:val="009376EA"/>
    <w:rsid w:val="0094036C"/>
    <w:rsid w:val="009409B0"/>
    <w:rsid w:val="00940AA4"/>
    <w:rsid w:val="00942010"/>
    <w:rsid w:val="00942506"/>
    <w:rsid w:val="009430B3"/>
    <w:rsid w:val="0094409F"/>
    <w:rsid w:val="009445D5"/>
    <w:rsid w:val="009450A2"/>
    <w:rsid w:val="009452B7"/>
    <w:rsid w:val="0094545C"/>
    <w:rsid w:val="00945613"/>
    <w:rsid w:val="00945C59"/>
    <w:rsid w:val="00946926"/>
    <w:rsid w:val="00946C84"/>
    <w:rsid w:val="009473AA"/>
    <w:rsid w:val="009504BD"/>
    <w:rsid w:val="009507B0"/>
    <w:rsid w:val="00951321"/>
    <w:rsid w:val="00951558"/>
    <w:rsid w:val="00952030"/>
    <w:rsid w:val="00952C1A"/>
    <w:rsid w:val="0095440A"/>
    <w:rsid w:val="00955B5A"/>
    <w:rsid w:val="00956ED9"/>
    <w:rsid w:val="0095705B"/>
    <w:rsid w:val="00957792"/>
    <w:rsid w:val="0096101C"/>
    <w:rsid w:val="00961861"/>
    <w:rsid w:val="009619F6"/>
    <w:rsid w:val="00962566"/>
    <w:rsid w:val="00962609"/>
    <w:rsid w:val="00962FE9"/>
    <w:rsid w:val="009644A9"/>
    <w:rsid w:val="00964577"/>
    <w:rsid w:val="0096462F"/>
    <w:rsid w:val="00964A98"/>
    <w:rsid w:val="009658E6"/>
    <w:rsid w:val="00965F92"/>
    <w:rsid w:val="00966A6C"/>
    <w:rsid w:val="00966FA1"/>
    <w:rsid w:val="0096717E"/>
    <w:rsid w:val="009678CA"/>
    <w:rsid w:val="00967997"/>
    <w:rsid w:val="00967AAC"/>
    <w:rsid w:val="00967B8B"/>
    <w:rsid w:val="00970049"/>
    <w:rsid w:val="009704A1"/>
    <w:rsid w:val="0097076B"/>
    <w:rsid w:val="009715FD"/>
    <w:rsid w:val="00972E90"/>
    <w:rsid w:val="00974B2E"/>
    <w:rsid w:val="0097638F"/>
    <w:rsid w:val="00976503"/>
    <w:rsid w:val="009813CF"/>
    <w:rsid w:val="00981B60"/>
    <w:rsid w:val="009821D0"/>
    <w:rsid w:val="009826D9"/>
    <w:rsid w:val="009827C6"/>
    <w:rsid w:val="00982FD1"/>
    <w:rsid w:val="00983014"/>
    <w:rsid w:val="00983830"/>
    <w:rsid w:val="00984843"/>
    <w:rsid w:val="00986A13"/>
    <w:rsid w:val="00986B43"/>
    <w:rsid w:val="00986DEF"/>
    <w:rsid w:val="00986E74"/>
    <w:rsid w:val="00986F8B"/>
    <w:rsid w:val="009907E0"/>
    <w:rsid w:val="00990B81"/>
    <w:rsid w:val="00990D3D"/>
    <w:rsid w:val="00991206"/>
    <w:rsid w:val="009913EB"/>
    <w:rsid w:val="00991586"/>
    <w:rsid w:val="009917B1"/>
    <w:rsid w:val="00991908"/>
    <w:rsid w:val="00992E9A"/>
    <w:rsid w:val="009935D3"/>
    <w:rsid w:val="00993BF6"/>
    <w:rsid w:val="0099416B"/>
    <w:rsid w:val="009944A2"/>
    <w:rsid w:val="009955F6"/>
    <w:rsid w:val="00995B63"/>
    <w:rsid w:val="0099614A"/>
    <w:rsid w:val="00996ABE"/>
    <w:rsid w:val="00996B13"/>
    <w:rsid w:val="009A0425"/>
    <w:rsid w:val="009A12DA"/>
    <w:rsid w:val="009A1E2D"/>
    <w:rsid w:val="009A1F9F"/>
    <w:rsid w:val="009A2324"/>
    <w:rsid w:val="009A36FE"/>
    <w:rsid w:val="009A4A59"/>
    <w:rsid w:val="009A5A76"/>
    <w:rsid w:val="009A5AD3"/>
    <w:rsid w:val="009A62FA"/>
    <w:rsid w:val="009A6358"/>
    <w:rsid w:val="009A6720"/>
    <w:rsid w:val="009A67F7"/>
    <w:rsid w:val="009A7160"/>
    <w:rsid w:val="009A7DF8"/>
    <w:rsid w:val="009B04DD"/>
    <w:rsid w:val="009B0564"/>
    <w:rsid w:val="009B0CAB"/>
    <w:rsid w:val="009B0FC4"/>
    <w:rsid w:val="009B10DC"/>
    <w:rsid w:val="009B1507"/>
    <w:rsid w:val="009B1F49"/>
    <w:rsid w:val="009B20C6"/>
    <w:rsid w:val="009B20F1"/>
    <w:rsid w:val="009B2809"/>
    <w:rsid w:val="009B2BC0"/>
    <w:rsid w:val="009B3E97"/>
    <w:rsid w:val="009B43CC"/>
    <w:rsid w:val="009B53D9"/>
    <w:rsid w:val="009B57C0"/>
    <w:rsid w:val="009B5D06"/>
    <w:rsid w:val="009B5F54"/>
    <w:rsid w:val="009B67DB"/>
    <w:rsid w:val="009B6CA2"/>
    <w:rsid w:val="009B7404"/>
    <w:rsid w:val="009C111C"/>
    <w:rsid w:val="009C1202"/>
    <w:rsid w:val="009C1A0D"/>
    <w:rsid w:val="009C22EF"/>
    <w:rsid w:val="009C35A7"/>
    <w:rsid w:val="009C393F"/>
    <w:rsid w:val="009C4728"/>
    <w:rsid w:val="009C4C94"/>
    <w:rsid w:val="009C4CD1"/>
    <w:rsid w:val="009C5DBF"/>
    <w:rsid w:val="009C6E91"/>
    <w:rsid w:val="009C6F29"/>
    <w:rsid w:val="009C7D1E"/>
    <w:rsid w:val="009C7D23"/>
    <w:rsid w:val="009D248F"/>
    <w:rsid w:val="009D3120"/>
    <w:rsid w:val="009D333A"/>
    <w:rsid w:val="009D3727"/>
    <w:rsid w:val="009D3935"/>
    <w:rsid w:val="009D5B4C"/>
    <w:rsid w:val="009D6102"/>
    <w:rsid w:val="009D7412"/>
    <w:rsid w:val="009D74F5"/>
    <w:rsid w:val="009E0B11"/>
    <w:rsid w:val="009E0CFB"/>
    <w:rsid w:val="009E1794"/>
    <w:rsid w:val="009E1E0C"/>
    <w:rsid w:val="009E2A2C"/>
    <w:rsid w:val="009E37AD"/>
    <w:rsid w:val="009E38E6"/>
    <w:rsid w:val="009E5063"/>
    <w:rsid w:val="009E5256"/>
    <w:rsid w:val="009E5275"/>
    <w:rsid w:val="009E5400"/>
    <w:rsid w:val="009E5648"/>
    <w:rsid w:val="009E65F9"/>
    <w:rsid w:val="009E71AC"/>
    <w:rsid w:val="009F08A3"/>
    <w:rsid w:val="009F0EE2"/>
    <w:rsid w:val="009F157A"/>
    <w:rsid w:val="009F284A"/>
    <w:rsid w:val="009F2E4E"/>
    <w:rsid w:val="009F2E73"/>
    <w:rsid w:val="009F2F2A"/>
    <w:rsid w:val="009F3B38"/>
    <w:rsid w:val="009F4747"/>
    <w:rsid w:val="009F47A9"/>
    <w:rsid w:val="009F4E08"/>
    <w:rsid w:val="009F4FB9"/>
    <w:rsid w:val="009F6A3D"/>
    <w:rsid w:val="009F71BA"/>
    <w:rsid w:val="009F7E09"/>
    <w:rsid w:val="00A00872"/>
    <w:rsid w:val="00A0155F"/>
    <w:rsid w:val="00A01CA5"/>
    <w:rsid w:val="00A0200E"/>
    <w:rsid w:val="00A02208"/>
    <w:rsid w:val="00A0312D"/>
    <w:rsid w:val="00A047D4"/>
    <w:rsid w:val="00A0493C"/>
    <w:rsid w:val="00A04CAA"/>
    <w:rsid w:val="00A072B9"/>
    <w:rsid w:val="00A074FB"/>
    <w:rsid w:val="00A076EA"/>
    <w:rsid w:val="00A07EDE"/>
    <w:rsid w:val="00A10CE1"/>
    <w:rsid w:val="00A10E7A"/>
    <w:rsid w:val="00A12AA9"/>
    <w:rsid w:val="00A13BE0"/>
    <w:rsid w:val="00A14530"/>
    <w:rsid w:val="00A1609D"/>
    <w:rsid w:val="00A16836"/>
    <w:rsid w:val="00A17600"/>
    <w:rsid w:val="00A17A2A"/>
    <w:rsid w:val="00A20AC6"/>
    <w:rsid w:val="00A21A96"/>
    <w:rsid w:val="00A22178"/>
    <w:rsid w:val="00A221E3"/>
    <w:rsid w:val="00A226A1"/>
    <w:rsid w:val="00A2289B"/>
    <w:rsid w:val="00A22F1A"/>
    <w:rsid w:val="00A23AA3"/>
    <w:rsid w:val="00A23F81"/>
    <w:rsid w:val="00A24736"/>
    <w:rsid w:val="00A24A33"/>
    <w:rsid w:val="00A2538B"/>
    <w:rsid w:val="00A25AE4"/>
    <w:rsid w:val="00A25F3D"/>
    <w:rsid w:val="00A26EE3"/>
    <w:rsid w:val="00A279E7"/>
    <w:rsid w:val="00A31367"/>
    <w:rsid w:val="00A33AF3"/>
    <w:rsid w:val="00A33B92"/>
    <w:rsid w:val="00A33CAB"/>
    <w:rsid w:val="00A3444F"/>
    <w:rsid w:val="00A34774"/>
    <w:rsid w:val="00A349DB"/>
    <w:rsid w:val="00A36B2C"/>
    <w:rsid w:val="00A3716D"/>
    <w:rsid w:val="00A37683"/>
    <w:rsid w:val="00A4043E"/>
    <w:rsid w:val="00A40F61"/>
    <w:rsid w:val="00A4130F"/>
    <w:rsid w:val="00A41A21"/>
    <w:rsid w:val="00A41B67"/>
    <w:rsid w:val="00A43042"/>
    <w:rsid w:val="00A43744"/>
    <w:rsid w:val="00A43BF8"/>
    <w:rsid w:val="00A43F3C"/>
    <w:rsid w:val="00A4421C"/>
    <w:rsid w:val="00A449AC"/>
    <w:rsid w:val="00A44F09"/>
    <w:rsid w:val="00A456B9"/>
    <w:rsid w:val="00A46C6D"/>
    <w:rsid w:val="00A46E87"/>
    <w:rsid w:val="00A46F9C"/>
    <w:rsid w:val="00A47BE5"/>
    <w:rsid w:val="00A47C75"/>
    <w:rsid w:val="00A50B6E"/>
    <w:rsid w:val="00A50BB8"/>
    <w:rsid w:val="00A51412"/>
    <w:rsid w:val="00A514B1"/>
    <w:rsid w:val="00A51516"/>
    <w:rsid w:val="00A53813"/>
    <w:rsid w:val="00A54883"/>
    <w:rsid w:val="00A5502B"/>
    <w:rsid w:val="00A55708"/>
    <w:rsid w:val="00A56E62"/>
    <w:rsid w:val="00A6021E"/>
    <w:rsid w:val="00A60C53"/>
    <w:rsid w:val="00A6133F"/>
    <w:rsid w:val="00A6169D"/>
    <w:rsid w:val="00A62D7F"/>
    <w:rsid w:val="00A62ED9"/>
    <w:rsid w:val="00A63236"/>
    <w:rsid w:val="00A64897"/>
    <w:rsid w:val="00A64F56"/>
    <w:rsid w:val="00A65404"/>
    <w:rsid w:val="00A6589A"/>
    <w:rsid w:val="00A65D67"/>
    <w:rsid w:val="00A6654E"/>
    <w:rsid w:val="00A7096F"/>
    <w:rsid w:val="00A71250"/>
    <w:rsid w:val="00A718D3"/>
    <w:rsid w:val="00A72FD8"/>
    <w:rsid w:val="00A7348E"/>
    <w:rsid w:val="00A7448B"/>
    <w:rsid w:val="00A74AB5"/>
    <w:rsid w:val="00A74D20"/>
    <w:rsid w:val="00A7513D"/>
    <w:rsid w:val="00A7529D"/>
    <w:rsid w:val="00A7548B"/>
    <w:rsid w:val="00A75A83"/>
    <w:rsid w:val="00A761A3"/>
    <w:rsid w:val="00A76CA0"/>
    <w:rsid w:val="00A777B6"/>
    <w:rsid w:val="00A806DB"/>
    <w:rsid w:val="00A80B42"/>
    <w:rsid w:val="00A80B6F"/>
    <w:rsid w:val="00A812CD"/>
    <w:rsid w:val="00A81483"/>
    <w:rsid w:val="00A82116"/>
    <w:rsid w:val="00A82AAE"/>
    <w:rsid w:val="00A82C9E"/>
    <w:rsid w:val="00A8364E"/>
    <w:rsid w:val="00A854EA"/>
    <w:rsid w:val="00A8577A"/>
    <w:rsid w:val="00A86167"/>
    <w:rsid w:val="00A86A0A"/>
    <w:rsid w:val="00A90293"/>
    <w:rsid w:val="00A90C5C"/>
    <w:rsid w:val="00A9171D"/>
    <w:rsid w:val="00A9181F"/>
    <w:rsid w:val="00A91C37"/>
    <w:rsid w:val="00A92BB5"/>
    <w:rsid w:val="00A92E44"/>
    <w:rsid w:val="00A933FC"/>
    <w:rsid w:val="00A934D1"/>
    <w:rsid w:val="00A9489C"/>
    <w:rsid w:val="00A9515C"/>
    <w:rsid w:val="00A95363"/>
    <w:rsid w:val="00A95764"/>
    <w:rsid w:val="00A95B64"/>
    <w:rsid w:val="00A96734"/>
    <w:rsid w:val="00A96C67"/>
    <w:rsid w:val="00A97118"/>
    <w:rsid w:val="00AA06E8"/>
    <w:rsid w:val="00AA16BD"/>
    <w:rsid w:val="00AA2730"/>
    <w:rsid w:val="00AA37DA"/>
    <w:rsid w:val="00AA400C"/>
    <w:rsid w:val="00AA5B7F"/>
    <w:rsid w:val="00AA6AD1"/>
    <w:rsid w:val="00AA6EF4"/>
    <w:rsid w:val="00AA7C12"/>
    <w:rsid w:val="00AB0E82"/>
    <w:rsid w:val="00AB1C4F"/>
    <w:rsid w:val="00AB2344"/>
    <w:rsid w:val="00AB35A0"/>
    <w:rsid w:val="00AB381A"/>
    <w:rsid w:val="00AB453E"/>
    <w:rsid w:val="00AB50C3"/>
    <w:rsid w:val="00AB5411"/>
    <w:rsid w:val="00AB6E5C"/>
    <w:rsid w:val="00AB6FAB"/>
    <w:rsid w:val="00AB7EE9"/>
    <w:rsid w:val="00AC0C82"/>
    <w:rsid w:val="00AC0DAA"/>
    <w:rsid w:val="00AC1211"/>
    <w:rsid w:val="00AC162C"/>
    <w:rsid w:val="00AC1F18"/>
    <w:rsid w:val="00AC2484"/>
    <w:rsid w:val="00AC2491"/>
    <w:rsid w:val="00AC24F0"/>
    <w:rsid w:val="00AC255B"/>
    <w:rsid w:val="00AC2DC5"/>
    <w:rsid w:val="00AC3447"/>
    <w:rsid w:val="00AC5040"/>
    <w:rsid w:val="00AC52FB"/>
    <w:rsid w:val="00AC56BC"/>
    <w:rsid w:val="00AC5AD1"/>
    <w:rsid w:val="00AC5BDA"/>
    <w:rsid w:val="00AC6772"/>
    <w:rsid w:val="00AC7EAA"/>
    <w:rsid w:val="00AD0C03"/>
    <w:rsid w:val="00AD252E"/>
    <w:rsid w:val="00AD2D01"/>
    <w:rsid w:val="00AD30CF"/>
    <w:rsid w:val="00AD3261"/>
    <w:rsid w:val="00AD3BC5"/>
    <w:rsid w:val="00AD4B2F"/>
    <w:rsid w:val="00AD4CC7"/>
    <w:rsid w:val="00AD57FE"/>
    <w:rsid w:val="00AD5DA3"/>
    <w:rsid w:val="00AD6B88"/>
    <w:rsid w:val="00AD6FE4"/>
    <w:rsid w:val="00AE02B8"/>
    <w:rsid w:val="00AE051E"/>
    <w:rsid w:val="00AE0AFD"/>
    <w:rsid w:val="00AE1416"/>
    <w:rsid w:val="00AE34FD"/>
    <w:rsid w:val="00AE3B90"/>
    <w:rsid w:val="00AE4990"/>
    <w:rsid w:val="00AE49D4"/>
    <w:rsid w:val="00AE4F98"/>
    <w:rsid w:val="00AE5507"/>
    <w:rsid w:val="00AE5E3F"/>
    <w:rsid w:val="00AE61BD"/>
    <w:rsid w:val="00AE6762"/>
    <w:rsid w:val="00AE67F1"/>
    <w:rsid w:val="00AE6F2D"/>
    <w:rsid w:val="00AE7136"/>
    <w:rsid w:val="00AE7FF9"/>
    <w:rsid w:val="00AF0472"/>
    <w:rsid w:val="00AF04F8"/>
    <w:rsid w:val="00AF0553"/>
    <w:rsid w:val="00AF0D44"/>
    <w:rsid w:val="00AF0F17"/>
    <w:rsid w:val="00AF0F7C"/>
    <w:rsid w:val="00AF1A33"/>
    <w:rsid w:val="00AF2941"/>
    <w:rsid w:val="00AF2951"/>
    <w:rsid w:val="00AF49CB"/>
    <w:rsid w:val="00AF4AEF"/>
    <w:rsid w:val="00AF4C37"/>
    <w:rsid w:val="00AF564A"/>
    <w:rsid w:val="00AF7033"/>
    <w:rsid w:val="00AF747E"/>
    <w:rsid w:val="00B00E9C"/>
    <w:rsid w:val="00B0107E"/>
    <w:rsid w:val="00B01223"/>
    <w:rsid w:val="00B02330"/>
    <w:rsid w:val="00B0248A"/>
    <w:rsid w:val="00B0268A"/>
    <w:rsid w:val="00B02EC4"/>
    <w:rsid w:val="00B02F1D"/>
    <w:rsid w:val="00B03378"/>
    <w:rsid w:val="00B03F29"/>
    <w:rsid w:val="00B0463F"/>
    <w:rsid w:val="00B048ED"/>
    <w:rsid w:val="00B05D4A"/>
    <w:rsid w:val="00B06716"/>
    <w:rsid w:val="00B06B5C"/>
    <w:rsid w:val="00B06D13"/>
    <w:rsid w:val="00B1046E"/>
    <w:rsid w:val="00B10490"/>
    <w:rsid w:val="00B10E19"/>
    <w:rsid w:val="00B117F1"/>
    <w:rsid w:val="00B11810"/>
    <w:rsid w:val="00B11B88"/>
    <w:rsid w:val="00B1255F"/>
    <w:rsid w:val="00B13634"/>
    <w:rsid w:val="00B13640"/>
    <w:rsid w:val="00B13ED5"/>
    <w:rsid w:val="00B15A81"/>
    <w:rsid w:val="00B167A9"/>
    <w:rsid w:val="00B168B4"/>
    <w:rsid w:val="00B16E62"/>
    <w:rsid w:val="00B1706B"/>
    <w:rsid w:val="00B1797F"/>
    <w:rsid w:val="00B17DF4"/>
    <w:rsid w:val="00B20099"/>
    <w:rsid w:val="00B20CB1"/>
    <w:rsid w:val="00B21688"/>
    <w:rsid w:val="00B22DD2"/>
    <w:rsid w:val="00B22FAB"/>
    <w:rsid w:val="00B23605"/>
    <w:rsid w:val="00B238DE"/>
    <w:rsid w:val="00B23F9C"/>
    <w:rsid w:val="00B24241"/>
    <w:rsid w:val="00B24D8D"/>
    <w:rsid w:val="00B24F3E"/>
    <w:rsid w:val="00B253BB"/>
    <w:rsid w:val="00B26460"/>
    <w:rsid w:val="00B27996"/>
    <w:rsid w:val="00B27A3E"/>
    <w:rsid w:val="00B30256"/>
    <w:rsid w:val="00B3054F"/>
    <w:rsid w:val="00B31003"/>
    <w:rsid w:val="00B3120E"/>
    <w:rsid w:val="00B32CA2"/>
    <w:rsid w:val="00B33BEC"/>
    <w:rsid w:val="00B3474C"/>
    <w:rsid w:val="00B34A01"/>
    <w:rsid w:val="00B34D66"/>
    <w:rsid w:val="00B359E9"/>
    <w:rsid w:val="00B367F9"/>
    <w:rsid w:val="00B3690D"/>
    <w:rsid w:val="00B37281"/>
    <w:rsid w:val="00B37AD4"/>
    <w:rsid w:val="00B37C87"/>
    <w:rsid w:val="00B4091D"/>
    <w:rsid w:val="00B4152A"/>
    <w:rsid w:val="00B427AE"/>
    <w:rsid w:val="00B42D9B"/>
    <w:rsid w:val="00B432B9"/>
    <w:rsid w:val="00B43411"/>
    <w:rsid w:val="00B43735"/>
    <w:rsid w:val="00B4457A"/>
    <w:rsid w:val="00B45291"/>
    <w:rsid w:val="00B45528"/>
    <w:rsid w:val="00B4597F"/>
    <w:rsid w:val="00B45A20"/>
    <w:rsid w:val="00B45B67"/>
    <w:rsid w:val="00B45D5F"/>
    <w:rsid w:val="00B50C4B"/>
    <w:rsid w:val="00B51202"/>
    <w:rsid w:val="00B51EF4"/>
    <w:rsid w:val="00B52607"/>
    <w:rsid w:val="00B533FA"/>
    <w:rsid w:val="00B534D4"/>
    <w:rsid w:val="00B54909"/>
    <w:rsid w:val="00B55239"/>
    <w:rsid w:val="00B56640"/>
    <w:rsid w:val="00B56799"/>
    <w:rsid w:val="00B57C09"/>
    <w:rsid w:val="00B6085D"/>
    <w:rsid w:val="00B60E8A"/>
    <w:rsid w:val="00B61208"/>
    <w:rsid w:val="00B61BA3"/>
    <w:rsid w:val="00B63414"/>
    <w:rsid w:val="00B636AC"/>
    <w:rsid w:val="00B64191"/>
    <w:rsid w:val="00B64477"/>
    <w:rsid w:val="00B65932"/>
    <w:rsid w:val="00B66025"/>
    <w:rsid w:val="00B66B39"/>
    <w:rsid w:val="00B66E6F"/>
    <w:rsid w:val="00B670E4"/>
    <w:rsid w:val="00B67AA7"/>
    <w:rsid w:val="00B70A20"/>
    <w:rsid w:val="00B70AE7"/>
    <w:rsid w:val="00B7128D"/>
    <w:rsid w:val="00B714D6"/>
    <w:rsid w:val="00B733A0"/>
    <w:rsid w:val="00B7360F"/>
    <w:rsid w:val="00B73F45"/>
    <w:rsid w:val="00B7426E"/>
    <w:rsid w:val="00B7521B"/>
    <w:rsid w:val="00B75226"/>
    <w:rsid w:val="00B752E4"/>
    <w:rsid w:val="00B75E26"/>
    <w:rsid w:val="00B76679"/>
    <w:rsid w:val="00B76D3B"/>
    <w:rsid w:val="00B7730B"/>
    <w:rsid w:val="00B77928"/>
    <w:rsid w:val="00B807D5"/>
    <w:rsid w:val="00B81532"/>
    <w:rsid w:val="00B82FCA"/>
    <w:rsid w:val="00B83366"/>
    <w:rsid w:val="00B83C64"/>
    <w:rsid w:val="00B83F1C"/>
    <w:rsid w:val="00B84629"/>
    <w:rsid w:val="00B84733"/>
    <w:rsid w:val="00B85618"/>
    <w:rsid w:val="00B86141"/>
    <w:rsid w:val="00B86C48"/>
    <w:rsid w:val="00B93CBF"/>
    <w:rsid w:val="00B941F4"/>
    <w:rsid w:val="00B94479"/>
    <w:rsid w:val="00B94905"/>
    <w:rsid w:val="00B951FB"/>
    <w:rsid w:val="00B96BBA"/>
    <w:rsid w:val="00B970EC"/>
    <w:rsid w:val="00BA01C2"/>
    <w:rsid w:val="00BA0532"/>
    <w:rsid w:val="00BA0A3D"/>
    <w:rsid w:val="00BA12D5"/>
    <w:rsid w:val="00BA147E"/>
    <w:rsid w:val="00BA15F2"/>
    <w:rsid w:val="00BA1B71"/>
    <w:rsid w:val="00BA1C9E"/>
    <w:rsid w:val="00BA2524"/>
    <w:rsid w:val="00BA30B9"/>
    <w:rsid w:val="00BA31B5"/>
    <w:rsid w:val="00BA383D"/>
    <w:rsid w:val="00BA3DD7"/>
    <w:rsid w:val="00BA41AC"/>
    <w:rsid w:val="00BA4533"/>
    <w:rsid w:val="00BA5BA8"/>
    <w:rsid w:val="00BA5E46"/>
    <w:rsid w:val="00BA739A"/>
    <w:rsid w:val="00BA75F1"/>
    <w:rsid w:val="00BA795A"/>
    <w:rsid w:val="00BB1330"/>
    <w:rsid w:val="00BB289D"/>
    <w:rsid w:val="00BB33B6"/>
    <w:rsid w:val="00BB3BD9"/>
    <w:rsid w:val="00BB432E"/>
    <w:rsid w:val="00BB445D"/>
    <w:rsid w:val="00BB47C9"/>
    <w:rsid w:val="00BB480F"/>
    <w:rsid w:val="00BB485A"/>
    <w:rsid w:val="00BB4963"/>
    <w:rsid w:val="00BB4E74"/>
    <w:rsid w:val="00BB5596"/>
    <w:rsid w:val="00BB60B7"/>
    <w:rsid w:val="00BB6AFB"/>
    <w:rsid w:val="00BB6F8C"/>
    <w:rsid w:val="00BB7CD7"/>
    <w:rsid w:val="00BC004B"/>
    <w:rsid w:val="00BC10D5"/>
    <w:rsid w:val="00BC19F0"/>
    <w:rsid w:val="00BC2763"/>
    <w:rsid w:val="00BC294A"/>
    <w:rsid w:val="00BC378C"/>
    <w:rsid w:val="00BC4077"/>
    <w:rsid w:val="00BC5DF8"/>
    <w:rsid w:val="00BD0064"/>
    <w:rsid w:val="00BD0230"/>
    <w:rsid w:val="00BD03E7"/>
    <w:rsid w:val="00BD0698"/>
    <w:rsid w:val="00BD0CBE"/>
    <w:rsid w:val="00BD2E48"/>
    <w:rsid w:val="00BD32FB"/>
    <w:rsid w:val="00BD3656"/>
    <w:rsid w:val="00BD48CC"/>
    <w:rsid w:val="00BD53E5"/>
    <w:rsid w:val="00BD5737"/>
    <w:rsid w:val="00BD58D8"/>
    <w:rsid w:val="00BD591B"/>
    <w:rsid w:val="00BD7709"/>
    <w:rsid w:val="00BD77D3"/>
    <w:rsid w:val="00BE0DEF"/>
    <w:rsid w:val="00BE0F28"/>
    <w:rsid w:val="00BE0FA7"/>
    <w:rsid w:val="00BE11D9"/>
    <w:rsid w:val="00BE126A"/>
    <w:rsid w:val="00BE1579"/>
    <w:rsid w:val="00BE2C67"/>
    <w:rsid w:val="00BE2F17"/>
    <w:rsid w:val="00BE3240"/>
    <w:rsid w:val="00BE329C"/>
    <w:rsid w:val="00BE394A"/>
    <w:rsid w:val="00BE44C4"/>
    <w:rsid w:val="00BE4B6A"/>
    <w:rsid w:val="00BE6E80"/>
    <w:rsid w:val="00BE6FD6"/>
    <w:rsid w:val="00BE76D4"/>
    <w:rsid w:val="00BF0430"/>
    <w:rsid w:val="00BF1E19"/>
    <w:rsid w:val="00BF2962"/>
    <w:rsid w:val="00BF341A"/>
    <w:rsid w:val="00BF39C2"/>
    <w:rsid w:val="00BF4EDF"/>
    <w:rsid w:val="00BF5515"/>
    <w:rsid w:val="00BF6FF3"/>
    <w:rsid w:val="00BF7954"/>
    <w:rsid w:val="00C007B4"/>
    <w:rsid w:val="00C00A4C"/>
    <w:rsid w:val="00C0166F"/>
    <w:rsid w:val="00C01EED"/>
    <w:rsid w:val="00C01F53"/>
    <w:rsid w:val="00C0285B"/>
    <w:rsid w:val="00C02ACA"/>
    <w:rsid w:val="00C0478D"/>
    <w:rsid w:val="00C04B43"/>
    <w:rsid w:val="00C04CBF"/>
    <w:rsid w:val="00C04D8F"/>
    <w:rsid w:val="00C06765"/>
    <w:rsid w:val="00C06A90"/>
    <w:rsid w:val="00C100BA"/>
    <w:rsid w:val="00C1080E"/>
    <w:rsid w:val="00C10C55"/>
    <w:rsid w:val="00C10DA2"/>
    <w:rsid w:val="00C11132"/>
    <w:rsid w:val="00C11885"/>
    <w:rsid w:val="00C121DF"/>
    <w:rsid w:val="00C13427"/>
    <w:rsid w:val="00C13F37"/>
    <w:rsid w:val="00C13F6D"/>
    <w:rsid w:val="00C1465E"/>
    <w:rsid w:val="00C14BB7"/>
    <w:rsid w:val="00C14DC5"/>
    <w:rsid w:val="00C15E7C"/>
    <w:rsid w:val="00C16813"/>
    <w:rsid w:val="00C17335"/>
    <w:rsid w:val="00C17A07"/>
    <w:rsid w:val="00C21026"/>
    <w:rsid w:val="00C22CCF"/>
    <w:rsid w:val="00C22D7D"/>
    <w:rsid w:val="00C234EC"/>
    <w:rsid w:val="00C23BAF"/>
    <w:rsid w:val="00C23D16"/>
    <w:rsid w:val="00C243C2"/>
    <w:rsid w:val="00C266B9"/>
    <w:rsid w:val="00C26F42"/>
    <w:rsid w:val="00C2766C"/>
    <w:rsid w:val="00C27F17"/>
    <w:rsid w:val="00C3053B"/>
    <w:rsid w:val="00C3102F"/>
    <w:rsid w:val="00C32A3C"/>
    <w:rsid w:val="00C32A95"/>
    <w:rsid w:val="00C33233"/>
    <w:rsid w:val="00C33C47"/>
    <w:rsid w:val="00C34223"/>
    <w:rsid w:val="00C34355"/>
    <w:rsid w:val="00C349F1"/>
    <w:rsid w:val="00C35EA0"/>
    <w:rsid w:val="00C36B8F"/>
    <w:rsid w:val="00C372DF"/>
    <w:rsid w:val="00C37524"/>
    <w:rsid w:val="00C37DDE"/>
    <w:rsid w:val="00C41252"/>
    <w:rsid w:val="00C4247A"/>
    <w:rsid w:val="00C4292B"/>
    <w:rsid w:val="00C43732"/>
    <w:rsid w:val="00C439EA"/>
    <w:rsid w:val="00C441B6"/>
    <w:rsid w:val="00C44253"/>
    <w:rsid w:val="00C443BA"/>
    <w:rsid w:val="00C44C95"/>
    <w:rsid w:val="00C4534A"/>
    <w:rsid w:val="00C45D25"/>
    <w:rsid w:val="00C46937"/>
    <w:rsid w:val="00C47A26"/>
    <w:rsid w:val="00C50020"/>
    <w:rsid w:val="00C5036F"/>
    <w:rsid w:val="00C50937"/>
    <w:rsid w:val="00C52893"/>
    <w:rsid w:val="00C528A5"/>
    <w:rsid w:val="00C54D77"/>
    <w:rsid w:val="00C568CB"/>
    <w:rsid w:val="00C56EF7"/>
    <w:rsid w:val="00C57452"/>
    <w:rsid w:val="00C6012C"/>
    <w:rsid w:val="00C60B40"/>
    <w:rsid w:val="00C61B47"/>
    <w:rsid w:val="00C63456"/>
    <w:rsid w:val="00C64D22"/>
    <w:rsid w:val="00C66BCF"/>
    <w:rsid w:val="00C66FF2"/>
    <w:rsid w:val="00C67137"/>
    <w:rsid w:val="00C67DAC"/>
    <w:rsid w:val="00C67DB8"/>
    <w:rsid w:val="00C70790"/>
    <w:rsid w:val="00C71224"/>
    <w:rsid w:val="00C71D10"/>
    <w:rsid w:val="00C71D96"/>
    <w:rsid w:val="00C73262"/>
    <w:rsid w:val="00C732AE"/>
    <w:rsid w:val="00C735C6"/>
    <w:rsid w:val="00C7462D"/>
    <w:rsid w:val="00C7493B"/>
    <w:rsid w:val="00C752DC"/>
    <w:rsid w:val="00C75AAB"/>
    <w:rsid w:val="00C761E7"/>
    <w:rsid w:val="00C77F65"/>
    <w:rsid w:val="00C80AEC"/>
    <w:rsid w:val="00C80BA2"/>
    <w:rsid w:val="00C827A0"/>
    <w:rsid w:val="00C8377E"/>
    <w:rsid w:val="00C83CF1"/>
    <w:rsid w:val="00C8489E"/>
    <w:rsid w:val="00C84C27"/>
    <w:rsid w:val="00C84D19"/>
    <w:rsid w:val="00C86848"/>
    <w:rsid w:val="00C86D6F"/>
    <w:rsid w:val="00C90117"/>
    <w:rsid w:val="00C90F7C"/>
    <w:rsid w:val="00C910A9"/>
    <w:rsid w:val="00C9125D"/>
    <w:rsid w:val="00C92138"/>
    <w:rsid w:val="00C92663"/>
    <w:rsid w:val="00C9382C"/>
    <w:rsid w:val="00C93AF7"/>
    <w:rsid w:val="00C94812"/>
    <w:rsid w:val="00C94946"/>
    <w:rsid w:val="00CA04ED"/>
    <w:rsid w:val="00CA06B5"/>
    <w:rsid w:val="00CA19A5"/>
    <w:rsid w:val="00CA1E6F"/>
    <w:rsid w:val="00CA3BEF"/>
    <w:rsid w:val="00CA3CE7"/>
    <w:rsid w:val="00CA3DB6"/>
    <w:rsid w:val="00CA4681"/>
    <w:rsid w:val="00CA46DF"/>
    <w:rsid w:val="00CA4A07"/>
    <w:rsid w:val="00CA6A65"/>
    <w:rsid w:val="00CA7107"/>
    <w:rsid w:val="00CB00D3"/>
    <w:rsid w:val="00CB0C9D"/>
    <w:rsid w:val="00CB0F88"/>
    <w:rsid w:val="00CB162C"/>
    <w:rsid w:val="00CB2A08"/>
    <w:rsid w:val="00CB3F7E"/>
    <w:rsid w:val="00CB6EF9"/>
    <w:rsid w:val="00CB7930"/>
    <w:rsid w:val="00CB7E14"/>
    <w:rsid w:val="00CC0102"/>
    <w:rsid w:val="00CC103D"/>
    <w:rsid w:val="00CC1124"/>
    <w:rsid w:val="00CC232F"/>
    <w:rsid w:val="00CC23CD"/>
    <w:rsid w:val="00CC413F"/>
    <w:rsid w:val="00CC43BB"/>
    <w:rsid w:val="00CC46BC"/>
    <w:rsid w:val="00CC5411"/>
    <w:rsid w:val="00CC5CD3"/>
    <w:rsid w:val="00CC5DE9"/>
    <w:rsid w:val="00CC618D"/>
    <w:rsid w:val="00CC6195"/>
    <w:rsid w:val="00CC745E"/>
    <w:rsid w:val="00CC761A"/>
    <w:rsid w:val="00CD107C"/>
    <w:rsid w:val="00CD1613"/>
    <w:rsid w:val="00CD29C2"/>
    <w:rsid w:val="00CD2C6C"/>
    <w:rsid w:val="00CD2F95"/>
    <w:rsid w:val="00CD2FFC"/>
    <w:rsid w:val="00CD3D6A"/>
    <w:rsid w:val="00CD4302"/>
    <w:rsid w:val="00CD4906"/>
    <w:rsid w:val="00CD4986"/>
    <w:rsid w:val="00CD5F20"/>
    <w:rsid w:val="00CE0071"/>
    <w:rsid w:val="00CE0CBD"/>
    <w:rsid w:val="00CE0DC9"/>
    <w:rsid w:val="00CE16C3"/>
    <w:rsid w:val="00CE1AD3"/>
    <w:rsid w:val="00CE265B"/>
    <w:rsid w:val="00CE3B02"/>
    <w:rsid w:val="00CE4962"/>
    <w:rsid w:val="00CE5439"/>
    <w:rsid w:val="00CE6124"/>
    <w:rsid w:val="00CE64BF"/>
    <w:rsid w:val="00CE6909"/>
    <w:rsid w:val="00CF01CC"/>
    <w:rsid w:val="00CF03C1"/>
    <w:rsid w:val="00CF0511"/>
    <w:rsid w:val="00CF06CE"/>
    <w:rsid w:val="00CF16F0"/>
    <w:rsid w:val="00CF1C53"/>
    <w:rsid w:val="00CF2092"/>
    <w:rsid w:val="00CF228F"/>
    <w:rsid w:val="00CF3FF8"/>
    <w:rsid w:val="00CF44EC"/>
    <w:rsid w:val="00CF4F89"/>
    <w:rsid w:val="00CF5717"/>
    <w:rsid w:val="00CF6188"/>
    <w:rsid w:val="00CF7028"/>
    <w:rsid w:val="00CF75BA"/>
    <w:rsid w:val="00CF7EA3"/>
    <w:rsid w:val="00D00642"/>
    <w:rsid w:val="00D030CF"/>
    <w:rsid w:val="00D044DE"/>
    <w:rsid w:val="00D046C4"/>
    <w:rsid w:val="00D04FD1"/>
    <w:rsid w:val="00D05443"/>
    <w:rsid w:val="00D0624C"/>
    <w:rsid w:val="00D06E8C"/>
    <w:rsid w:val="00D06F3A"/>
    <w:rsid w:val="00D07A48"/>
    <w:rsid w:val="00D10C72"/>
    <w:rsid w:val="00D11553"/>
    <w:rsid w:val="00D12BCF"/>
    <w:rsid w:val="00D13492"/>
    <w:rsid w:val="00D13824"/>
    <w:rsid w:val="00D13A29"/>
    <w:rsid w:val="00D14280"/>
    <w:rsid w:val="00D14A2C"/>
    <w:rsid w:val="00D157AD"/>
    <w:rsid w:val="00D15AAF"/>
    <w:rsid w:val="00D15F80"/>
    <w:rsid w:val="00D16354"/>
    <w:rsid w:val="00D166C3"/>
    <w:rsid w:val="00D17B4D"/>
    <w:rsid w:val="00D2089E"/>
    <w:rsid w:val="00D208CD"/>
    <w:rsid w:val="00D20E9A"/>
    <w:rsid w:val="00D21F2D"/>
    <w:rsid w:val="00D221DD"/>
    <w:rsid w:val="00D23DEC"/>
    <w:rsid w:val="00D23F97"/>
    <w:rsid w:val="00D24D42"/>
    <w:rsid w:val="00D24EEA"/>
    <w:rsid w:val="00D25343"/>
    <w:rsid w:val="00D25C7F"/>
    <w:rsid w:val="00D25D82"/>
    <w:rsid w:val="00D26E33"/>
    <w:rsid w:val="00D272CB"/>
    <w:rsid w:val="00D277E6"/>
    <w:rsid w:val="00D27C98"/>
    <w:rsid w:val="00D3062A"/>
    <w:rsid w:val="00D30A75"/>
    <w:rsid w:val="00D30E49"/>
    <w:rsid w:val="00D31A36"/>
    <w:rsid w:val="00D322ED"/>
    <w:rsid w:val="00D324F1"/>
    <w:rsid w:val="00D34D4B"/>
    <w:rsid w:val="00D3534F"/>
    <w:rsid w:val="00D35633"/>
    <w:rsid w:val="00D35F42"/>
    <w:rsid w:val="00D362C8"/>
    <w:rsid w:val="00D36E62"/>
    <w:rsid w:val="00D37D95"/>
    <w:rsid w:val="00D408D9"/>
    <w:rsid w:val="00D40FBF"/>
    <w:rsid w:val="00D41C56"/>
    <w:rsid w:val="00D42430"/>
    <w:rsid w:val="00D42598"/>
    <w:rsid w:val="00D42826"/>
    <w:rsid w:val="00D42A88"/>
    <w:rsid w:val="00D42BE4"/>
    <w:rsid w:val="00D43CE6"/>
    <w:rsid w:val="00D43F06"/>
    <w:rsid w:val="00D44DE5"/>
    <w:rsid w:val="00D4545A"/>
    <w:rsid w:val="00D46621"/>
    <w:rsid w:val="00D46E4A"/>
    <w:rsid w:val="00D4747C"/>
    <w:rsid w:val="00D47D96"/>
    <w:rsid w:val="00D50093"/>
    <w:rsid w:val="00D5030F"/>
    <w:rsid w:val="00D50866"/>
    <w:rsid w:val="00D508FE"/>
    <w:rsid w:val="00D52106"/>
    <w:rsid w:val="00D538F6"/>
    <w:rsid w:val="00D53D9F"/>
    <w:rsid w:val="00D545A9"/>
    <w:rsid w:val="00D5512D"/>
    <w:rsid w:val="00D55C13"/>
    <w:rsid w:val="00D578B5"/>
    <w:rsid w:val="00D61C07"/>
    <w:rsid w:val="00D62CA3"/>
    <w:rsid w:val="00D62FFA"/>
    <w:rsid w:val="00D6303E"/>
    <w:rsid w:val="00D638E3"/>
    <w:rsid w:val="00D63AA7"/>
    <w:rsid w:val="00D63BB2"/>
    <w:rsid w:val="00D65473"/>
    <w:rsid w:val="00D65CF2"/>
    <w:rsid w:val="00D674CB"/>
    <w:rsid w:val="00D7019F"/>
    <w:rsid w:val="00D70D79"/>
    <w:rsid w:val="00D7227D"/>
    <w:rsid w:val="00D73519"/>
    <w:rsid w:val="00D7451D"/>
    <w:rsid w:val="00D7592C"/>
    <w:rsid w:val="00D75ACD"/>
    <w:rsid w:val="00D76E74"/>
    <w:rsid w:val="00D7784F"/>
    <w:rsid w:val="00D77C9A"/>
    <w:rsid w:val="00D80524"/>
    <w:rsid w:val="00D808B6"/>
    <w:rsid w:val="00D80D30"/>
    <w:rsid w:val="00D82509"/>
    <w:rsid w:val="00D827ED"/>
    <w:rsid w:val="00D82B0B"/>
    <w:rsid w:val="00D82D89"/>
    <w:rsid w:val="00D83819"/>
    <w:rsid w:val="00D84156"/>
    <w:rsid w:val="00D84319"/>
    <w:rsid w:val="00D8608C"/>
    <w:rsid w:val="00D8632F"/>
    <w:rsid w:val="00D8657C"/>
    <w:rsid w:val="00D8699E"/>
    <w:rsid w:val="00D87133"/>
    <w:rsid w:val="00D87220"/>
    <w:rsid w:val="00D90304"/>
    <w:rsid w:val="00D90808"/>
    <w:rsid w:val="00D91862"/>
    <w:rsid w:val="00D91E7A"/>
    <w:rsid w:val="00D922C7"/>
    <w:rsid w:val="00D92802"/>
    <w:rsid w:val="00D93129"/>
    <w:rsid w:val="00D9328A"/>
    <w:rsid w:val="00D9377A"/>
    <w:rsid w:val="00D947BE"/>
    <w:rsid w:val="00D94C72"/>
    <w:rsid w:val="00D95A44"/>
    <w:rsid w:val="00D96220"/>
    <w:rsid w:val="00D96788"/>
    <w:rsid w:val="00D97604"/>
    <w:rsid w:val="00DA0AF0"/>
    <w:rsid w:val="00DA1754"/>
    <w:rsid w:val="00DA3374"/>
    <w:rsid w:val="00DA3558"/>
    <w:rsid w:val="00DA4390"/>
    <w:rsid w:val="00DA4763"/>
    <w:rsid w:val="00DA4DC0"/>
    <w:rsid w:val="00DA526E"/>
    <w:rsid w:val="00DA53F7"/>
    <w:rsid w:val="00DA57B1"/>
    <w:rsid w:val="00DA5F3B"/>
    <w:rsid w:val="00DA6238"/>
    <w:rsid w:val="00DA626E"/>
    <w:rsid w:val="00DA649E"/>
    <w:rsid w:val="00DA64B6"/>
    <w:rsid w:val="00DA6A96"/>
    <w:rsid w:val="00DA7917"/>
    <w:rsid w:val="00DB022D"/>
    <w:rsid w:val="00DB032B"/>
    <w:rsid w:val="00DB0374"/>
    <w:rsid w:val="00DB2578"/>
    <w:rsid w:val="00DB2B25"/>
    <w:rsid w:val="00DB2EDA"/>
    <w:rsid w:val="00DB3B44"/>
    <w:rsid w:val="00DB413C"/>
    <w:rsid w:val="00DB5152"/>
    <w:rsid w:val="00DB5F3F"/>
    <w:rsid w:val="00DB699B"/>
    <w:rsid w:val="00DB6C9F"/>
    <w:rsid w:val="00DC02A8"/>
    <w:rsid w:val="00DC0B77"/>
    <w:rsid w:val="00DC0EBF"/>
    <w:rsid w:val="00DC1A80"/>
    <w:rsid w:val="00DC1A9B"/>
    <w:rsid w:val="00DC1AB9"/>
    <w:rsid w:val="00DC1FAB"/>
    <w:rsid w:val="00DC2033"/>
    <w:rsid w:val="00DC2876"/>
    <w:rsid w:val="00DC3097"/>
    <w:rsid w:val="00DC3EA8"/>
    <w:rsid w:val="00DC5389"/>
    <w:rsid w:val="00DC6580"/>
    <w:rsid w:val="00DC7085"/>
    <w:rsid w:val="00DC7D16"/>
    <w:rsid w:val="00DD0995"/>
    <w:rsid w:val="00DD0C02"/>
    <w:rsid w:val="00DD16BC"/>
    <w:rsid w:val="00DD2C21"/>
    <w:rsid w:val="00DD2CA2"/>
    <w:rsid w:val="00DD2CA6"/>
    <w:rsid w:val="00DD2EC3"/>
    <w:rsid w:val="00DD4F83"/>
    <w:rsid w:val="00DD5239"/>
    <w:rsid w:val="00DD6698"/>
    <w:rsid w:val="00DD69D7"/>
    <w:rsid w:val="00DD6CB7"/>
    <w:rsid w:val="00DD78A5"/>
    <w:rsid w:val="00DE0707"/>
    <w:rsid w:val="00DE0734"/>
    <w:rsid w:val="00DE0D88"/>
    <w:rsid w:val="00DE1361"/>
    <w:rsid w:val="00DE3787"/>
    <w:rsid w:val="00DE3831"/>
    <w:rsid w:val="00DE3F96"/>
    <w:rsid w:val="00DE40D4"/>
    <w:rsid w:val="00DE46E8"/>
    <w:rsid w:val="00DE4712"/>
    <w:rsid w:val="00DE4777"/>
    <w:rsid w:val="00DE5565"/>
    <w:rsid w:val="00DE69BE"/>
    <w:rsid w:val="00DE69E2"/>
    <w:rsid w:val="00DE6D51"/>
    <w:rsid w:val="00DE7398"/>
    <w:rsid w:val="00DE7B83"/>
    <w:rsid w:val="00DF053E"/>
    <w:rsid w:val="00DF05F0"/>
    <w:rsid w:val="00DF0B9E"/>
    <w:rsid w:val="00DF2082"/>
    <w:rsid w:val="00DF22F3"/>
    <w:rsid w:val="00DF2918"/>
    <w:rsid w:val="00DF2A0F"/>
    <w:rsid w:val="00DF332E"/>
    <w:rsid w:val="00DF3FBB"/>
    <w:rsid w:val="00DF5A06"/>
    <w:rsid w:val="00DF5FF0"/>
    <w:rsid w:val="00DF70A0"/>
    <w:rsid w:val="00DF73EE"/>
    <w:rsid w:val="00E00AAE"/>
    <w:rsid w:val="00E01C43"/>
    <w:rsid w:val="00E01F03"/>
    <w:rsid w:val="00E0228F"/>
    <w:rsid w:val="00E0239C"/>
    <w:rsid w:val="00E02758"/>
    <w:rsid w:val="00E04260"/>
    <w:rsid w:val="00E0464B"/>
    <w:rsid w:val="00E0489F"/>
    <w:rsid w:val="00E0578D"/>
    <w:rsid w:val="00E07503"/>
    <w:rsid w:val="00E079AA"/>
    <w:rsid w:val="00E101A8"/>
    <w:rsid w:val="00E1080F"/>
    <w:rsid w:val="00E109DC"/>
    <w:rsid w:val="00E11BD2"/>
    <w:rsid w:val="00E13130"/>
    <w:rsid w:val="00E1337B"/>
    <w:rsid w:val="00E14285"/>
    <w:rsid w:val="00E144F0"/>
    <w:rsid w:val="00E14C05"/>
    <w:rsid w:val="00E15AC0"/>
    <w:rsid w:val="00E16308"/>
    <w:rsid w:val="00E16447"/>
    <w:rsid w:val="00E2157D"/>
    <w:rsid w:val="00E21601"/>
    <w:rsid w:val="00E2166E"/>
    <w:rsid w:val="00E21FE1"/>
    <w:rsid w:val="00E22363"/>
    <w:rsid w:val="00E228A1"/>
    <w:rsid w:val="00E22AE9"/>
    <w:rsid w:val="00E22E2F"/>
    <w:rsid w:val="00E22F38"/>
    <w:rsid w:val="00E25B2C"/>
    <w:rsid w:val="00E260A8"/>
    <w:rsid w:val="00E26501"/>
    <w:rsid w:val="00E26578"/>
    <w:rsid w:val="00E270DA"/>
    <w:rsid w:val="00E2722F"/>
    <w:rsid w:val="00E272B5"/>
    <w:rsid w:val="00E27688"/>
    <w:rsid w:val="00E31393"/>
    <w:rsid w:val="00E32982"/>
    <w:rsid w:val="00E32B97"/>
    <w:rsid w:val="00E345A4"/>
    <w:rsid w:val="00E34D3C"/>
    <w:rsid w:val="00E35C83"/>
    <w:rsid w:val="00E364F6"/>
    <w:rsid w:val="00E374BD"/>
    <w:rsid w:val="00E41093"/>
    <w:rsid w:val="00E41780"/>
    <w:rsid w:val="00E41DB9"/>
    <w:rsid w:val="00E43938"/>
    <w:rsid w:val="00E44C4A"/>
    <w:rsid w:val="00E44D4E"/>
    <w:rsid w:val="00E4543F"/>
    <w:rsid w:val="00E45678"/>
    <w:rsid w:val="00E465F2"/>
    <w:rsid w:val="00E46A24"/>
    <w:rsid w:val="00E518F1"/>
    <w:rsid w:val="00E51B85"/>
    <w:rsid w:val="00E522DF"/>
    <w:rsid w:val="00E5246F"/>
    <w:rsid w:val="00E54AB3"/>
    <w:rsid w:val="00E562D8"/>
    <w:rsid w:val="00E5662A"/>
    <w:rsid w:val="00E56A1D"/>
    <w:rsid w:val="00E56BB7"/>
    <w:rsid w:val="00E56EBB"/>
    <w:rsid w:val="00E57D12"/>
    <w:rsid w:val="00E60680"/>
    <w:rsid w:val="00E61813"/>
    <w:rsid w:val="00E61A53"/>
    <w:rsid w:val="00E63620"/>
    <w:rsid w:val="00E63649"/>
    <w:rsid w:val="00E6416B"/>
    <w:rsid w:val="00E645E9"/>
    <w:rsid w:val="00E6468B"/>
    <w:rsid w:val="00E64DBD"/>
    <w:rsid w:val="00E658A5"/>
    <w:rsid w:val="00E65BDF"/>
    <w:rsid w:val="00E66881"/>
    <w:rsid w:val="00E66EA1"/>
    <w:rsid w:val="00E66EBD"/>
    <w:rsid w:val="00E67103"/>
    <w:rsid w:val="00E672DF"/>
    <w:rsid w:val="00E67CE8"/>
    <w:rsid w:val="00E71B16"/>
    <w:rsid w:val="00E725D0"/>
    <w:rsid w:val="00E7399F"/>
    <w:rsid w:val="00E73A37"/>
    <w:rsid w:val="00E740C7"/>
    <w:rsid w:val="00E7483A"/>
    <w:rsid w:val="00E75ABC"/>
    <w:rsid w:val="00E75AD9"/>
    <w:rsid w:val="00E7606F"/>
    <w:rsid w:val="00E80046"/>
    <w:rsid w:val="00E811CD"/>
    <w:rsid w:val="00E82737"/>
    <w:rsid w:val="00E82B98"/>
    <w:rsid w:val="00E83BE3"/>
    <w:rsid w:val="00E844A3"/>
    <w:rsid w:val="00E85A80"/>
    <w:rsid w:val="00E85D74"/>
    <w:rsid w:val="00E862DD"/>
    <w:rsid w:val="00E869F7"/>
    <w:rsid w:val="00E873AF"/>
    <w:rsid w:val="00E87D9F"/>
    <w:rsid w:val="00E9072F"/>
    <w:rsid w:val="00E90AC1"/>
    <w:rsid w:val="00E90C67"/>
    <w:rsid w:val="00E91799"/>
    <w:rsid w:val="00E91D69"/>
    <w:rsid w:val="00E9243F"/>
    <w:rsid w:val="00E925F6"/>
    <w:rsid w:val="00E92917"/>
    <w:rsid w:val="00E9306B"/>
    <w:rsid w:val="00E94269"/>
    <w:rsid w:val="00E946D4"/>
    <w:rsid w:val="00E94B00"/>
    <w:rsid w:val="00E960C3"/>
    <w:rsid w:val="00E962B8"/>
    <w:rsid w:val="00E9683C"/>
    <w:rsid w:val="00E969B9"/>
    <w:rsid w:val="00E96FB1"/>
    <w:rsid w:val="00E96FD2"/>
    <w:rsid w:val="00E97853"/>
    <w:rsid w:val="00EA1B58"/>
    <w:rsid w:val="00EA282F"/>
    <w:rsid w:val="00EA2C89"/>
    <w:rsid w:val="00EA3CFC"/>
    <w:rsid w:val="00EA3DD2"/>
    <w:rsid w:val="00EA45CB"/>
    <w:rsid w:val="00EA47F1"/>
    <w:rsid w:val="00EA50CC"/>
    <w:rsid w:val="00EA5E48"/>
    <w:rsid w:val="00EA703A"/>
    <w:rsid w:val="00EB0469"/>
    <w:rsid w:val="00EB07FD"/>
    <w:rsid w:val="00EB16CE"/>
    <w:rsid w:val="00EB1F81"/>
    <w:rsid w:val="00EB25ED"/>
    <w:rsid w:val="00EB2771"/>
    <w:rsid w:val="00EB3453"/>
    <w:rsid w:val="00EB4A23"/>
    <w:rsid w:val="00EB4ACD"/>
    <w:rsid w:val="00EB50A2"/>
    <w:rsid w:val="00EB58DC"/>
    <w:rsid w:val="00EB6B19"/>
    <w:rsid w:val="00EB6BDB"/>
    <w:rsid w:val="00EB766A"/>
    <w:rsid w:val="00EB7790"/>
    <w:rsid w:val="00EB7B19"/>
    <w:rsid w:val="00EC0563"/>
    <w:rsid w:val="00EC06D4"/>
    <w:rsid w:val="00EC117A"/>
    <w:rsid w:val="00EC1D3E"/>
    <w:rsid w:val="00EC320E"/>
    <w:rsid w:val="00EC3C94"/>
    <w:rsid w:val="00EC53D4"/>
    <w:rsid w:val="00EC55CE"/>
    <w:rsid w:val="00EC60D8"/>
    <w:rsid w:val="00EC6D94"/>
    <w:rsid w:val="00ED0023"/>
    <w:rsid w:val="00ED079F"/>
    <w:rsid w:val="00ED1A92"/>
    <w:rsid w:val="00ED202D"/>
    <w:rsid w:val="00ED28E2"/>
    <w:rsid w:val="00ED4421"/>
    <w:rsid w:val="00ED497A"/>
    <w:rsid w:val="00ED4D65"/>
    <w:rsid w:val="00ED6676"/>
    <w:rsid w:val="00ED71CA"/>
    <w:rsid w:val="00ED730D"/>
    <w:rsid w:val="00ED78C2"/>
    <w:rsid w:val="00ED7DBC"/>
    <w:rsid w:val="00EE0B57"/>
    <w:rsid w:val="00EE0C8F"/>
    <w:rsid w:val="00EE17E9"/>
    <w:rsid w:val="00EE1DA1"/>
    <w:rsid w:val="00EE2CE2"/>
    <w:rsid w:val="00EE2FFD"/>
    <w:rsid w:val="00EE3459"/>
    <w:rsid w:val="00EE34E2"/>
    <w:rsid w:val="00EE5869"/>
    <w:rsid w:val="00EE5B3C"/>
    <w:rsid w:val="00EE5C01"/>
    <w:rsid w:val="00EE6CF4"/>
    <w:rsid w:val="00EE6EAA"/>
    <w:rsid w:val="00EE758A"/>
    <w:rsid w:val="00EE763B"/>
    <w:rsid w:val="00EE7F1C"/>
    <w:rsid w:val="00EF0FE7"/>
    <w:rsid w:val="00EF31C4"/>
    <w:rsid w:val="00EF3C84"/>
    <w:rsid w:val="00EF5879"/>
    <w:rsid w:val="00EF6609"/>
    <w:rsid w:val="00EF6A49"/>
    <w:rsid w:val="00EF6D1B"/>
    <w:rsid w:val="00EF79C4"/>
    <w:rsid w:val="00F01936"/>
    <w:rsid w:val="00F01ACE"/>
    <w:rsid w:val="00F02096"/>
    <w:rsid w:val="00F032C5"/>
    <w:rsid w:val="00F03C3C"/>
    <w:rsid w:val="00F04659"/>
    <w:rsid w:val="00F04819"/>
    <w:rsid w:val="00F06898"/>
    <w:rsid w:val="00F0780F"/>
    <w:rsid w:val="00F07A1F"/>
    <w:rsid w:val="00F1028B"/>
    <w:rsid w:val="00F1077D"/>
    <w:rsid w:val="00F10D7E"/>
    <w:rsid w:val="00F10E69"/>
    <w:rsid w:val="00F126B9"/>
    <w:rsid w:val="00F12AA5"/>
    <w:rsid w:val="00F130D7"/>
    <w:rsid w:val="00F1353A"/>
    <w:rsid w:val="00F143E9"/>
    <w:rsid w:val="00F14918"/>
    <w:rsid w:val="00F1541D"/>
    <w:rsid w:val="00F156A7"/>
    <w:rsid w:val="00F15E06"/>
    <w:rsid w:val="00F15E66"/>
    <w:rsid w:val="00F16884"/>
    <w:rsid w:val="00F1742B"/>
    <w:rsid w:val="00F17A5D"/>
    <w:rsid w:val="00F209D4"/>
    <w:rsid w:val="00F218BF"/>
    <w:rsid w:val="00F21ECE"/>
    <w:rsid w:val="00F22BEA"/>
    <w:rsid w:val="00F23792"/>
    <w:rsid w:val="00F246D0"/>
    <w:rsid w:val="00F2476C"/>
    <w:rsid w:val="00F24AC0"/>
    <w:rsid w:val="00F25D38"/>
    <w:rsid w:val="00F2796B"/>
    <w:rsid w:val="00F279B3"/>
    <w:rsid w:val="00F3082C"/>
    <w:rsid w:val="00F3095C"/>
    <w:rsid w:val="00F31BD5"/>
    <w:rsid w:val="00F328C0"/>
    <w:rsid w:val="00F32F14"/>
    <w:rsid w:val="00F33EC9"/>
    <w:rsid w:val="00F357B2"/>
    <w:rsid w:val="00F35A7F"/>
    <w:rsid w:val="00F35A85"/>
    <w:rsid w:val="00F35B1F"/>
    <w:rsid w:val="00F35B6B"/>
    <w:rsid w:val="00F3640B"/>
    <w:rsid w:val="00F36BAE"/>
    <w:rsid w:val="00F37562"/>
    <w:rsid w:val="00F379B1"/>
    <w:rsid w:val="00F37E7E"/>
    <w:rsid w:val="00F400CD"/>
    <w:rsid w:val="00F42152"/>
    <w:rsid w:val="00F42C44"/>
    <w:rsid w:val="00F42D17"/>
    <w:rsid w:val="00F432D8"/>
    <w:rsid w:val="00F435D0"/>
    <w:rsid w:val="00F44A3C"/>
    <w:rsid w:val="00F46793"/>
    <w:rsid w:val="00F47681"/>
    <w:rsid w:val="00F5037A"/>
    <w:rsid w:val="00F50C5F"/>
    <w:rsid w:val="00F50E62"/>
    <w:rsid w:val="00F51A6D"/>
    <w:rsid w:val="00F52863"/>
    <w:rsid w:val="00F529E8"/>
    <w:rsid w:val="00F52B87"/>
    <w:rsid w:val="00F52F98"/>
    <w:rsid w:val="00F5329A"/>
    <w:rsid w:val="00F53D9D"/>
    <w:rsid w:val="00F53DB0"/>
    <w:rsid w:val="00F545D5"/>
    <w:rsid w:val="00F55154"/>
    <w:rsid w:val="00F55E42"/>
    <w:rsid w:val="00F55E98"/>
    <w:rsid w:val="00F56563"/>
    <w:rsid w:val="00F5753A"/>
    <w:rsid w:val="00F5779D"/>
    <w:rsid w:val="00F603D2"/>
    <w:rsid w:val="00F6142A"/>
    <w:rsid w:val="00F615F2"/>
    <w:rsid w:val="00F62889"/>
    <w:rsid w:val="00F63981"/>
    <w:rsid w:val="00F63DE1"/>
    <w:rsid w:val="00F63E71"/>
    <w:rsid w:val="00F6401B"/>
    <w:rsid w:val="00F641D8"/>
    <w:rsid w:val="00F64924"/>
    <w:rsid w:val="00F6679C"/>
    <w:rsid w:val="00F70053"/>
    <w:rsid w:val="00F704F6"/>
    <w:rsid w:val="00F708F0"/>
    <w:rsid w:val="00F708FC"/>
    <w:rsid w:val="00F71D37"/>
    <w:rsid w:val="00F71EA4"/>
    <w:rsid w:val="00F7208F"/>
    <w:rsid w:val="00F72D33"/>
    <w:rsid w:val="00F731C9"/>
    <w:rsid w:val="00F73383"/>
    <w:rsid w:val="00F73E6D"/>
    <w:rsid w:val="00F74BAD"/>
    <w:rsid w:val="00F75E13"/>
    <w:rsid w:val="00F7645B"/>
    <w:rsid w:val="00F772A9"/>
    <w:rsid w:val="00F7730E"/>
    <w:rsid w:val="00F77603"/>
    <w:rsid w:val="00F77966"/>
    <w:rsid w:val="00F77BD5"/>
    <w:rsid w:val="00F77E7E"/>
    <w:rsid w:val="00F80C31"/>
    <w:rsid w:val="00F80CE0"/>
    <w:rsid w:val="00F82051"/>
    <w:rsid w:val="00F82526"/>
    <w:rsid w:val="00F83925"/>
    <w:rsid w:val="00F83E5D"/>
    <w:rsid w:val="00F8563C"/>
    <w:rsid w:val="00F85A20"/>
    <w:rsid w:val="00F85DBE"/>
    <w:rsid w:val="00F86819"/>
    <w:rsid w:val="00F903EB"/>
    <w:rsid w:val="00F91F13"/>
    <w:rsid w:val="00F92271"/>
    <w:rsid w:val="00F92ECE"/>
    <w:rsid w:val="00F93A26"/>
    <w:rsid w:val="00F9533E"/>
    <w:rsid w:val="00F95509"/>
    <w:rsid w:val="00F97172"/>
    <w:rsid w:val="00F979E3"/>
    <w:rsid w:val="00FA0853"/>
    <w:rsid w:val="00FA0ACA"/>
    <w:rsid w:val="00FA0F1B"/>
    <w:rsid w:val="00FA1B88"/>
    <w:rsid w:val="00FA1CA6"/>
    <w:rsid w:val="00FA1F20"/>
    <w:rsid w:val="00FA3A31"/>
    <w:rsid w:val="00FA3F42"/>
    <w:rsid w:val="00FA3FFD"/>
    <w:rsid w:val="00FA4426"/>
    <w:rsid w:val="00FA496E"/>
    <w:rsid w:val="00FA4FBA"/>
    <w:rsid w:val="00FA54B3"/>
    <w:rsid w:val="00FA5BDE"/>
    <w:rsid w:val="00FA5F53"/>
    <w:rsid w:val="00FA6743"/>
    <w:rsid w:val="00FA6FAB"/>
    <w:rsid w:val="00FB06B0"/>
    <w:rsid w:val="00FB06BD"/>
    <w:rsid w:val="00FB2E4D"/>
    <w:rsid w:val="00FB34CC"/>
    <w:rsid w:val="00FB364F"/>
    <w:rsid w:val="00FB4BDD"/>
    <w:rsid w:val="00FB6202"/>
    <w:rsid w:val="00FB6229"/>
    <w:rsid w:val="00FB630A"/>
    <w:rsid w:val="00FB6B5A"/>
    <w:rsid w:val="00FB6F4E"/>
    <w:rsid w:val="00FB78A6"/>
    <w:rsid w:val="00FB7A2F"/>
    <w:rsid w:val="00FC0419"/>
    <w:rsid w:val="00FC0F15"/>
    <w:rsid w:val="00FC148F"/>
    <w:rsid w:val="00FC1C60"/>
    <w:rsid w:val="00FC3248"/>
    <w:rsid w:val="00FC34DF"/>
    <w:rsid w:val="00FC4DBA"/>
    <w:rsid w:val="00FC4DC6"/>
    <w:rsid w:val="00FC5971"/>
    <w:rsid w:val="00FC5A66"/>
    <w:rsid w:val="00FC5FC9"/>
    <w:rsid w:val="00FC7194"/>
    <w:rsid w:val="00FD01CC"/>
    <w:rsid w:val="00FD1451"/>
    <w:rsid w:val="00FD3EB5"/>
    <w:rsid w:val="00FD4BB1"/>
    <w:rsid w:val="00FD57E8"/>
    <w:rsid w:val="00FD59FE"/>
    <w:rsid w:val="00FD6A41"/>
    <w:rsid w:val="00FD7685"/>
    <w:rsid w:val="00FE2A9A"/>
    <w:rsid w:val="00FE4FD6"/>
    <w:rsid w:val="00FE68CF"/>
    <w:rsid w:val="00FE7CF4"/>
    <w:rsid w:val="00FE7F76"/>
    <w:rsid w:val="00FF0D5B"/>
    <w:rsid w:val="00FF17D1"/>
    <w:rsid w:val="00FF1F09"/>
    <w:rsid w:val="00FF25FC"/>
    <w:rsid w:val="00FF34EE"/>
    <w:rsid w:val="00FF415D"/>
    <w:rsid w:val="00FF4C6B"/>
    <w:rsid w:val="00FF5067"/>
    <w:rsid w:val="00FF50CC"/>
    <w:rsid w:val="00FF523D"/>
    <w:rsid w:val="00FF5748"/>
    <w:rsid w:val="00FF7034"/>
    <w:rsid w:val="00FF72E5"/>
    <w:rsid w:val="00FF781A"/>
    <w:rsid w:val="09594070"/>
    <w:rsid w:val="44F0C652"/>
    <w:rsid w:val="5D026DB9"/>
    <w:rsid w:val="5D8A89D6"/>
    <w:rsid w:val="7704D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B4A78"/>
  <w15:docId w15:val="{478C8C13-8826-4276-9301-BAD58FB0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da-DK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uiPriority="5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731C17"/>
    <w:rPr>
      <w:lang w:val="en-GB"/>
    </w:rPr>
  </w:style>
  <w:style w:type="paragraph" w:styleId="berschrift1">
    <w:name w:val="heading 1"/>
    <w:basedOn w:val="Textkrper"/>
    <w:next w:val="Textkrper"/>
    <w:link w:val="berschrift1Zchn"/>
    <w:qFormat/>
    <w:rsid w:val="00CA3DB6"/>
    <w:pPr>
      <w:keepNext/>
      <w:keepLines/>
      <w:pageBreakBefore/>
      <w:numPr>
        <w:numId w:val="1"/>
      </w:numPr>
      <w:spacing w:after="120"/>
      <w:outlineLvl w:val="0"/>
    </w:pPr>
    <w:rPr>
      <w:b/>
      <w:bCs/>
      <w:kern w:val="32"/>
      <w:sz w:val="32"/>
      <w:szCs w:val="32"/>
      <w:lang w:eastAsia="en-GB"/>
    </w:rPr>
  </w:style>
  <w:style w:type="paragraph" w:styleId="berschrift2">
    <w:name w:val="heading 2"/>
    <w:basedOn w:val="berschrift1"/>
    <w:next w:val="Textkrper"/>
    <w:link w:val="berschrift2Zchn"/>
    <w:uiPriority w:val="1"/>
    <w:qFormat/>
    <w:rsid w:val="0074652C"/>
    <w:pPr>
      <w:pageBreakBefore w:val="0"/>
      <w:numPr>
        <w:ilvl w:val="1"/>
      </w:numPr>
      <w:spacing w:before="240"/>
      <w:outlineLvl w:val="1"/>
    </w:pPr>
    <w:rPr>
      <w:bCs w:val="0"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uiPriority w:val="2"/>
    <w:qFormat/>
    <w:rsid w:val="0050724B"/>
    <w:pPr>
      <w:numPr>
        <w:ilvl w:val="2"/>
      </w:numPr>
      <w:outlineLvl w:val="2"/>
    </w:pPr>
    <w:rPr>
      <w:bCs/>
      <w:szCs w:val="26"/>
    </w:rPr>
  </w:style>
  <w:style w:type="paragraph" w:styleId="berschrift4">
    <w:name w:val="heading 4"/>
    <w:basedOn w:val="berschrift3"/>
    <w:next w:val="Textkrper"/>
    <w:link w:val="berschrift4Zchn"/>
    <w:uiPriority w:val="3"/>
    <w:qFormat/>
    <w:rsid w:val="0050724B"/>
    <w:pPr>
      <w:numPr>
        <w:ilvl w:val="3"/>
      </w:numPr>
      <w:outlineLvl w:val="3"/>
    </w:pPr>
    <w:rPr>
      <w:bCs w:val="0"/>
      <w:iCs w:val="0"/>
    </w:rPr>
  </w:style>
  <w:style w:type="paragraph" w:styleId="berschrift5">
    <w:name w:val="heading 5"/>
    <w:basedOn w:val="berschrift4"/>
    <w:next w:val="Standard"/>
    <w:link w:val="berschrift5Zchn"/>
    <w:uiPriority w:val="4"/>
    <w:qFormat/>
    <w:rsid w:val="0050724B"/>
    <w:pPr>
      <w:numPr>
        <w:ilvl w:val="4"/>
      </w:numPr>
      <w:outlineLvl w:val="4"/>
    </w:pPr>
    <w:rPr>
      <w:rFonts w:eastAsiaTheme="majorEastAsia" w:hAnsiTheme="majorHAnsi" w:cstheme="majorBidi"/>
    </w:rPr>
  </w:style>
  <w:style w:type="paragraph" w:styleId="berschrift6">
    <w:name w:val="heading 6"/>
    <w:basedOn w:val="berschrift5"/>
    <w:next w:val="Standard"/>
    <w:link w:val="berschrift6Zchn"/>
    <w:uiPriority w:val="5"/>
    <w:rsid w:val="0050724B"/>
    <w:pPr>
      <w:numPr>
        <w:ilvl w:val="5"/>
      </w:numPr>
      <w:outlineLvl w:val="5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A3DB6"/>
    <w:rPr>
      <w:rFonts w:eastAsia="Times New Roman" w:cs="Times New Roman"/>
      <w:b/>
      <w:bCs/>
      <w:kern w:val="32"/>
      <w:sz w:val="32"/>
      <w:szCs w:val="32"/>
      <w:lang w:val="en-GB" w:eastAsia="en-GB"/>
    </w:rPr>
  </w:style>
  <w:style w:type="paragraph" w:styleId="Kopfzeile">
    <w:name w:val="header"/>
    <w:basedOn w:val="Standard"/>
    <w:link w:val="KopfzeileZchn"/>
    <w:uiPriority w:val="99"/>
    <w:unhideWhenUsed/>
    <w:rsid w:val="005072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724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072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724B"/>
    <w:rPr>
      <w:lang w:val="en-GB"/>
    </w:rPr>
  </w:style>
  <w:style w:type="character" w:styleId="Platzhaltertext">
    <w:name w:val="Placeholder Text"/>
    <w:basedOn w:val="Absatz-Standardschriftart"/>
    <w:uiPriority w:val="99"/>
    <w:semiHidden/>
    <w:rsid w:val="0050724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724B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39"/>
    <w:rsid w:val="00507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next w:val="Textkrper"/>
    <w:uiPriority w:val="39"/>
    <w:rsid w:val="0050724B"/>
    <w:pPr>
      <w:tabs>
        <w:tab w:val="left" w:pos="284"/>
        <w:tab w:val="right" w:leader="dot" w:pos="9633"/>
      </w:tabs>
      <w:spacing w:before="120" w:after="0" w:line="240" w:lineRule="auto"/>
      <w:ind w:left="284" w:right="454" w:hanging="284"/>
    </w:pPr>
    <w:rPr>
      <w:rFonts w:eastAsia="Times New Roman" w:cs="Times New Roman"/>
      <w:b/>
      <w:sz w:val="22"/>
      <w:szCs w:val="32"/>
      <w:lang w:val="en-GB"/>
    </w:rPr>
  </w:style>
  <w:style w:type="paragraph" w:customStyle="1" w:styleId="StyleTemplateHeader">
    <w:name w:val="Style Template Header"/>
    <w:uiPriority w:val="33"/>
    <w:unhideWhenUsed/>
    <w:rsid w:val="0050724B"/>
    <w:pPr>
      <w:spacing w:after="0" w:line="240" w:lineRule="auto"/>
    </w:pPr>
    <w:rPr>
      <w:sz w:val="18"/>
      <w:lang w:val="en-GB"/>
    </w:rPr>
  </w:style>
  <w:style w:type="paragraph" w:styleId="Textkrper">
    <w:name w:val="Body Text"/>
    <w:link w:val="TextkrperZchn"/>
    <w:uiPriority w:val="9"/>
    <w:qFormat/>
    <w:rsid w:val="0050724B"/>
    <w:pPr>
      <w:suppressAutoHyphens/>
      <w:spacing w:after="240"/>
    </w:pPr>
    <w:rPr>
      <w:rFonts w:eastAsia="Times New Roman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"/>
    <w:rsid w:val="0050724B"/>
    <w:rPr>
      <w:rFonts w:eastAsia="Times New Roman" w:cs="Times New Roman"/>
      <w:lang w:val="en-GB"/>
    </w:rPr>
  </w:style>
  <w:style w:type="paragraph" w:styleId="KeinLeerraum">
    <w:name w:val="No Spacing"/>
    <w:uiPriority w:val="1"/>
    <w:semiHidden/>
    <w:rsid w:val="0050724B"/>
    <w:pPr>
      <w:spacing w:after="0" w:line="240" w:lineRule="auto"/>
    </w:pPr>
  </w:style>
  <w:style w:type="character" w:customStyle="1" w:styleId="berschrift2Zchn">
    <w:name w:val="Überschrift 2 Zchn"/>
    <w:link w:val="berschrift2"/>
    <w:uiPriority w:val="1"/>
    <w:rsid w:val="0074652C"/>
    <w:rPr>
      <w:rFonts w:eastAsia="Times New Roman" w:cs="Times New Roman"/>
      <w:b/>
      <w:iCs/>
      <w:kern w:val="32"/>
      <w:szCs w:val="28"/>
      <w:lang w:val="en-GB" w:eastAsia="en-GB"/>
    </w:rPr>
  </w:style>
  <w:style w:type="paragraph" w:styleId="Verzeichnis2">
    <w:name w:val="toc 2"/>
    <w:basedOn w:val="Verzeichnis1"/>
    <w:next w:val="Standard"/>
    <w:uiPriority w:val="39"/>
    <w:rsid w:val="0050724B"/>
    <w:pPr>
      <w:tabs>
        <w:tab w:val="clear" w:pos="284"/>
        <w:tab w:val="left" w:pos="851"/>
      </w:tabs>
      <w:spacing w:before="0"/>
      <w:ind w:left="851" w:hanging="567"/>
    </w:pPr>
    <w:rPr>
      <w:b w:val="0"/>
      <w:szCs w:val="24"/>
    </w:rPr>
  </w:style>
  <w:style w:type="character" w:styleId="Hyperlink">
    <w:name w:val="Hyperlink"/>
    <w:basedOn w:val="Absatz-Standardschriftart"/>
    <w:uiPriority w:val="99"/>
    <w:unhideWhenUsed/>
    <w:rsid w:val="0050724B"/>
    <w:rPr>
      <w:color w:val="0000FF" w:themeColor="hyperlink"/>
      <w:u w:val="single"/>
    </w:rPr>
  </w:style>
  <w:style w:type="character" w:customStyle="1" w:styleId="berschrift3Zchn">
    <w:name w:val="Überschrift 3 Zchn"/>
    <w:link w:val="berschrift3"/>
    <w:uiPriority w:val="2"/>
    <w:rsid w:val="0050724B"/>
    <w:rPr>
      <w:rFonts w:eastAsia="Times New Roman" w:cs="Times New Roman"/>
      <w:b/>
      <w:bCs/>
      <w:iCs/>
      <w:kern w:val="32"/>
      <w:szCs w:val="26"/>
      <w:lang w:val="en-GB" w:eastAsia="en-GB"/>
    </w:rPr>
  </w:style>
  <w:style w:type="character" w:customStyle="1" w:styleId="berschrift4Zchn">
    <w:name w:val="Überschrift 4 Zchn"/>
    <w:link w:val="berschrift4"/>
    <w:uiPriority w:val="3"/>
    <w:rsid w:val="0050724B"/>
    <w:rPr>
      <w:rFonts w:eastAsia="Times New Roman" w:cs="Times New Roman"/>
      <w:b/>
      <w:kern w:val="32"/>
      <w:szCs w:val="26"/>
      <w:lang w:val="en-GB" w:eastAsia="en-GB"/>
    </w:rPr>
  </w:style>
  <w:style w:type="paragraph" w:customStyle="1" w:styleId="Heading16pt">
    <w:name w:val="Heading 16pt"/>
    <w:next w:val="Textkrper"/>
    <w:uiPriority w:val="6"/>
    <w:qFormat/>
    <w:rsid w:val="0050724B"/>
    <w:pPr>
      <w:keepNext/>
      <w:keepLines/>
      <w:pageBreakBefore/>
      <w:suppressAutoHyphens/>
      <w:spacing w:after="120"/>
      <w:outlineLvl w:val="0"/>
    </w:pPr>
    <w:rPr>
      <w:rFonts w:eastAsia="Times New Roman" w:cs="Times New Roman"/>
      <w:b/>
      <w:bCs/>
      <w:kern w:val="32"/>
      <w:sz w:val="32"/>
      <w:szCs w:val="32"/>
      <w:lang w:val="en-GB" w:eastAsia="en-GB"/>
    </w:rPr>
  </w:style>
  <w:style w:type="paragraph" w:styleId="Titel">
    <w:name w:val="Title"/>
    <w:basedOn w:val="Standard"/>
    <w:next w:val="Standard"/>
    <w:link w:val="TitelZchn"/>
    <w:uiPriority w:val="10"/>
    <w:semiHidden/>
    <w:rsid w:val="005072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072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5072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0724B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styleId="SchwacheHervorhebung">
    <w:name w:val="Subtle Emphasis"/>
    <w:basedOn w:val="Absatz-Standardschriftart"/>
    <w:uiPriority w:val="19"/>
    <w:rsid w:val="0050724B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semiHidden/>
    <w:rsid w:val="0050724B"/>
    <w:rPr>
      <w:i/>
      <w:iCs/>
    </w:rPr>
  </w:style>
  <w:style w:type="character" w:styleId="IntensiveHervorhebung">
    <w:name w:val="Intense Emphasis"/>
    <w:basedOn w:val="Absatz-Standardschriftart"/>
    <w:uiPriority w:val="21"/>
    <w:semiHidden/>
    <w:rsid w:val="0050724B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semiHidden/>
    <w:rsid w:val="0050724B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rsid w:val="005072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0724B"/>
    <w:rPr>
      <w:i/>
      <w:iCs/>
      <w:color w:val="000000" w:themeColor="text1"/>
      <w:lang w:val="en-GB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0724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724B"/>
    <w:rPr>
      <w:b/>
      <w:bCs/>
      <w:i/>
      <w:iCs/>
      <w:color w:val="4F81BD" w:themeColor="accent1"/>
      <w:lang w:val="en-GB"/>
    </w:rPr>
  </w:style>
  <w:style w:type="character" w:styleId="SchwacherVerweis">
    <w:name w:val="Subtle Reference"/>
    <w:basedOn w:val="Absatz-Standardschriftart"/>
    <w:uiPriority w:val="31"/>
    <w:semiHidden/>
    <w:rsid w:val="0050724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50724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50724B"/>
    <w:rPr>
      <w:b/>
      <w:bCs/>
      <w:smallCaps/>
      <w:spacing w:val="5"/>
    </w:rPr>
  </w:style>
  <w:style w:type="paragraph" w:styleId="Listenabsatz">
    <w:name w:val="List Paragraph"/>
    <w:basedOn w:val="Standard"/>
    <w:link w:val="ListenabsatzZchn"/>
    <w:uiPriority w:val="1"/>
    <w:qFormat/>
    <w:rsid w:val="0050724B"/>
    <w:pPr>
      <w:ind w:left="720"/>
      <w:contextualSpacing/>
    </w:pPr>
  </w:style>
  <w:style w:type="paragraph" w:styleId="Beschriftung">
    <w:name w:val="caption"/>
    <w:next w:val="Textkrper"/>
    <w:uiPriority w:val="7"/>
    <w:rsid w:val="0050724B"/>
    <w:pPr>
      <w:keepNext/>
      <w:keepLines/>
      <w:tabs>
        <w:tab w:val="left" w:pos="1361"/>
      </w:tabs>
      <w:suppressAutoHyphens/>
      <w:spacing w:before="120" w:after="60"/>
      <w:ind w:left="1361" w:hanging="1361"/>
    </w:pPr>
    <w:rPr>
      <w:rFonts w:eastAsia="Times New Roman" w:cs="Times New Roman"/>
      <w:b/>
      <w:bCs/>
      <w:szCs w:val="18"/>
      <w:lang w:val="en-GB"/>
    </w:rPr>
  </w:style>
  <w:style w:type="paragraph" w:customStyle="1" w:styleId="Heading12pt">
    <w:name w:val="Heading 12pt"/>
    <w:next w:val="Textkrper"/>
    <w:uiPriority w:val="6"/>
    <w:qFormat/>
    <w:rsid w:val="0050724B"/>
    <w:pPr>
      <w:keepNext/>
      <w:keepLines/>
      <w:suppressAutoHyphens/>
      <w:spacing w:before="240" w:after="120"/>
    </w:pPr>
    <w:rPr>
      <w:rFonts w:eastAsia="Times New Roman" w:cs="Times New Roman"/>
      <w:b/>
      <w:bCs/>
      <w:kern w:val="32"/>
      <w:szCs w:val="32"/>
      <w:lang w:val="en-GB" w:eastAsia="en-GB"/>
    </w:rPr>
  </w:style>
  <w:style w:type="paragraph" w:customStyle="1" w:styleId="Heading12ptItalic">
    <w:name w:val="Heading 12pt Italic"/>
    <w:basedOn w:val="Heading12pt"/>
    <w:next w:val="Textkrper"/>
    <w:uiPriority w:val="7"/>
    <w:unhideWhenUsed/>
    <w:rsid w:val="0050724B"/>
    <w:rPr>
      <w:i/>
    </w:rPr>
  </w:style>
  <w:style w:type="paragraph" w:customStyle="1" w:styleId="BulletList">
    <w:name w:val="Bullet List"/>
    <w:basedOn w:val="Textkrper"/>
    <w:uiPriority w:val="12"/>
    <w:rsid w:val="0050724B"/>
    <w:pPr>
      <w:numPr>
        <w:numId w:val="2"/>
      </w:numPr>
      <w:spacing w:after="0"/>
      <w:ind w:left="357" w:hanging="357"/>
    </w:pPr>
  </w:style>
  <w:style w:type="paragraph" w:customStyle="1" w:styleId="BulletList10pt">
    <w:name w:val="Bullet List 10pt"/>
    <w:basedOn w:val="BulletList"/>
    <w:uiPriority w:val="17"/>
    <w:qFormat/>
    <w:rsid w:val="0050724B"/>
    <w:pPr>
      <w:keepLines/>
      <w:ind w:left="227" w:hanging="227"/>
    </w:pPr>
    <w:rPr>
      <w:sz w:val="20"/>
    </w:rPr>
  </w:style>
  <w:style w:type="paragraph" w:customStyle="1" w:styleId="BulletText">
    <w:name w:val="Bullet Text"/>
    <w:basedOn w:val="Textkrper"/>
    <w:next w:val="BulletList"/>
    <w:uiPriority w:val="11"/>
    <w:qFormat/>
    <w:rsid w:val="0050724B"/>
    <w:pPr>
      <w:keepNext/>
      <w:keepLines/>
      <w:spacing w:after="0"/>
    </w:pPr>
    <w:rPr>
      <w:lang w:eastAsia="en-GB"/>
    </w:rPr>
  </w:style>
  <w:style w:type="paragraph" w:customStyle="1" w:styleId="BulletListNumbered">
    <w:name w:val="Bullet List Numbered"/>
    <w:uiPriority w:val="14"/>
    <w:qFormat/>
    <w:rsid w:val="0050724B"/>
    <w:pPr>
      <w:numPr>
        <w:numId w:val="11"/>
      </w:numPr>
      <w:suppressAutoHyphens/>
      <w:spacing w:after="0"/>
    </w:pPr>
    <w:rPr>
      <w:rFonts w:eastAsia="Times New Roman" w:cs="Times New Roman"/>
      <w:lang w:val="en-GB"/>
    </w:rPr>
  </w:style>
  <w:style w:type="paragraph" w:customStyle="1" w:styleId="BulletListNumbered10pt">
    <w:name w:val="Bullet List Numbered 10pt"/>
    <w:basedOn w:val="BulletListNumbered"/>
    <w:uiPriority w:val="19"/>
    <w:qFormat/>
    <w:rsid w:val="0050724B"/>
    <w:pPr>
      <w:keepLines/>
      <w:numPr>
        <w:numId w:val="3"/>
      </w:numPr>
      <w:ind w:left="227" w:hanging="227"/>
    </w:pPr>
    <w:rPr>
      <w:sz w:val="20"/>
      <w:lang w:eastAsia="en-GB"/>
    </w:rPr>
  </w:style>
  <w:style w:type="paragraph" w:customStyle="1" w:styleId="BulletListIndent10pt">
    <w:name w:val="Bullet List Indent 10pt"/>
    <w:basedOn w:val="BulletList10pt"/>
    <w:uiPriority w:val="18"/>
    <w:qFormat/>
    <w:rsid w:val="0050724B"/>
    <w:pPr>
      <w:ind w:left="454"/>
    </w:pPr>
  </w:style>
  <w:style w:type="paragraph" w:customStyle="1" w:styleId="TableText">
    <w:name w:val="Table Text"/>
    <w:link w:val="TableTextChar1"/>
    <w:uiPriority w:val="15"/>
    <w:qFormat/>
    <w:rsid w:val="0050724B"/>
    <w:pPr>
      <w:keepLines/>
      <w:suppressAutoHyphens/>
      <w:spacing w:after="0"/>
    </w:pPr>
    <w:rPr>
      <w:rFonts w:eastAsia="Times New Roman" w:cs="Times New Roman"/>
      <w:sz w:val="20"/>
      <w:lang w:val="en-GB" w:eastAsia="en-GB"/>
    </w:rPr>
  </w:style>
  <w:style w:type="paragraph" w:customStyle="1" w:styleId="TableFootnote">
    <w:name w:val="Table Footnote"/>
    <w:basedOn w:val="TableText"/>
    <w:uiPriority w:val="20"/>
    <w:qFormat/>
    <w:rsid w:val="0050724B"/>
    <w:pPr>
      <w:spacing w:before="40" w:after="40"/>
    </w:pPr>
  </w:style>
  <w:style w:type="table" w:customStyle="1" w:styleId="TRTable">
    <w:name w:val="TRTable"/>
    <w:basedOn w:val="NormaleTabelle"/>
    <w:rsid w:val="0050724B"/>
    <w:pPr>
      <w:spacing w:after="0" w:line="240" w:lineRule="auto"/>
    </w:pPr>
    <w:rPr>
      <w:rFonts w:eastAsia="Times New Roman" w:cs="Times New Roman"/>
      <w:sz w:val="20"/>
      <w:szCs w:val="20"/>
      <w:lang w:val="en-GB" w:eastAsia="en-GB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b/>
      </w:rPr>
      <w:tblPr/>
      <w:trPr>
        <w:cantSplit/>
        <w:tblHeader/>
      </w:trPr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table" w:styleId="HelleSchattierung">
    <w:name w:val="Light Shading"/>
    <w:basedOn w:val="NormaleTabelle"/>
    <w:uiPriority w:val="60"/>
    <w:rsid w:val="005072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itlepage1">
    <w:name w:val="Title page 1"/>
    <w:next w:val="Textkrper"/>
    <w:link w:val="Titlepage1Char"/>
    <w:uiPriority w:val="19"/>
    <w:rsid w:val="0050724B"/>
    <w:pPr>
      <w:suppressAutoHyphens/>
      <w:spacing w:after="0" w:line="240" w:lineRule="auto"/>
      <w:jc w:val="center"/>
    </w:pPr>
    <w:rPr>
      <w:b/>
      <w:sz w:val="36"/>
      <w:lang w:val="en-GB"/>
    </w:rPr>
  </w:style>
  <w:style w:type="paragraph" w:customStyle="1" w:styleId="CompPage1">
    <w:name w:val="Comp Page 1"/>
    <w:basedOn w:val="Titlepage1"/>
    <w:next w:val="Textkrper"/>
    <w:uiPriority w:val="30"/>
    <w:rsid w:val="0050724B"/>
  </w:style>
  <w:style w:type="paragraph" w:customStyle="1" w:styleId="TypePage1">
    <w:name w:val="Type Page 1"/>
    <w:basedOn w:val="Titlepage1"/>
    <w:next w:val="Textkrper"/>
    <w:link w:val="TypePage1Char"/>
    <w:uiPriority w:val="39"/>
    <w:rsid w:val="0050724B"/>
    <w:pPr>
      <w:spacing w:before="240"/>
    </w:pPr>
    <w:rPr>
      <w:sz w:val="28"/>
    </w:rPr>
  </w:style>
  <w:style w:type="paragraph" w:styleId="Verzeichnis3">
    <w:name w:val="toc 3"/>
    <w:basedOn w:val="Verzeichnis2"/>
    <w:next w:val="Standard"/>
    <w:uiPriority w:val="39"/>
    <w:rsid w:val="0050724B"/>
    <w:pPr>
      <w:tabs>
        <w:tab w:val="clear" w:pos="851"/>
        <w:tab w:val="left" w:pos="1701"/>
      </w:tabs>
      <w:ind w:left="1702" w:hanging="851"/>
    </w:pPr>
    <w:rPr>
      <w:szCs w:val="22"/>
    </w:rPr>
  </w:style>
  <w:style w:type="paragraph" w:styleId="Verzeichnis4">
    <w:name w:val="toc 4"/>
    <w:basedOn w:val="Verzeichnis3"/>
    <w:next w:val="Standard"/>
    <w:uiPriority w:val="39"/>
    <w:rsid w:val="0050724B"/>
    <w:pPr>
      <w:tabs>
        <w:tab w:val="clear" w:pos="1701"/>
        <w:tab w:val="left" w:pos="2778"/>
      </w:tabs>
      <w:ind w:left="2778" w:hanging="1077"/>
    </w:pPr>
  </w:style>
  <w:style w:type="table" w:customStyle="1" w:styleId="TRTableHorizontalBorders">
    <w:name w:val="TRTableHorizontalBorders"/>
    <w:basedOn w:val="NormaleTabelle"/>
    <w:rsid w:val="0050724B"/>
    <w:pPr>
      <w:spacing w:after="0" w:line="240" w:lineRule="auto"/>
    </w:pPr>
    <w:rPr>
      <w:rFonts w:eastAsiaTheme="minorEastAsia" w:cs="Times New Roman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b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table" w:customStyle="1" w:styleId="TRTableInternalBorders">
    <w:name w:val="TRTableInternalBorders"/>
    <w:rsid w:val="0050724B"/>
    <w:pPr>
      <w:spacing w:after="0" w:line="240" w:lineRule="auto"/>
    </w:pPr>
    <w:rPr>
      <w:rFonts w:eastAsiaTheme="minorEastAsia" w:cs="Times New Roman"/>
      <w:sz w:val="20"/>
      <w:szCs w:val="20"/>
      <w:lang w:val="en-GB" w:eastAsia="zh-CN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  <w:tblPr/>
      <w:trPr>
        <w:cantSplit/>
        <w:tblHeader/>
      </w:trPr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table" w:customStyle="1" w:styleId="TRTableVerticalBorders">
    <w:name w:val="TRTableVerticalBorders"/>
    <w:basedOn w:val="NormaleTabelle"/>
    <w:rsid w:val="0050724B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bottom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left"/>
      </w:pPr>
      <w:rPr>
        <w:b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  <w:vAlign w:val="center"/>
      </w:tcPr>
    </w:tblStylePr>
    <w:tblStylePr w:type="lastRow">
      <w:tblPr/>
      <w:tcPr>
        <w:tcBorders>
          <w:bottom w:val="nil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paragraph" w:styleId="Abbildungsverzeichnis">
    <w:name w:val="table of figures"/>
    <w:next w:val="Textkrper"/>
    <w:uiPriority w:val="99"/>
    <w:unhideWhenUsed/>
    <w:rsid w:val="0050724B"/>
    <w:pPr>
      <w:tabs>
        <w:tab w:val="right" w:leader="dot" w:pos="9633"/>
      </w:tabs>
      <w:spacing w:before="120" w:after="0" w:line="240" w:lineRule="auto"/>
      <w:ind w:left="1247" w:right="454" w:hanging="1247"/>
    </w:pPr>
    <w:rPr>
      <w:sz w:val="22"/>
      <w:lang w:val="en-GB"/>
    </w:rPr>
  </w:style>
  <w:style w:type="paragraph" w:customStyle="1" w:styleId="Appendix">
    <w:name w:val="Appendix"/>
    <w:next w:val="Textkrper"/>
    <w:uiPriority w:val="8"/>
    <w:rsid w:val="0050724B"/>
    <w:pPr>
      <w:keepNext/>
      <w:keepLines/>
      <w:pageBreakBefore/>
      <w:numPr>
        <w:numId w:val="5"/>
      </w:numPr>
      <w:suppressAutoHyphens/>
      <w:spacing w:after="240"/>
      <w:outlineLvl w:val="0"/>
    </w:pPr>
    <w:rPr>
      <w:rFonts w:eastAsia="Times New Roman" w:cs="Times New Roman"/>
      <w:b/>
      <w:sz w:val="32"/>
      <w:lang w:val="en-GB" w:eastAsia="en-GB"/>
    </w:rPr>
  </w:style>
  <w:style w:type="paragraph" w:styleId="Verzeichnis5">
    <w:name w:val="toc 5"/>
    <w:basedOn w:val="Verzeichnis4"/>
    <w:next w:val="Standard"/>
    <w:autoRedefine/>
    <w:uiPriority w:val="39"/>
    <w:rsid w:val="0050724B"/>
    <w:pPr>
      <w:tabs>
        <w:tab w:val="clear" w:pos="2778"/>
        <w:tab w:val="left" w:pos="3232"/>
      </w:tabs>
      <w:ind w:left="3232" w:hanging="1361"/>
    </w:pPr>
  </w:style>
  <w:style w:type="paragraph" w:styleId="Verzeichnis6">
    <w:name w:val="toc 6"/>
    <w:basedOn w:val="Verzeichnis5"/>
    <w:next w:val="Standard"/>
    <w:autoRedefine/>
    <w:uiPriority w:val="39"/>
    <w:unhideWhenUsed/>
    <w:rsid w:val="0050724B"/>
    <w:pPr>
      <w:tabs>
        <w:tab w:val="clear" w:pos="3232"/>
        <w:tab w:val="left" w:pos="3686"/>
      </w:tabs>
      <w:ind w:left="3685" w:hanging="1644"/>
    </w:pPr>
  </w:style>
  <w:style w:type="paragraph" w:styleId="Verzeichnis7">
    <w:name w:val="toc 7"/>
    <w:basedOn w:val="Standard"/>
    <w:next w:val="Standard"/>
    <w:autoRedefine/>
    <w:uiPriority w:val="39"/>
    <w:unhideWhenUsed/>
    <w:rsid w:val="0050724B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50724B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50724B"/>
    <w:pPr>
      <w:spacing w:after="100"/>
      <w:ind w:left="1920"/>
    </w:pPr>
  </w:style>
  <w:style w:type="paragraph" w:customStyle="1" w:styleId="MinimalParagraphHeight">
    <w:name w:val="MinimalParagraphHeight"/>
    <w:basedOn w:val="Kopfzeile"/>
    <w:semiHidden/>
    <w:rsid w:val="0050724B"/>
    <w:rPr>
      <w:sz w:val="2"/>
    </w:rPr>
  </w:style>
  <w:style w:type="paragraph" w:customStyle="1" w:styleId="BulletIndent">
    <w:name w:val="Bullet Indent"/>
    <w:basedOn w:val="BulletList"/>
    <w:uiPriority w:val="13"/>
    <w:rsid w:val="0050724B"/>
    <w:pPr>
      <w:ind w:left="720" w:hanging="360"/>
    </w:pPr>
    <w:rPr>
      <w:rFonts w:eastAsia="MS Mincho"/>
    </w:rPr>
  </w:style>
  <w:style w:type="paragraph" w:styleId="Listennummer">
    <w:name w:val="List Number"/>
    <w:basedOn w:val="Standard"/>
    <w:uiPriority w:val="99"/>
    <w:unhideWhenUsed/>
    <w:rsid w:val="0050724B"/>
    <w:pPr>
      <w:numPr>
        <w:numId w:val="4"/>
      </w:numPr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4"/>
    <w:rsid w:val="0050724B"/>
    <w:rPr>
      <w:rFonts w:eastAsiaTheme="majorEastAsia" w:hAnsiTheme="majorHAnsi" w:cstheme="majorBidi"/>
      <w:b/>
      <w:kern w:val="32"/>
      <w:szCs w:val="26"/>
      <w:lang w:val="en-GB" w:eastAsia="en-GB"/>
    </w:rPr>
  </w:style>
  <w:style w:type="character" w:styleId="Zeilennummer">
    <w:name w:val="line number"/>
    <w:basedOn w:val="Absatz-Standardschriftart"/>
    <w:uiPriority w:val="99"/>
    <w:semiHidden/>
    <w:unhideWhenUsed/>
    <w:rsid w:val="0050724B"/>
  </w:style>
  <w:style w:type="paragraph" w:customStyle="1" w:styleId="CrossRefStyle">
    <w:name w:val="CrossRefStyle"/>
    <w:next w:val="Textkrper"/>
    <w:uiPriority w:val="31"/>
    <w:rsid w:val="0050724B"/>
    <w:pPr>
      <w:keepLines/>
      <w:suppressAutoHyphens/>
      <w:spacing w:before="40" w:after="240"/>
      <w:jc w:val="right"/>
    </w:pPr>
    <w:rPr>
      <w:rFonts w:eastAsia="Times New Roman" w:cs="Times New Roman"/>
      <w:sz w:val="20"/>
      <w:lang w:val="en-GB" w:eastAsia="en-GB"/>
    </w:rPr>
  </w:style>
  <w:style w:type="paragraph" w:customStyle="1" w:styleId="HeadingPub">
    <w:name w:val="HeadingPub"/>
    <w:next w:val="Textkrper"/>
    <w:uiPriority w:val="32"/>
    <w:rsid w:val="0050724B"/>
    <w:pPr>
      <w:keepNext/>
      <w:pageBreakBefore/>
    </w:pPr>
    <w:rPr>
      <w:rFonts w:eastAsia="Times New Roman" w:cs="Times New Roman"/>
      <w:b/>
      <w:iCs/>
      <w:sz w:val="32"/>
      <w:lang w:val="en-GB"/>
    </w:rPr>
  </w:style>
  <w:style w:type="numbering" w:styleId="111111">
    <w:name w:val="Outline List 2"/>
    <w:basedOn w:val="KeineListe"/>
    <w:semiHidden/>
    <w:unhideWhenUsed/>
    <w:rsid w:val="0050724B"/>
    <w:pPr>
      <w:numPr>
        <w:numId w:val="6"/>
      </w:numPr>
    </w:pPr>
  </w:style>
  <w:style w:type="paragraph" w:styleId="Aufzhlungszeichen">
    <w:name w:val="List Bullet"/>
    <w:basedOn w:val="Standard"/>
    <w:uiPriority w:val="99"/>
    <w:unhideWhenUsed/>
    <w:rsid w:val="0050724B"/>
    <w:pPr>
      <w:tabs>
        <w:tab w:val="num" w:pos="360"/>
      </w:tabs>
      <w:ind w:left="360" w:hanging="360"/>
      <w:contextualSpacing/>
    </w:pPr>
    <w:rPr>
      <w:lang w:val="da-DK"/>
    </w:rPr>
  </w:style>
  <w:style w:type="character" w:styleId="NichtaufgelsteErwhnung">
    <w:name w:val="Unresolved Mention"/>
    <w:basedOn w:val="Absatz-Standardschriftart"/>
    <w:uiPriority w:val="99"/>
    <w:unhideWhenUsed/>
    <w:rsid w:val="0050724B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semiHidden/>
    <w:unhideWhenUsed/>
    <w:rsid w:val="005072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0724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0724B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072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0724B"/>
    <w:rPr>
      <w:b/>
      <w:bCs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50724B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50724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0724B"/>
    <w:rPr>
      <w:color w:val="808080"/>
      <w:shd w:val="clear" w:color="auto" w:fill="E6E6E6"/>
    </w:rPr>
  </w:style>
  <w:style w:type="character" w:customStyle="1" w:styleId="TableTextChar1">
    <w:name w:val="Table Text Char1"/>
    <w:link w:val="TableText"/>
    <w:uiPriority w:val="15"/>
    <w:rsid w:val="0050724B"/>
    <w:rPr>
      <w:rFonts w:eastAsia="Times New Roman" w:cs="Times New Roman"/>
      <w:sz w:val="20"/>
      <w:lang w:val="en-GB" w:eastAsia="en-GB"/>
    </w:rPr>
  </w:style>
  <w:style w:type="character" w:customStyle="1" w:styleId="BlueText">
    <w:name w:val="Blue Text"/>
    <w:basedOn w:val="Absatz-Standardschriftart"/>
    <w:uiPriority w:val="10"/>
    <w:rsid w:val="0050724B"/>
    <w:rPr>
      <w:noProof/>
      <w:color w:val="0000FF"/>
    </w:rPr>
  </w:style>
  <w:style w:type="paragraph" w:customStyle="1" w:styleId="BulletText10pt">
    <w:name w:val="Bullet Text 10pt"/>
    <w:basedOn w:val="BulletText"/>
    <w:next w:val="BulletList10pt"/>
    <w:uiPriority w:val="16"/>
    <w:qFormat/>
    <w:rsid w:val="0050724B"/>
    <w:rPr>
      <w:sz w:val="20"/>
    </w:rPr>
  </w:style>
  <w:style w:type="paragraph" w:customStyle="1" w:styleId="GuidanceText">
    <w:name w:val="Guidance Text"/>
    <w:basedOn w:val="Textkrper"/>
    <w:rsid w:val="0050724B"/>
    <w:pPr>
      <w:shd w:val="clear" w:color="auto" w:fill="FFEFC1"/>
      <w:spacing w:after="120"/>
    </w:pPr>
    <w:rPr>
      <w:rFonts w:ascii="Verdana" w:hAnsi="Verdana"/>
      <w:sz w:val="19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5"/>
    <w:rsid w:val="0050724B"/>
    <w:rPr>
      <w:rFonts w:eastAsiaTheme="majorEastAsia" w:hAnsiTheme="majorHAnsi" w:cstheme="majorBidi"/>
      <w:b/>
      <w:kern w:val="32"/>
      <w:szCs w:val="26"/>
      <w:lang w:val="en-GB" w:eastAsia="en-GB"/>
    </w:rPr>
  </w:style>
  <w:style w:type="paragraph" w:customStyle="1" w:styleId="GuidanceTextBulletL1">
    <w:name w:val="Guidance Text Bullet L1"/>
    <w:basedOn w:val="GuidanceText"/>
    <w:rsid w:val="0050724B"/>
    <w:pPr>
      <w:numPr>
        <w:numId w:val="8"/>
      </w:numPr>
      <w:spacing w:after="0"/>
    </w:pPr>
  </w:style>
  <w:style w:type="paragraph" w:customStyle="1" w:styleId="GuidanceTextBulletL2">
    <w:name w:val="Guidance Text Bullet L2"/>
    <w:basedOn w:val="GuidanceTextBulletL1"/>
    <w:rsid w:val="0050724B"/>
    <w:pPr>
      <w:numPr>
        <w:ilvl w:val="1"/>
      </w:numPr>
    </w:pPr>
  </w:style>
  <w:style w:type="paragraph" w:customStyle="1" w:styleId="GuidanceTextBulletNumL1">
    <w:name w:val="Guidance Text Bullet Num L1"/>
    <w:basedOn w:val="GuidanceText"/>
    <w:rsid w:val="0050724B"/>
    <w:pPr>
      <w:numPr>
        <w:numId w:val="10"/>
      </w:numPr>
      <w:spacing w:after="0"/>
    </w:pPr>
  </w:style>
  <w:style w:type="numbering" w:customStyle="1" w:styleId="GuidanceTextBulletsStyle">
    <w:name w:val="GuidanceTextBullets_Style"/>
    <w:uiPriority w:val="99"/>
    <w:rsid w:val="0050724B"/>
    <w:pPr>
      <w:numPr>
        <w:numId w:val="7"/>
      </w:numPr>
    </w:pPr>
  </w:style>
  <w:style w:type="paragraph" w:customStyle="1" w:styleId="GuidanceTextBulletNumL2">
    <w:name w:val="Guidance Text Bullet Num L2"/>
    <w:basedOn w:val="GuidanceTextBulletNumL1"/>
    <w:rsid w:val="0050724B"/>
    <w:pPr>
      <w:numPr>
        <w:ilvl w:val="1"/>
      </w:numPr>
    </w:pPr>
  </w:style>
  <w:style w:type="numbering" w:customStyle="1" w:styleId="GuidanceTextNumberedBulletsStyle">
    <w:name w:val="GuidanceTextNumberedBullets_Style"/>
    <w:uiPriority w:val="99"/>
    <w:rsid w:val="0050724B"/>
    <w:pPr>
      <w:numPr>
        <w:numId w:val="9"/>
      </w:numPr>
    </w:pPr>
  </w:style>
  <w:style w:type="table" w:customStyle="1" w:styleId="SBTableCondensed">
    <w:name w:val="SB Table Condensed"/>
    <w:basedOn w:val="NormaleTabelle"/>
    <w:rsid w:val="00053E40"/>
    <w:pPr>
      <w:spacing w:after="0" w:line="240" w:lineRule="auto"/>
    </w:pPr>
    <w:rPr>
      <w:rFonts w:eastAsiaTheme="minorEastAsia" w:cs="Times New Roman"/>
      <w:sz w:val="20"/>
      <w:szCs w:val="20"/>
      <w:lang w:val="en-GB" w:eastAsia="zh-C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 w:val="0"/>
      </w:trPr>
      <w:tcPr>
        <w:shd w:val="clear" w:color="auto" w:fill="F2F2F2" w:themeFill="background1" w:themeFillShade="F2"/>
        <w:vAlign w:val="center"/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F2F2F2" w:themeFill="background1" w:themeFillShade="F2"/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table" w:styleId="Gitternetztabelle1hellAkzent1">
    <w:name w:val="Grid Table 1 Light Accent 1"/>
    <w:basedOn w:val="NormaleTabelle"/>
    <w:uiPriority w:val="46"/>
    <w:rsid w:val="00F279B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rsid w:val="00FC3248"/>
    <w:pPr>
      <w:spacing w:after="160" w:line="259" w:lineRule="auto"/>
    </w:pPr>
    <w:rPr>
      <w:rFonts w:asciiTheme="minorHAnsi" w:hAnsiTheme="minorHAnsi"/>
      <w:sz w:val="22"/>
      <w:szCs w:val="22"/>
      <w:lang w:val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Headerlvl1">
    <w:name w:val="Table Header lvl1"/>
    <w:basedOn w:val="TableText"/>
    <w:rsid w:val="00896F37"/>
    <w:pPr>
      <w:spacing w:line="259" w:lineRule="auto"/>
    </w:pPr>
    <w:rPr>
      <w:szCs w:val="22"/>
    </w:rPr>
  </w:style>
  <w:style w:type="paragraph" w:customStyle="1" w:styleId="TableHeaderlvl2">
    <w:name w:val="Table Header lvl2"/>
    <w:basedOn w:val="TableHeaderlvl1"/>
    <w:rsid w:val="00896F37"/>
  </w:style>
  <w:style w:type="paragraph" w:customStyle="1" w:styleId="Tablelvl1">
    <w:name w:val="Table lvl 1"/>
    <w:basedOn w:val="TableText"/>
    <w:rsid w:val="00053E40"/>
    <w:pPr>
      <w:spacing w:line="259" w:lineRule="auto"/>
    </w:pPr>
    <w:rPr>
      <w:szCs w:val="22"/>
    </w:rPr>
  </w:style>
  <w:style w:type="paragraph" w:customStyle="1" w:styleId="Tablelvl2">
    <w:name w:val="Table lvl 2"/>
    <w:basedOn w:val="Tablelvl1"/>
    <w:rsid w:val="00053E40"/>
    <w:rPr>
      <w:b/>
    </w:rPr>
  </w:style>
  <w:style w:type="paragraph" w:customStyle="1" w:styleId="Tablelvl3">
    <w:name w:val="Table lvl 3"/>
    <w:basedOn w:val="Tablelvl2"/>
    <w:rsid w:val="00896F37"/>
    <w:rPr>
      <w:b w:val="0"/>
    </w:rPr>
  </w:style>
  <w:style w:type="paragraph" w:customStyle="1" w:styleId="Tablelvl4">
    <w:name w:val="Table lvl 4"/>
    <w:basedOn w:val="Tablelvl3"/>
    <w:rsid w:val="00896F37"/>
    <w:pPr>
      <w:jc w:val="right"/>
    </w:pPr>
  </w:style>
  <w:style w:type="character" w:customStyle="1" w:styleId="Titlepage1Char">
    <w:name w:val="Title page 1 Char"/>
    <w:link w:val="Titlepage1"/>
    <w:uiPriority w:val="19"/>
    <w:rsid w:val="00BE1579"/>
    <w:rPr>
      <w:b/>
      <w:sz w:val="36"/>
      <w:lang w:val="en-GB"/>
    </w:rPr>
  </w:style>
  <w:style w:type="character" w:customStyle="1" w:styleId="TypePage1Char">
    <w:name w:val="Type Page 1 Char"/>
    <w:link w:val="TypePage1"/>
    <w:uiPriority w:val="39"/>
    <w:rsid w:val="00BE1579"/>
    <w:rPr>
      <w:b/>
      <w:sz w:val="28"/>
      <w:lang w:val="en-GB"/>
    </w:rPr>
  </w:style>
  <w:style w:type="character" w:customStyle="1" w:styleId="ListenabsatzZchn">
    <w:name w:val="Listenabsatz Zchn"/>
    <w:link w:val="Listenabsatz"/>
    <w:uiPriority w:val="34"/>
    <w:locked/>
    <w:rsid w:val="00BE1579"/>
    <w:rPr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E1579"/>
    <w:pPr>
      <w:spacing w:after="0" w:line="240" w:lineRule="auto"/>
    </w:pPr>
    <w:rPr>
      <w:rFonts w:ascii="Calibri" w:eastAsia="SimSun" w:hAnsi="Calibri"/>
      <w:sz w:val="20"/>
      <w:szCs w:val="20"/>
      <w:lang w:eastAsia="zh-CN" w:bidi="he-I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E1579"/>
    <w:rPr>
      <w:rFonts w:ascii="Calibri" w:eastAsia="SimSun" w:hAnsi="Calibri"/>
      <w:sz w:val="20"/>
      <w:szCs w:val="20"/>
      <w:lang w:val="en-GB" w:eastAsia="zh-CN" w:bidi="he-IL"/>
    </w:rPr>
  </w:style>
  <w:style w:type="character" w:styleId="Funotenzeichen">
    <w:name w:val="footnote reference"/>
    <w:uiPriority w:val="99"/>
    <w:semiHidden/>
    <w:unhideWhenUsed/>
    <w:rsid w:val="00BE1579"/>
    <w:rPr>
      <w:vertAlign w:val="superscript"/>
    </w:rPr>
  </w:style>
  <w:style w:type="table" w:customStyle="1" w:styleId="TableGrid1">
    <w:name w:val="Table Grid1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Times New Roman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Times New Roman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Times New Roman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TableInternalBorders1">
    <w:name w:val="TRTableInternalBorders1"/>
    <w:basedOn w:val="NormaleTabelle"/>
    <w:rsid w:val="00BE1579"/>
    <w:pPr>
      <w:spacing w:after="0" w:line="240" w:lineRule="auto"/>
    </w:pPr>
    <w:rPr>
      <w:rFonts w:eastAsia="Times New Roman" w:cs="Times New Roman"/>
      <w:sz w:val="20"/>
      <w:szCs w:val="20"/>
      <w:lang w:val="en-GB" w:eastAsia="en-GB" w:bidi="he-IL"/>
    </w:rPr>
    <w:tblPr>
      <w:tblInd w:w="57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b/>
      </w:rPr>
      <w:tblPr/>
      <w:trPr>
        <w:cantSplit/>
        <w:tblHeader/>
      </w:trPr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table" w:customStyle="1" w:styleId="TRTableInternalBorders11">
    <w:name w:val="TRTableInternalBorders11"/>
    <w:basedOn w:val="NormaleTabelle"/>
    <w:rsid w:val="00BE1579"/>
    <w:pPr>
      <w:spacing w:after="0" w:line="240" w:lineRule="auto"/>
    </w:pPr>
    <w:rPr>
      <w:rFonts w:eastAsia="Times New Roman" w:cs="Times New Roman"/>
      <w:sz w:val="20"/>
      <w:szCs w:val="20"/>
      <w:lang w:val="en-GB" w:eastAsia="en-GB" w:bidi="he-IL"/>
    </w:rPr>
    <w:tblPr>
      <w:tblInd w:w="57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b/>
      </w:rPr>
      <w:tblPr/>
      <w:trPr>
        <w:cantSplit/>
        <w:tblHeader/>
      </w:trPr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table" w:customStyle="1" w:styleId="TableGrid4">
    <w:name w:val="Table Grid4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Arial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Arial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Arial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Arial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NormaleTabelle"/>
    <w:uiPriority w:val="59"/>
    <w:rsid w:val="00BE1579"/>
    <w:pPr>
      <w:spacing w:after="0" w:line="240" w:lineRule="auto"/>
    </w:pPr>
    <w:rPr>
      <w:rFonts w:eastAsia="Times New Roman" w:cs="Times New Roman"/>
      <w:sz w:val="20"/>
      <w:szCs w:val="20"/>
      <w:lang w:eastAsia="da-DK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Arial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Arial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Arial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TableInternalBorders2">
    <w:name w:val="TRTableInternalBorders2"/>
    <w:rsid w:val="00BE1579"/>
    <w:pPr>
      <w:spacing w:line="240" w:lineRule="auto"/>
    </w:pPr>
    <w:rPr>
      <w:rFonts w:eastAsiaTheme="minorEastAsia" w:cs="Arial"/>
      <w:sz w:val="20"/>
      <w:szCs w:val="20"/>
      <w:lang w:val="en-GB" w:eastAsia="zh-C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TableGrid12">
    <w:name w:val="Table Grid12"/>
    <w:basedOn w:val="NormaleTabelle"/>
    <w:next w:val="Tabellenraster"/>
    <w:uiPriority w:val="59"/>
    <w:rsid w:val="00BE1579"/>
    <w:pPr>
      <w:spacing w:after="0" w:line="240" w:lineRule="auto"/>
    </w:pPr>
    <w:rPr>
      <w:rFonts w:eastAsiaTheme="minorEastAsia" w:cs="Arial"/>
      <w:sz w:val="20"/>
      <w:szCs w:val="20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TableInternalBorders3">
    <w:name w:val="TRTableInternalBorders3"/>
    <w:rsid w:val="00BE1579"/>
    <w:pPr>
      <w:spacing w:line="240" w:lineRule="auto"/>
    </w:pPr>
    <w:rPr>
      <w:rFonts w:eastAsiaTheme="minorEastAsia" w:cs="Arial"/>
      <w:sz w:val="20"/>
      <w:szCs w:val="20"/>
      <w:lang w:val="en-GB" w:eastAsia="zh-C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BE1579"/>
    <w:pPr>
      <w:spacing w:after="0" w:line="240" w:lineRule="auto"/>
    </w:pPr>
    <w:rPr>
      <w:rFonts w:ascii="Calibri" w:eastAsia="SimSun" w:hAnsi="Calibri"/>
      <w:sz w:val="20"/>
      <w:szCs w:val="20"/>
      <w:lang w:eastAsia="zh-CN" w:bidi="he-IL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E1579"/>
    <w:rPr>
      <w:rFonts w:ascii="Calibri" w:eastAsia="SimSun" w:hAnsi="Calibri"/>
      <w:sz w:val="20"/>
      <w:szCs w:val="20"/>
      <w:lang w:val="en-GB" w:eastAsia="zh-CN" w:bidi="he-IL"/>
    </w:rPr>
  </w:style>
  <w:style w:type="character" w:styleId="Endnotenzeichen">
    <w:name w:val="endnote reference"/>
    <w:uiPriority w:val="99"/>
    <w:semiHidden/>
    <w:unhideWhenUsed/>
    <w:rsid w:val="00BE1579"/>
    <w:rPr>
      <w:vertAlign w:val="superscript"/>
    </w:rPr>
  </w:style>
  <w:style w:type="character" w:styleId="Erwhnung">
    <w:name w:val="Mention"/>
    <w:uiPriority w:val="99"/>
    <w:unhideWhenUsed/>
    <w:rsid w:val="00BE1579"/>
    <w:rPr>
      <w:color w:val="2B579A"/>
      <w:shd w:val="clear" w:color="auto" w:fill="E1DFDD"/>
    </w:rPr>
  </w:style>
  <w:style w:type="paragraph" w:customStyle="1" w:styleId="EndNoteBibliographyTitle">
    <w:name w:val="EndNote Bibliography Title"/>
    <w:basedOn w:val="Standard"/>
    <w:link w:val="EndNoteBibliographyTitleChar"/>
    <w:rsid w:val="00BE1579"/>
    <w:pPr>
      <w:spacing w:after="0" w:line="259" w:lineRule="auto"/>
      <w:jc w:val="center"/>
    </w:pPr>
    <w:rPr>
      <w:rFonts w:eastAsia="SimSun" w:cs="Times New Roman"/>
      <w:noProof/>
      <w:szCs w:val="22"/>
      <w:lang w:val="en-US" w:eastAsia="zh-CN" w:bidi="he-IL"/>
    </w:rPr>
  </w:style>
  <w:style w:type="character" w:customStyle="1" w:styleId="EndNoteBibliographyTitleChar">
    <w:name w:val="EndNote Bibliography Title Char"/>
    <w:link w:val="EndNoteBibliographyTitle"/>
    <w:rsid w:val="00BE1579"/>
    <w:rPr>
      <w:rFonts w:eastAsia="SimSun" w:cs="Times New Roman"/>
      <w:noProof/>
      <w:szCs w:val="22"/>
      <w:lang w:val="en-US" w:eastAsia="zh-CN" w:bidi="he-IL"/>
    </w:rPr>
  </w:style>
  <w:style w:type="paragraph" w:customStyle="1" w:styleId="EndNoteBibliography">
    <w:name w:val="EndNote Bibliography"/>
    <w:basedOn w:val="Standard"/>
    <w:link w:val="EndNoteBibliographyChar"/>
    <w:rsid w:val="00BE1579"/>
    <w:pPr>
      <w:spacing w:after="160" w:line="240" w:lineRule="auto"/>
    </w:pPr>
    <w:rPr>
      <w:rFonts w:eastAsia="SimSun" w:cs="Times New Roman"/>
      <w:noProof/>
      <w:szCs w:val="22"/>
      <w:lang w:val="en-US" w:eastAsia="zh-CN" w:bidi="he-IL"/>
    </w:rPr>
  </w:style>
  <w:style w:type="character" w:customStyle="1" w:styleId="EndNoteBibliographyChar">
    <w:name w:val="EndNote Bibliography Char"/>
    <w:link w:val="EndNoteBibliography"/>
    <w:rsid w:val="00BE1579"/>
    <w:rPr>
      <w:rFonts w:eastAsia="SimSun" w:cs="Times New Roman"/>
      <w:noProof/>
      <w:szCs w:val="22"/>
      <w:lang w:val="en-US" w:eastAsia="zh-CN" w:bidi="he-IL"/>
    </w:rPr>
  </w:style>
  <w:style w:type="paragraph" w:styleId="StandardWeb">
    <w:name w:val="Normal (Web)"/>
    <w:basedOn w:val="Standard"/>
    <w:uiPriority w:val="99"/>
    <w:unhideWhenUsed/>
    <w:rsid w:val="00BE157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2"/>
      <w:szCs w:val="22"/>
      <w:lang w:eastAsia="en-GB" w:bidi="he-IL"/>
    </w:rPr>
  </w:style>
  <w:style w:type="table" w:customStyle="1" w:styleId="TRTableInternalBorders4">
    <w:name w:val="TRTableInternalBorders4"/>
    <w:rsid w:val="00BE1579"/>
    <w:pPr>
      <w:spacing w:after="0" w:line="240" w:lineRule="auto"/>
    </w:pPr>
    <w:rPr>
      <w:rFonts w:eastAsia="SimSun" w:cs="Times New Roman"/>
      <w:sz w:val="20"/>
      <w:szCs w:val="20"/>
      <w:lang w:val="en-GB" w:eastAsia="zh-CN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tcMar>
        <w:top w:w="57" w:type="dxa"/>
        <w:bottom w:w="57" w:type="dxa"/>
      </w:tcMar>
    </w:tcPr>
  </w:style>
  <w:style w:type="table" w:customStyle="1" w:styleId="TableNormal">
    <w:name w:val="Table Normal"/>
    <w:uiPriority w:val="2"/>
    <w:semiHidden/>
    <w:unhideWhenUsed/>
    <w:qFormat/>
    <w:rsid w:val="007E642B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7E642B"/>
    <w:pPr>
      <w:widowControl w:val="0"/>
      <w:autoSpaceDE w:val="0"/>
      <w:autoSpaceDN w:val="0"/>
      <w:spacing w:after="0" w:line="240" w:lineRule="auto"/>
      <w:ind w:left="50"/>
    </w:pPr>
    <w:rPr>
      <w:rFonts w:ascii="Calibri" w:eastAsia="Calibri" w:hAnsi="Calibri" w:cs="Calibri"/>
      <w:sz w:val="22"/>
      <w:szCs w:val="2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340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NNAuthoring\NN_Authoring_Master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CB63D6FB4240CF8947F262A08F5C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455DD5-81FD-47FD-A8F7-66C563C954DD}"/>
      </w:docPartPr>
      <w:docPartBody>
        <w:p w:rsidR="00884866" w:rsidRDefault="00E37E77" w:rsidP="00E37E77">
          <w:pPr>
            <w:pStyle w:val="12CB63D6FB4240CF8947F262A08F5CF2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E764AECD617740E2A7C97097A69CDA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CA8CA0-99E9-4024-AFD3-885D6A2B7706}"/>
      </w:docPartPr>
      <w:docPartBody>
        <w:p w:rsidR="00884866" w:rsidRDefault="00E37E77" w:rsidP="00E37E77">
          <w:pPr>
            <w:pStyle w:val="E764AECD617740E2A7C97097A69CDA18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34D47A15783A49488ADBD40E8D4324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D95FF-41E7-40AC-BEED-F68FE338ACA2}"/>
      </w:docPartPr>
      <w:docPartBody>
        <w:p w:rsidR="00884866" w:rsidRDefault="00E37E77" w:rsidP="00E37E77">
          <w:pPr>
            <w:pStyle w:val="34D47A15783A49488ADBD40E8D432439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24B21C8B1FC245B5AE376F588CA0A9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6E66D0-64F6-4E4A-9AD7-E7306D1BD775}"/>
      </w:docPartPr>
      <w:docPartBody>
        <w:p w:rsidR="00884866" w:rsidRDefault="00E37E77" w:rsidP="00E37E77">
          <w:pPr>
            <w:pStyle w:val="24B21C8B1FC245B5AE376F588CA0A9BA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7A8467D9CC1C4A8EA355C0C82352BF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EFA722-8EBD-4853-BFA5-9B3C4F433D6A}"/>
      </w:docPartPr>
      <w:docPartBody>
        <w:p w:rsidR="002013C2" w:rsidRDefault="00884866" w:rsidP="00884866">
          <w:pPr>
            <w:pStyle w:val="7A8467D9CC1C4A8EA355C0C82352BF3D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87F96CC10CDF442F92F56EA8E849E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4C721D-A781-4BE7-8B41-44C22960ADAA}"/>
      </w:docPartPr>
      <w:docPartBody>
        <w:p w:rsidR="002013C2" w:rsidRDefault="00884866" w:rsidP="00884866">
          <w:pPr>
            <w:pStyle w:val="87F96CC10CDF442F92F56EA8E849E7C3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85E93678BFC344AEB59F44941CA927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221ABC-CE14-41EE-BEEA-2E9F6B9E1749}"/>
      </w:docPartPr>
      <w:docPartBody>
        <w:p w:rsidR="002013C2" w:rsidRDefault="00884866" w:rsidP="00884866">
          <w:pPr>
            <w:pStyle w:val="85E93678BFC344AEB59F44941CA92703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857CE0A29F2445598D2355005BD890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EA79DA-60D9-4FC6-A053-D55DC504A863}"/>
      </w:docPartPr>
      <w:docPartBody>
        <w:p w:rsidR="002013C2" w:rsidRDefault="00884866" w:rsidP="00884866">
          <w:pPr>
            <w:pStyle w:val="857CE0A29F2445598D2355005BD89021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0A5564BC05134DFBBBED30E024D020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4C1E8C-D61A-449D-AC11-ECC0CC4A3FE4}"/>
      </w:docPartPr>
      <w:docPartBody>
        <w:p w:rsidR="002013C2" w:rsidRDefault="00884866" w:rsidP="00884866">
          <w:pPr>
            <w:pStyle w:val="0A5564BC05134DFBBBED30E024D0208D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60C9CD13C8CE4F7D948A34128FB208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90406D-0A46-49DC-988F-B46904B0DB5F}"/>
      </w:docPartPr>
      <w:docPartBody>
        <w:p w:rsidR="002013C2" w:rsidRDefault="00884866" w:rsidP="00884866">
          <w:pPr>
            <w:pStyle w:val="60C9CD13C8CE4F7D948A34128FB208DD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EC3A8341001646BB917F119E8F0F6F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B523FC-10C1-4C41-A865-4C2A628E2BE9}"/>
      </w:docPartPr>
      <w:docPartBody>
        <w:p w:rsidR="002013C2" w:rsidRDefault="00884866" w:rsidP="00884866">
          <w:pPr>
            <w:pStyle w:val="EC3A8341001646BB917F119E8F0F6F46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10E69033E6434E1A91D6398AF0AC12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476BB2-62B6-4C28-A837-2AC212E76B1C}"/>
      </w:docPartPr>
      <w:docPartBody>
        <w:p w:rsidR="002013C2" w:rsidRDefault="00884866" w:rsidP="00884866">
          <w:pPr>
            <w:pStyle w:val="10E69033E6434E1A91D6398AF0AC1249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697EDCBC63284612B7421AB9405D08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FCFFE1-1D6D-4EBB-B998-705B195F9CD5}"/>
      </w:docPartPr>
      <w:docPartBody>
        <w:p w:rsidR="002013C2" w:rsidRDefault="00884866" w:rsidP="00884866">
          <w:pPr>
            <w:pStyle w:val="697EDCBC63284612B7421AB9405D0878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F3B8D6A404DC4DA5B75CEB16ECD9EC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DB646A-931F-49AF-AF45-D2CA622A0157}"/>
      </w:docPartPr>
      <w:docPartBody>
        <w:p w:rsidR="002013C2" w:rsidRDefault="00884866" w:rsidP="00884866">
          <w:pPr>
            <w:pStyle w:val="F3B8D6A404DC4DA5B75CEB16ECD9EC5C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1DF2F04313694C0F8272D6797DF3BB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F7431-6165-4F73-AECB-9119A488B8C8}"/>
      </w:docPartPr>
      <w:docPartBody>
        <w:p w:rsidR="002013C2" w:rsidRDefault="00884866" w:rsidP="00884866">
          <w:pPr>
            <w:pStyle w:val="1DF2F04313694C0F8272D6797DF3BB0A"/>
          </w:pPr>
          <w:r w:rsidRPr="00ED7DBC">
            <w:rPr>
              <w:i/>
              <w:iCs/>
              <w:color w:val="A6A6A6"/>
            </w:rPr>
            <w:t>[</w:t>
          </w:r>
          <w:r w:rsidRPr="00ED7DBC">
            <w:rPr>
              <w:rStyle w:val="Platzhaltertext"/>
              <w:i/>
              <w:iCs/>
              <w:color w:val="A6A6A6"/>
            </w:rPr>
            <w:t>Insert via the StudyBuilder ribbon.]</w:t>
          </w:r>
        </w:p>
      </w:docPartBody>
    </w:docPart>
    <w:docPart>
      <w:docPartPr>
        <w:name w:val="C396C2106C3C423AA4D1476DEAADE6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8D3495-6D23-44A6-88BE-FBF71E2968AD}"/>
      </w:docPartPr>
      <w:docPartBody>
        <w:p w:rsidR="002013C2" w:rsidRDefault="00884866" w:rsidP="00884866">
          <w:pPr>
            <w:pStyle w:val="C396C2106C3C423AA4D1476DEAADE60A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837ECB4322C64248A533BDD3C7C4A5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CD860F-9205-4F0D-8DC6-8DABDC931733}"/>
      </w:docPartPr>
      <w:docPartBody>
        <w:p w:rsidR="002013C2" w:rsidRDefault="00884866" w:rsidP="00884866">
          <w:pPr>
            <w:pStyle w:val="837ECB4322C64248A533BDD3C7C4A5E0"/>
          </w:pPr>
          <w:r w:rsidRPr="00ED7DBC">
            <w:rPr>
              <w:i/>
              <w:iCs/>
              <w:color w:val="A6A6A6" w:themeColor="background1" w:themeShade="A6"/>
            </w:rPr>
            <w:t>[Can be inserted via the StudyBuilder ribbon.]</w:t>
          </w:r>
        </w:p>
      </w:docPartBody>
    </w:docPart>
    <w:docPart>
      <w:docPartPr>
        <w:name w:val="31DC25B200F04000BB64064F749AF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62FDB2-1DC5-4A82-A740-CB300D760A2D}"/>
      </w:docPartPr>
      <w:docPartBody>
        <w:p w:rsidR="00DF7E77" w:rsidRDefault="002013C2" w:rsidP="002013C2">
          <w:pPr>
            <w:pStyle w:val="31DC25B200F04000BB64064F749AF3F1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  <w:docPart>
      <w:docPartPr>
        <w:name w:val="8DDDFB97A58E48D98A8A86BE91AC8C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25739B-AE9F-4C4D-8C14-660ED4785EC7}"/>
      </w:docPartPr>
      <w:docPartBody>
        <w:p w:rsidR="00DF7E77" w:rsidRDefault="002013C2" w:rsidP="002013C2">
          <w:pPr>
            <w:pStyle w:val="8DDDFB97A58E48D98A8A86BE91AC8CE7"/>
          </w:pPr>
          <w:r w:rsidRPr="00ED7DBC">
            <w:rPr>
              <w:i/>
              <w:iCs/>
              <w:color w:val="A6A6A6" w:themeColor="background1" w:themeShade="A6"/>
            </w:rPr>
            <w:t>[Insert via the StudyBuilder ribbon.]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0C82F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101B6"/>
    <w:multiLevelType w:val="multilevel"/>
    <w:tmpl w:val="166CA648"/>
    <w:numStyleLink w:val="GuidanceTextBulletsStyle"/>
  </w:abstractNum>
  <w:abstractNum w:abstractNumId="2" w15:restartNumberingAfterBreak="0">
    <w:nsid w:val="02A80EE2"/>
    <w:multiLevelType w:val="multilevel"/>
    <w:tmpl w:val="5D6ECFEA"/>
    <w:lvl w:ilvl="0">
      <w:start w:val="1"/>
      <w:numFmt w:val="decimal"/>
      <w:pStyle w:val="5F8461244A654E8F98A1C1D334EBCF5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6D82F7B"/>
    <w:multiLevelType w:val="multilevel"/>
    <w:tmpl w:val="295C126C"/>
    <w:numStyleLink w:val="GuidanceTextNumberedBulletsStyle"/>
  </w:abstractNum>
  <w:abstractNum w:abstractNumId="4" w15:restartNumberingAfterBreak="0">
    <w:nsid w:val="090B294D"/>
    <w:multiLevelType w:val="multilevel"/>
    <w:tmpl w:val="295C126C"/>
    <w:styleLink w:val="GuidanceTextNumberedBulletsStyle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%3"/>
      <w:lvlJc w:val="left"/>
      <w:pPr>
        <w:ind w:left="794" w:hanging="227"/>
      </w:pPr>
      <w:rPr>
        <w:rFonts w:hint="default"/>
      </w:rPr>
    </w:lvl>
    <w:lvl w:ilvl="3">
      <w:start w:val="1"/>
      <w:numFmt w:val="none"/>
      <w:lvlText w:val=""/>
      <w:lvlJc w:val="left"/>
      <w:pPr>
        <w:ind w:left="1021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247" w:hanging="226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ADF5136"/>
    <w:multiLevelType w:val="multilevel"/>
    <w:tmpl w:val="A610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CBE0B05"/>
    <w:multiLevelType w:val="multilevel"/>
    <w:tmpl w:val="070E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0136096"/>
    <w:multiLevelType w:val="multilevel"/>
    <w:tmpl w:val="4E58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5C2011"/>
    <w:multiLevelType w:val="hybridMultilevel"/>
    <w:tmpl w:val="D560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FDB"/>
    <w:multiLevelType w:val="multilevel"/>
    <w:tmpl w:val="7AF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B291E2D"/>
    <w:multiLevelType w:val="multilevel"/>
    <w:tmpl w:val="DC46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2AE05A2"/>
    <w:multiLevelType w:val="multilevel"/>
    <w:tmpl w:val="9A78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6DC4E35"/>
    <w:multiLevelType w:val="multilevel"/>
    <w:tmpl w:val="0ECC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CC3CCC"/>
    <w:multiLevelType w:val="multilevel"/>
    <w:tmpl w:val="166CA648"/>
    <w:numStyleLink w:val="GuidanceTextBulletsStyle"/>
  </w:abstractNum>
  <w:abstractNum w:abstractNumId="14" w15:restartNumberingAfterBreak="0">
    <w:nsid w:val="447F7F38"/>
    <w:multiLevelType w:val="multilevel"/>
    <w:tmpl w:val="523C5A58"/>
    <w:lvl w:ilvl="0">
      <w:start w:val="1"/>
      <w:numFmt w:val="upperLetter"/>
      <w:lvlText w:val="Appendix %1"/>
      <w:lvlJc w:val="left"/>
      <w:pPr>
        <w:ind w:left="1985" w:hanging="1985"/>
      </w:pPr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48B5B56"/>
    <w:multiLevelType w:val="multilevel"/>
    <w:tmpl w:val="166CA648"/>
    <w:styleLink w:val="GuidanceTextBulletsStyle"/>
    <w:lvl w:ilvl="0">
      <w:start w:val="1"/>
      <w:numFmt w:val="bullet"/>
      <w:pStyle w:val="GuidanceTextBulletL1"/>
      <w:lvlText w:val=""/>
      <w:lvlJc w:val="left"/>
      <w:pPr>
        <w:ind w:left="227" w:hanging="22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pStyle w:val="GuidanceTextBulletL2"/>
      <w:lvlText w:val="◦"/>
      <w:lvlJc w:val="left"/>
      <w:pPr>
        <w:ind w:left="397" w:hanging="170"/>
      </w:pPr>
      <w:rPr>
        <w:rFonts w:ascii="Verdana" w:hAnsi="Verdana" w:cs="Times New Roman" w:hint="default"/>
      </w:rPr>
    </w:lvl>
    <w:lvl w:ilvl="2">
      <w:start w:val="1"/>
      <w:numFmt w:val="none"/>
      <w:lvlText w:val="%3"/>
      <w:lvlJc w:val="left"/>
      <w:pPr>
        <w:ind w:left="680" w:hanging="226"/>
      </w:pPr>
      <w:rPr>
        <w:rFonts w:hint="default"/>
      </w:rPr>
    </w:lvl>
    <w:lvl w:ilvl="3">
      <w:start w:val="1"/>
      <w:numFmt w:val="none"/>
      <w:lvlText w:val=""/>
      <w:lvlJc w:val="left"/>
      <w:pPr>
        <w:ind w:left="907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4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72761B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2E7E7A"/>
    <w:multiLevelType w:val="multilevel"/>
    <w:tmpl w:val="D88C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91F6C60"/>
    <w:multiLevelType w:val="multilevel"/>
    <w:tmpl w:val="FDAA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BA11298"/>
    <w:multiLevelType w:val="multilevel"/>
    <w:tmpl w:val="2DDE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3536AB8"/>
    <w:multiLevelType w:val="multilevel"/>
    <w:tmpl w:val="BE2A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4D658DA"/>
    <w:multiLevelType w:val="multilevel"/>
    <w:tmpl w:val="B65EB652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AC27D4B"/>
    <w:multiLevelType w:val="multilevel"/>
    <w:tmpl w:val="0886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DCD55C9"/>
    <w:multiLevelType w:val="multilevel"/>
    <w:tmpl w:val="6DCE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1930A12"/>
    <w:multiLevelType w:val="hybridMultilevel"/>
    <w:tmpl w:val="8DEE8A7A"/>
    <w:lvl w:ilvl="0" w:tplc="167E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3BD0"/>
    <w:multiLevelType w:val="multilevel"/>
    <w:tmpl w:val="9D5A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B4A4D4A"/>
    <w:multiLevelType w:val="multilevel"/>
    <w:tmpl w:val="AB64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E4133B"/>
    <w:multiLevelType w:val="multilevel"/>
    <w:tmpl w:val="0AE2BD94"/>
    <w:lvl w:ilvl="0">
      <w:start w:val="1"/>
      <w:numFmt w:val="decimal"/>
      <w:pStyle w:val="5F8461244A654E8F98A1C1D334EBCF5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0513253"/>
    <w:multiLevelType w:val="multilevel"/>
    <w:tmpl w:val="CEAC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54B04DD"/>
    <w:multiLevelType w:val="hybridMultilevel"/>
    <w:tmpl w:val="EEEEE61A"/>
    <w:lvl w:ilvl="0" w:tplc="87647BF6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C35D26"/>
    <w:multiLevelType w:val="hybridMultilevel"/>
    <w:tmpl w:val="766EEC28"/>
    <w:lvl w:ilvl="0" w:tplc="5734B84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866C7"/>
    <w:multiLevelType w:val="multilevel"/>
    <w:tmpl w:val="5200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1"/>
  </w:num>
  <w:num w:numId="2">
    <w:abstractNumId w:val="24"/>
  </w:num>
  <w:num w:numId="3">
    <w:abstractNumId w:val="14"/>
  </w:num>
  <w:num w:numId="4">
    <w:abstractNumId w:val="0"/>
  </w:num>
  <w:num w:numId="5">
    <w:abstractNumId w:val="8"/>
  </w:num>
  <w:num w:numId="6">
    <w:abstractNumId w:val="15"/>
  </w:num>
  <w:num w:numId="7">
    <w:abstractNumId w:val="1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9"/>
  </w:num>
  <w:num w:numId="11">
    <w:abstractNumId w:val="4"/>
  </w:num>
  <w:num w:numId="12">
    <w:abstractNumId w:val="3"/>
  </w:num>
  <w:num w:numId="13">
    <w:abstractNumId w:val="16"/>
  </w:num>
  <w:num w:numId="14">
    <w:abstractNumId w:val="30"/>
  </w:num>
  <w:num w:numId="15">
    <w:abstractNumId w:val="17"/>
  </w:num>
  <w:num w:numId="16">
    <w:abstractNumId w:val="26"/>
  </w:num>
  <w:num w:numId="17">
    <w:abstractNumId w:val="19"/>
  </w:num>
  <w:num w:numId="18">
    <w:abstractNumId w:val="25"/>
  </w:num>
  <w:num w:numId="19">
    <w:abstractNumId w:val="6"/>
  </w:num>
  <w:num w:numId="20">
    <w:abstractNumId w:val="18"/>
  </w:num>
  <w:num w:numId="21">
    <w:abstractNumId w:val="28"/>
  </w:num>
  <w:num w:numId="22">
    <w:abstractNumId w:val="10"/>
  </w:num>
  <w:num w:numId="23">
    <w:abstractNumId w:val="9"/>
  </w:num>
  <w:num w:numId="24">
    <w:abstractNumId w:val="20"/>
  </w:num>
  <w:num w:numId="25">
    <w:abstractNumId w:val="31"/>
  </w:num>
  <w:num w:numId="26">
    <w:abstractNumId w:val="5"/>
  </w:num>
  <w:num w:numId="27">
    <w:abstractNumId w:val="22"/>
  </w:num>
  <w:num w:numId="28">
    <w:abstractNumId w:val="12"/>
  </w:num>
  <w:num w:numId="29">
    <w:abstractNumId w:val="11"/>
  </w:num>
  <w:num w:numId="30">
    <w:abstractNumId w:val="7"/>
  </w:num>
  <w:num w:numId="31">
    <w:abstractNumId w:val="2"/>
  </w:num>
  <w:num w:numId="32">
    <w:abstractNumId w:val="27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78"/>
    <w:rsid w:val="00011B85"/>
    <w:rsid w:val="00025495"/>
    <w:rsid w:val="0003612F"/>
    <w:rsid w:val="000707C1"/>
    <w:rsid w:val="00085944"/>
    <w:rsid w:val="000878F9"/>
    <w:rsid w:val="000B0091"/>
    <w:rsid w:val="000D0828"/>
    <w:rsid w:val="000F1798"/>
    <w:rsid w:val="000F6FC6"/>
    <w:rsid w:val="001115F0"/>
    <w:rsid w:val="0012592B"/>
    <w:rsid w:val="00125E5A"/>
    <w:rsid w:val="001364EA"/>
    <w:rsid w:val="00136F64"/>
    <w:rsid w:val="00144417"/>
    <w:rsid w:val="0014468A"/>
    <w:rsid w:val="00151D84"/>
    <w:rsid w:val="001911F4"/>
    <w:rsid w:val="001B1ADB"/>
    <w:rsid w:val="001D0AAA"/>
    <w:rsid w:val="00200BCD"/>
    <w:rsid w:val="002013C2"/>
    <w:rsid w:val="0020187E"/>
    <w:rsid w:val="00217F04"/>
    <w:rsid w:val="00243BA9"/>
    <w:rsid w:val="002527BE"/>
    <w:rsid w:val="002540EA"/>
    <w:rsid w:val="00271513"/>
    <w:rsid w:val="00273656"/>
    <w:rsid w:val="002760DE"/>
    <w:rsid w:val="00277F87"/>
    <w:rsid w:val="00283FE4"/>
    <w:rsid w:val="002915C9"/>
    <w:rsid w:val="002B1B35"/>
    <w:rsid w:val="002C060D"/>
    <w:rsid w:val="002D5929"/>
    <w:rsid w:val="002F3FB1"/>
    <w:rsid w:val="002F45F3"/>
    <w:rsid w:val="0031389D"/>
    <w:rsid w:val="00321F58"/>
    <w:rsid w:val="0032412B"/>
    <w:rsid w:val="00326DFD"/>
    <w:rsid w:val="003351E5"/>
    <w:rsid w:val="00364E32"/>
    <w:rsid w:val="0037723E"/>
    <w:rsid w:val="00382825"/>
    <w:rsid w:val="003A2119"/>
    <w:rsid w:val="003D0829"/>
    <w:rsid w:val="00407B14"/>
    <w:rsid w:val="004139B2"/>
    <w:rsid w:val="0044197D"/>
    <w:rsid w:val="00446A98"/>
    <w:rsid w:val="00460381"/>
    <w:rsid w:val="00484600"/>
    <w:rsid w:val="0049652D"/>
    <w:rsid w:val="004A5CE6"/>
    <w:rsid w:val="004B0DFD"/>
    <w:rsid w:val="004D1E00"/>
    <w:rsid w:val="004D46EA"/>
    <w:rsid w:val="004D56D1"/>
    <w:rsid w:val="004E0D3E"/>
    <w:rsid w:val="004E499D"/>
    <w:rsid w:val="004F2745"/>
    <w:rsid w:val="004F2FE1"/>
    <w:rsid w:val="004F52CA"/>
    <w:rsid w:val="004F77EE"/>
    <w:rsid w:val="00506FC3"/>
    <w:rsid w:val="005119E6"/>
    <w:rsid w:val="005121AB"/>
    <w:rsid w:val="00520174"/>
    <w:rsid w:val="005228EF"/>
    <w:rsid w:val="005306D0"/>
    <w:rsid w:val="00531B67"/>
    <w:rsid w:val="005448ED"/>
    <w:rsid w:val="00562514"/>
    <w:rsid w:val="005822A0"/>
    <w:rsid w:val="005A2512"/>
    <w:rsid w:val="005A3A68"/>
    <w:rsid w:val="005A50E6"/>
    <w:rsid w:val="006059D7"/>
    <w:rsid w:val="0060724C"/>
    <w:rsid w:val="00617C19"/>
    <w:rsid w:val="00620F0A"/>
    <w:rsid w:val="0063671E"/>
    <w:rsid w:val="00643A02"/>
    <w:rsid w:val="00646ADA"/>
    <w:rsid w:val="0065350B"/>
    <w:rsid w:val="00660517"/>
    <w:rsid w:val="00670A21"/>
    <w:rsid w:val="00670F49"/>
    <w:rsid w:val="00685686"/>
    <w:rsid w:val="006A30C7"/>
    <w:rsid w:val="006D0A01"/>
    <w:rsid w:val="006D6213"/>
    <w:rsid w:val="00715906"/>
    <w:rsid w:val="0073209F"/>
    <w:rsid w:val="00736163"/>
    <w:rsid w:val="007407A5"/>
    <w:rsid w:val="0074570E"/>
    <w:rsid w:val="00764CD7"/>
    <w:rsid w:val="00765C00"/>
    <w:rsid w:val="007B65FC"/>
    <w:rsid w:val="007E6C5F"/>
    <w:rsid w:val="008009A1"/>
    <w:rsid w:val="008075DE"/>
    <w:rsid w:val="0081531F"/>
    <w:rsid w:val="00823406"/>
    <w:rsid w:val="0084188C"/>
    <w:rsid w:val="00865CEB"/>
    <w:rsid w:val="00872923"/>
    <w:rsid w:val="00884866"/>
    <w:rsid w:val="00887BF6"/>
    <w:rsid w:val="00892E67"/>
    <w:rsid w:val="008A0EEF"/>
    <w:rsid w:val="008A12DD"/>
    <w:rsid w:val="008A5D1E"/>
    <w:rsid w:val="008C21F9"/>
    <w:rsid w:val="008D5137"/>
    <w:rsid w:val="008E4791"/>
    <w:rsid w:val="008F2C61"/>
    <w:rsid w:val="009133DF"/>
    <w:rsid w:val="00923FB8"/>
    <w:rsid w:val="0095041C"/>
    <w:rsid w:val="00951419"/>
    <w:rsid w:val="00954967"/>
    <w:rsid w:val="00964032"/>
    <w:rsid w:val="00966FA0"/>
    <w:rsid w:val="0097480C"/>
    <w:rsid w:val="0097693F"/>
    <w:rsid w:val="0098285E"/>
    <w:rsid w:val="00983D8A"/>
    <w:rsid w:val="00990E00"/>
    <w:rsid w:val="00991545"/>
    <w:rsid w:val="009A1349"/>
    <w:rsid w:val="009A4989"/>
    <w:rsid w:val="009A6497"/>
    <w:rsid w:val="009B29F5"/>
    <w:rsid w:val="009C0CDC"/>
    <w:rsid w:val="009C574F"/>
    <w:rsid w:val="009D5EEB"/>
    <w:rsid w:val="009E5605"/>
    <w:rsid w:val="009F441D"/>
    <w:rsid w:val="00A07F57"/>
    <w:rsid w:val="00A11723"/>
    <w:rsid w:val="00A21BF4"/>
    <w:rsid w:val="00A46386"/>
    <w:rsid w:val="00A57778"/>
    <w:rsid w:val="00A665C0"/>
    <w:rsid w:val="00A73335"/>
    <w:rsid w:val="00A91BE4"/>
    <w:rsid w:val="00A92179"/>
    <w:rsid w:val="00AA486E"/>
    <w:rsid w:val="00AA612C"/>
    <w:rsid w:val="00AF0BBD"/>
    <w:rsid w:val="00B257F3"/>
    <w:rsid w:val="00B25CB3"/>
    <w:rsid w:val="00B301A4"/>
    <w:rsid w:val="00B30377"/>
    <w:rsid w:val="00B4540D"/>
    <w:rsid w:val="00B47363"/>
    <w:rsid w:val="00B56B46"/>
    <w:rsid w:val="00B64CC6"/>
    <w:rsid w:val="00B72570"/>
    <w:rsid w:val="00B84948"/>
    <w:rsid w:val="00B87E4F"/>
    <w:rsid w:val="00BA30B9"/>
    <w:rsid w:val="00BC07ED"/>
    <w:rsid w:val="00BC1D8C"/>
    <w:rsid w:val="00BC2CE4"/>
    <w:rsid w:val="00BD2713"/>
    <w:rsid w:val="00BD3DC5"/>
    <w:rsid w:val="00BE1527"/>
    <w:rsid w:val="00C03C72"/>
    <w:rsid w:val="00C117B1"/>
    <w:rsid w:val="00C2736A"/>
    <w:rsid w:val="00C305C2"/>
    <w:rsid w:val="00C4004C"/>
    <w:rsid w:val="00C56F19"/>
    <w:rsid w:val="00C724A5"/>
    <w:rsid w:val="00C750BC"/>
    <w:rsid w:val="00CA69FD"/>
    <w:rsid w:val="00CA7BD4"/>
    <w:rsid w:val="00CB789D"/>
    <w:rsid w:val="00CC6855"/>
    <w:rsid w:val="00CC7228"/>
    <w:rsid w:val="00CD2EFA"/>
    <w:rsid w:val="00CD7BA5"/>
    <w:rsid w:val="00CE1E1D"/>
    <w:rsid w:val="00CE7875"/>
    <w:rsid w:val="00CF4205"/>
    <w:rsid w:val="00CF58BF"/>
    <w:rsid w:val="00D07CD8"/>
    <w:rsid w:val="00D23B1D"/>
    <w:rsid w:val="00D27CD1"/>
    <w:rsid w:val="00D40AFE"/>
    <w:rsid w:val="00D46AF4"/>
    <w:rsid w:val="00D601CD"/>
    <w:rsid w:val="00D60B1C"/>
    <w:rsid w:val="00D6187C"/>
    <w:rsid w:val="00D775E8"/>
    <w:rsid w:val="00D85531"/>
    <w:rsid w:val="00D95152"/>
    <w:rsid w:val="00D95F07"/>
    <w:rsid w:val="00DB6F69"/>
    <w:rsid w:val="00DC2FE3"/>
    <w:rsid w:val="00DD6A24"/>
    <w:rsid w:val="00DD7A0F"/>
    <w:rsid w:val="00DE71BA"/>
    <w:rsid w:val="00DF1808"/>
    <w:rsid w:val="00DF5066"/>
    <w:rsid w:val="00DF7E77"/>
    <w:rsid w:val="00E01989"/>
    <w:rsid w:val="00E04355"/>
    <w:rsid w:val="00E04484"/>
    <w:rsid w:val="00E324BA"/>
    <w:rsid w:val="00E37E77"/>
    <w:rsid w:val="00E50782"/>
    <w:rsid w:val="00E74F7A"/>
    <w:rsid w:val="00EA19CB"/>
    <w:rsid w:val="00F05721"/>
    <w:rsid w:val="00F13467"/>
    <w:rsid w:val="00F1416A"/>
    <w:rsid w:val="00F66A63"/>
    <w:rsid w:val="00F70001"/>
    <w:rsid w:val="00F72DB2"/>
    <w:rsid w:val="00FA71A2"/>
    <w:rsid w:val="00FC274A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B6E8B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Textkrper"/>
    <w:next w:val="Textkrper"/>
    <w:link w:val="berschrift1Zchn"/>
    <w:qFormat/>
    <w:rsid w:val="00765C00"/>
    <w:pPr>
      <w:keepNext/>
      <w:keepLines/>
      <w:pageBreakBefore/>
      <w:numPr>
        <w:numId w:val="1"/>
      </w:numPr>
      <w:spacing w:after="120"/>
      <w:outlineLvl w:val="0"/>
    </w:pPr>
    <w:rPr>
      <w:b/>
      <w:bCs/>
      <w:kern w:val="32"/>
      <w:sz w:val="32"/>
      <w:szCs w:val="32"/>
      <w:lang w:eastAsia="en-GB"/>
    </w:rPr>
  </w:style>
  <w:style w:type="paragraph" w:styleId="berschrift2">
    <w:name w:val="heading 2"/>
    <w:basedOn w:val="berschrift1"/>
    <w:next w:val="Textkrper"/>
    <w:link w:val="berschrift2Zchn"/>
    <w:uiPriority w:val="1"/>
    <w:qFormat/>
    <w:rsid w:val="00765C00"/>
    <w:pPr>
      <w:pageBreakBefore w:val="0"/>
      <w:numPr>
        <w:ilvl w:val="1"/>
      </w:numPr>
      <w:spacing w:before="240"/>
      <w:outlineLvl w:val="1"/>
    </w:pPr>
    <w:rPr>
      <w:bCs w:val="0"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uiPriority w:val="2"/>
    <w:qFormat/>
    <w:rsid w:val="00765C00"/>
    <w:pPr>
      <w:numPr>
        <w:ilvl w:val="2"/>
      </w:numPr>
      <w:outlineLvl w:val="2"/>
    </w:pPr>
    <w:rPr>
      <w:bCs/>
      <w:szCs w:val="26"/>
    </w:rPr>
  </w:style>
  <w:style w:type="paragraph" w:styleId="berschrift4">
    <w:name w:val="heading 4"/>
    <w:basedOn w:val="berschrift3"/>
    <w:next w:val="Textkrper"/>
    <w:link w:val="berschrift4Zchn"/>
    <w:uiPriority w:val="3"/>
    <w:qFormat/>
    <w:rsid w:val="00765C00"/>
    <w:pPr>
      <w:numPr>
        <w:ilvl w:val="3"/>
      </w:numPr>
      <w:spacing w:line="240" w:lineRule="auto"/>
      <w:outlineLvl w:val="3"/>
    </w:pPr>
    <w:rPr>
      <w:bCs w:val="0"/>
      <w:i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866"/>
    <w:rPr>
      <w:color w:val="808080"/>
    </w:rPr>
  </w:style>
  <w:style w:type="paragraph" w:customStyle="1" w:styleId="GuidanceText">
    <w:name w:val="Guidance Text"/>
    <w:basedOn w:val="Textkrper"/>
    <w:rsid w:val="00C03C72"/>
    <w:pPr>
      <w:shd w:val="clear" w:color="auto" w:fill="FFEFC1"/>
      <w:spacing w:after="120"/>
    </w:pPr>
    <w:rPr>
      <w:rFonts w:ascii="Verdana" w:hAnsi="Verdana"/>
      <w:sz w:val="19"/>
      <w:szCs w:val="20"/>
    </w:rPr>
  </w:style>
  <w:style w:type="paragraph" w:styleId="Textkrper">
    <w:name w:val="Body Text"/>
    <w:link w:val="TextkrperZchn"/>
    <w:uiPriority w:val="9"/>
    <w:qFormat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TextkrperZchn">
    <w:name w:val="Textkörper Zchn"/>
    <w:basedOn w:val="Absatz-Standardschriftart"/>
    <w:link w:val="Textkrper"/>
    <w:uiPriority w:val="9"/>
    <w:rsid w:val="00C03C72"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styleId="Hyperlink">
    <w:name w:val="Hyperlink"/>
    <w:basedOn w:val="Absatz-Standardschriftart"/>
    <w:uiPriority w:val="99"/>
    <w:unhideWhenUsed/>
    <w:rsid w:val="00C03C72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765C00"/>
    <w:rPr>
      <w:rFonts w:ascii="Times New Roman" w:eastAsia="Times New Roman" w:hAnsi="Times New Roman" w:cs="Times New Roman"/>
      <w:b/>
      <w:bCs/>
      <w:kern w:val="32"/>
      <w:sz w:val="32"/>
      <w:szCs w:val="32"/>
      <w:lang w:eastAsia="en-GB" w:bidi="ar-SA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765C00"/>
    <w:rPr>
      <w:rFonts w:ascii="Times New Roman" w:eastAsia="Times New Roman" w:hAnsi="Times New Roman" w:cs="Times New Roman"/>
      <w:b/>
      <w:iCs/>
      <w:kern w:val="32"/>
      <w:sz w:val="24"/>
      <w:szCs w:val="28"/>
      <w:lang w:eastAsia="en-GB" w:bidi="ar-SA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765C00"/>
    <w:rPr>
      <w:rFonts w:ascii="Times New Roman" w:eastAsia="Times New Roman" w:hAnsi="Times New Roman" w:cs="Times New Roman"/>
      <w:b/>
      <w:bCs/>
      <w:iCs/>
      <w:kern w:val="32"/>
      <w:sz w:val="24"/>
      <w:szCs w:val="26"/>
      <w:lang w:eastAsia="en-GB" w:bidi="ar-SA"/>
    </w:rPr>
  </w:style>
  <w:style w:type="character" w:customStyle="1" w:styleId="berschrift4Zchn">
    <w:name w:val="Überschrift 4 Zchn"/>
    <w:link w:val="berschrift4"/>
    <w:uiPriority w:val="3"/>
    <w:rsid w:val="00765C00"/>
    <w:rPr>
      <w:rFonts w:ascii="Times New Roman" w:eastAsia="Times New Roman" w:hAnsi="Times New Roman" w:cs="Times New Roman"/>
      <w:b/>
      <w:kern w:val="32"/>
      <w:sz w:val="24"/>
      <w:szCs w:val="26"/>
      <w:lang w:eastAsia="en-GB" w:bidi="ar-SA"/>
    </w:rPr>
  </w:style>
  <w:style w:type="character" w:styleId="SchwacheHervorhebung">
    <w:name w:val="Subtle Emphasis"/>
    <w:basedOn w:val="Absatz-Standardschriftart"/>
    <w:uiPriority w:val="19"/>
    <w:rsid w:val="00765C0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rsid w:val="00765C00"/>
    <w:rPr>
      <w:b/>
      <w:bCs/>
      <w:i/>
      <w:iCs/>
      <w:color w:val="4472C4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765C00"/>
    <w:pPr>
      <w:pBdr>
        <w:bottom w:val="single" w:sz="4" w:space="4" w:color="4472C4" w:themeColor="accent1"/>
      </w:pBdr>
      <w:spacing w:before="200" w:after="280" w:line="264" w:lineRule="auto"/>
      <w:ind w:left="936" w:right="936"/>
    </w:pPr>
    <w:rPr>
      <w:rFonts w:ascii="Times New Roman" w:eastAsiaTheme="minorHAnsi" w:hAnsi="Times New Roman"/>
      <w:b/>
      <w:bCs/>
      <w:i/>
      <w:iCs/>
      <w:color w:val="4472C4" w:themeColor="accent1"/>
      <w:sz w:val="24"/>
      <w:szCs w:val="24"/>
      <w:lang w:eastAsia="en-US" w:bidi="ar-SA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5C00"/>
    <w:rPr>
      <w:rFonts w:ascii="Times New Roman" w:eastAsiaTheme="minorHAnsi" w:hAnsi="Times New Roman"/>
      <w:b/>
      <w:bCs/>
      <w:i/>
      <w:iCs/>
      <w:color w:val="4472C4" w:themeColor="accent1"/>
      <w:sz w:val="24"/>
      <w:szCs w:val="24"/>
      <w:lang w:eastAsia="en-US" w:bidi="ar-SA"/>
    </w:rPr>
  </w:style>
  <w:style w:type="character" w:styleId="IntensiverVerweis">
    <w:name w:val="Intense Reference"/>
    <w:basedOn w:val="Absatz-Standardschriftart"/>
    <w:uiPriority w:val="32"/>
    <w:rsid w:val="00BE1527"/>
    <w:rPr>
      <w:b/>
      <w:bCs/>
      <w:smallCaps/>
      <w:color w:val="ED7D31" w:themeColor="accent2"/>
      <w:spacing w:val="5"/>
      <w:u w:val="single"/>
    </w:rPr>
  </w:style>
  <w:style w:type="paragraph" w:styleId="Listenabsatz">
    <w:name w:val="List Paragraph"/>
    <w:basedOn w:val="Standard"/>
    <w:link w:val="ListenabsatzZchn"/>
    <w:uiPriority w:val="34"/>
    <w:rsid w:val="00C03C72"/>
    <w:pPr>
      <w:spacing w:after="200" w:line="264" w:lineRule="auto"/>
      <w:ind w:left="720"/>
      <w:contextualSpacing/>
    </w:pPr>
    <w:rPr>
      <w:rFonts w:ascii="Times New Roman" w:eastAsiaTheme="minorHAnsi" w:hAnsi="Times New Roman"/>
      <w:sz w:val="24"/>
      <w:szCs w:val="24"/>
      <w:lang w:eastAsia="en-US" w:bidi="ar-SA"/>
    </w:rPr>
  </w:style>
  <w:style w:type="table" w:customStyle="1" w:styleId="TRTable">
    <w:name w:val="TRTable"/>
    <w:basedOn w:val="NormaleTabelle"/>
    <w:rsid w:val="00BE15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ar-SA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b/>
      </w:rPr>
      <w:tblPr/>
      <w:trPr>
        <w:cantSplit/>
        <w:tblHeader/>
      </w:trPr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paragraph" w:styleId="Verzeichnis4">
    <w:name w:val="toc 4"/>
    <w:basedOn w:val="Verzeichnis3"/>
    <w:next w:val="Standard"/>
    <w:uiPriority w:val="39"/>
    <w:rsid w:val="00BE1527"/>
    <w:pPr>
      <w:tabs>
        <w:tab w:val="clear" w:pos="1701"/>
        <w:tab w:val="left" w:pos="2778"/>
      </w:tabs>
      <w:ind w:left="2778" w:hanging="1077"/>
    </w:pPr>
  </w:style>
  <w:style w:type="paragraph" w:styleId="Verzeichnis3">
    <w:name w:val="toc 3"/>
    <w:basedOn w:val="Verzeichnis2"/>
    <w:next w:val="Standard"/>
    <w:uiPriority w:val="39"/>
    <w:rsid w:val="00BE1527"/>
    <w:pPr>
      <w:tabs>
        <w:tab w:val="left" w:pos="1701"/>
        <w:tab w:val="right" w:leader="dot" w:pos="9633"/>
      </w:tabs>
      <w:spacing w:after="0" w:line="240" w:lineRule="auto"/>
      <w:ind w:left="1702" w:right="454" w:hanging="851"/>
    </w:pPr>
    <w:rPr>
      <w:rFonts w:ascii="Times New Roman" w:eastAsia="Times New Roman" w:hAnsi="Times New Roman" w:cs="Times New Roman"/>
      <w:lang w:eastAsia="en-US" w:bidi="ar-SA"/>
    </w:rPr>
  </w:style>
  <w:style w:type="table" w:customStyle="1" w:styleId="TRTableInternalBorders">
    <w:name w:val="TRTableInternalBorders"/>
    <w:rsid w:val="00765C00"/>
    <w:pPr>
      <w:spacing w:after="0" w:line="240" w:lineRule="auto"/>
    </w:pPr>
    <w:rPr>
      <w:rFonts w:ascii="Times New Roman" w:hAnsi="Times New Roman" w:cs="Times New Roman"/>
      <w:sz w:val="20"/>
      <w:szCs w:val="20"/>
      <w:lang w:val="da-DK"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  <w:tblPr/>
      <w:trPr>
        <w:cantSplit/>
        <w:tblHeader/>
      </w:trPr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paragraph" w:styleId="Verzeichnis6">
    <w:name w:val="toc 6"/>
    <w:basedOn w:val="Verzeichnis5"/>
    <w:next w:val="Standard"/>
    <w:autoRedefine/>
    <w:uiPriority w:val="39"/>
    <w:unhideWhenUsed/>
    <w:rsid w:val="00BE1527"/>
    <w:pPr>
      <w:tabs>
        <w:tab w:val="left" w:pos="3686"/>
        <w:tab w:val="right" w:leader="dot" w:pos="9633"/>
      </w:tabs>
      <w:spacing w:after="0" w:line="240" w:lineRule="auto"/>
      <w:ind w:left="3685" w:right="454" w:hanging="1644"/>
    </w:pPr>
    <w:rPr>
      <w:rFonts w:ascii="Times New Roman" w:eastAsia="Times New Roman" w:hAnsi="Times New Roman" w:cs="Times New Roman"/>
      <w:lang w:eastAsia="en-US" w:bidi="ar-SA"/>
    </w:rPr>
  </w:style>
  <w:style w:type="paragraph" w:styleId="Verzeichnis8">
    <w:name w:val="toc 8"/>
    <w:basedOn w:val="Standard"/>
    <w:next w:val="Standard"/>
    <w:autoRedefine/>
    <w:uiPriority w:val="39"/>
    <w:unhideWhenUsed/>
    <w:rsid w:val="00BE1527"/>
    <w:pPr>
      <w:spacing w:after="100" w:line="264" w:lineRule="auto"/>
      <w:ind w:left="1680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styleId="Kopfzeile">
    <w:name w:val="header"/>
    <w:basedOn w:val="Standard"/>
    <w:link w:val="KopfzeileZchn"/>
    <w:uiPriority w:val="99"/>
    <w:semiHidden/>
    <w:unhideWhenUsed/>
    <w:rsid w:val="00C724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724A5"/>
  </w:style>
  <w:style w:type="paragraph" w:styleId="Listennummer">
    <w:name w:val="List Number"/>
    <w:basedOn w:val="Standard"/>
    <w:uiPriority w:val="99"/>
    <w:unhideWhenUsed/>
    <w:rsid w:val="00BE1527"/>
    <w:pPr>
      <w:numPr>
        <w:numId w:val="4"/>
      </w:numPr>
      <w:spacing w:after="200" w:line="264" w:lineRule="auto"/>
      <w:contextualSpacing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styleId="Aufzhlungszeichen">
    <w:name w:val="List Bullet"/>
    <w:basedOn w:val="Standard"/>
    <w:uiPriority w:val="99"/>
    <w:unhideWhenUsed/>
    <w:rsid w:val="00BE1527"/>
    <w:pPr>
      <w:tabs>
        <w:tab w:val="num" w:pos="360"/>
      </w:tabs>
      <w:spacing w:after="200" w:line="264" w:lineRule="auto"/>
      <w:ind w:left="360" w:hanging="360"/>
      <w:contextualSpacing/>
    </w:pPr>
    <w:rPr>
      <w:rFonts w:ascii="Times New Roman" w:eastAsiaTheme="minorHAnsi" w:hAnsi="Times New Roman"/>
      <w:sz w:val="24"/>
      <w:szCs w:val="24"/>
      <w:lang w:val="da-DK" w:eastAsia="en-US" w:bidi="ar-SA"/>
    </w:rPr>
  </w:style>
  <w:style w:type="paragraph" w:styleId="Kommentartext">
    <w:name w:val="annotation text"/>
    <w:basedOn w:val="Standard"/>
    <w:link w:val="KommentartextZchn"/>
    <w:uiPriority w:val="99"/>
    <w:unhideWhenUsed/>
    <w:rsid w:val="00C03C72"/>
    <w:pPr>
      <w:spacing w:after="200" w:line="240" w:lineRule="auto"/>
    </w:pPr>
    <w:rPr>
      <w:rFonts w:ascii="Times New Roman" w:eastAsiaTheme="minorHAnsi" w:hAnsi="Times New Roman"/>
      <w:sz w:val="20"/>
      <w:szCs w:val="20"/>
      <w:lang w:eastAsia="en-US" w:bidi="ar-SA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03C72"/>
    <w:rPr>
      <w:rFonts w:ascii="Times New Roman" w:eastAsiaTheme="minorHAnsi" w:hAnsi="Times New Roman"/>
      <w:sz w:val="20"/>
      <w:szCs w:val="20"/>
      <w:lang w:eastAsia="en-US"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3C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3C72"/>
    <w:rPr>
      <w:rFonts w:ascii="Times New Roman" w:eastAsiaTheme="minorHAnsi" w:hAnsi="Times New Roman"/>
      <w:b/>
      <w:bCs/>
      <w:sz w:val="20"/>
      <w:szCs w:val="20"/>
      <w:lang w:eastAsia="en-US" w:bidi="ar-SA"/>
    </w:rPr>
  </w:style>
  <w:style w:type="table" w:styleId="Tabellenraster">
    <w:name w:val="Table Grid"/>
    <w:basedOn w:val="NormaleTabelle"/>
    <w:uiPriority w:val="39"/>
    <w:rsid w:val="00BA30B9"/>
    <w:pPr>
      <w:spacing w:after="0" w:line="240" w:lineRule="auto"/>
    </w:pPr>
    <w:rPr>
      <w:rFonts w:ascii="Times New Roman" w:eastAsiaTheme="minorHAnsi" w:hAnsi="Times New Roman"/>
      <w:sz w:val="24"/>
      <w:szCs w:val="24"/>
      <w:lang w:val="da-DK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TextBulletL1">
    <w:name w:val="Guidance Text Bullet L1"/>
    <w:basedOn w:val="GuidanceText"/>
    <w:rsid w:val="00C03C72"/>
    <w:pPr>
      <w:numPr>
        <w:numId w:val="9"/>
      </w:numPr>
      <w:spacing w:after="0"/>
    </w:pPr>
  </w:style>
  <w:style w:type="numbering" w:customStyle="1" w:styleId="GuidanceTextBulletsStyle">
    <w:name w:val="GuidanceTextBullets_Style"/>
    <w:uiPriority w:val="99"/>
    <w:rsid w:val="00C03C72"/>
    <w:pPr>
      <w:numPr>
        <w:numId w:val="6"/>
      </w:numPr>
    </w:pPr>
  </w:style>
  <w:style w:type="paragraph" w:customStyle="1" w:styleId="GuidanceTextBulletL2">
    <w:name w:val="Guidance Text Bullet L2"/>
    <w:basedOn w:val="GuidanceTextBulletL1"/>
    <w:rsid w:val="00C03C72"/>
    <w:pPr>
      <w:numPr>
        <w:ilvl w:val="1"/>
      </w:numPr>
    </w:pPr>
  </w:style>
  <w:style w:type="paragraph" w:customStyle="1" w:styleId="BAF1526EF80C4B7C8F71919D7EA0E1A7">
    <w:name w:val="BAF1526EF80C4B7C8F71919D7EA0E1A7"/>
    <w:rsid w:val="002B1B35"/>
  </w:style>
  <w:style w:type="table" w:customStyle="1" w:styleId="TRTableHorizontalBorders">
    <w:name w:val="TRTableHorizontalBorders"/>
    <w:basedOn w:val="NormaleTabelle"/>
    <w:rsid w:val="00BE1527"/>
    <w:pPr>
      <w:spacing w:after="0" w:line="240" w:lineRule="auto"/>
    </w:pPr>
    <w:rPr>
      <w:rFonts w:ascii="Times New Roman" w:hAnsi="Times New Roman" w:cs="Times New Roman"/>
      <w:sz w:val="20"/>
      <w:szCs w:val="20"/>
      <w:lang w:val="da-DK" w:eastAsia="en-US" w:bidi="ar-SA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b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table" w:customStyle="1" w:styleId="TRTableVerticalBorders">
    <w:name w:val="TRTableVerticalBorders"/>
    <w:basedOn w:val="NormaleTabelle"/>
    <w:rsid w:val="00BE1527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  <w:lang w:val="da-DK" w:eastAsia="en-US" w:bidi="ar-SA"/>
    </w:rPr>
    <w:tblPr>
      <w:tblBorders>
        <w:top w:val="single" w:sz="4" w:space="0" w:color="auto"/>
        <w:bottom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left"/>
      </w:pPr>
      <w:rPr>
        <w:b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  <w:vAlign w:val="center"/>
      </w:tcPr>
    </w:tblStylePr>
    <w:tblStylePr w:type="lastRow">
      <w:tblPr/>
      <w:tcPr>
        <w:tcBorders>
          <w:bottom w:val="nil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BE1527"/>
  </w:style>
  <w:style w:type="character" w:styleId="NichtaufgelsteErwhnung">
    <w:name w:val="Unresolved Mention"/>
    <w:basedOn w:val="Absatz-Standardschriftart"/>
    <w:uiPriority w:val="99"/>
    <w:unhideWhenUsed/>
    <w:rsid w:val="00BE15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03C72"/>
    <w:rPr>
      <w:color w:val="954F72" w:themeColor="followedHyperlink"/>
      <w:u w:val="single"/>
    </w:rPr>
  </w:style>
  <w:style w:type="numbering" w:customStyle="1" w:styleId="GuidanceTextNumberedBulletsStyle">
    <w:name w:val="GuidanceTextNumberedBullets_Style"/>
    <w:uiPriority w:val="99"/>
    <w:rsid w:val="00BE1527"/>
    <w:pPr>
      <w:numPr>
        <w:numId w:val="11"/>
      </w:numPr>
    </w:pPr>
  </w:style>
  <w:style w:type="table" w:customStyle="1" w:styleId="SBTableCondensed">
    <w:name w:val="SB Table Condensed"/>
    <w:basedOn w:val="NormaleTabelle"/>
    <w:uiPriority w:val="99"/>
    <w:rsid w:val="005121AB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bottom w:w="57" w:type="dxa"/>
      </w:tcMar>
    </w:tc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F2F2F2" w:themeFill="background1" w:themeFillShade="F2"/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table" w:styleId="Gitternetztabelle1hellAkzent1">
    <w:name w:val="Grid Table 1 Light Accent 1"/>
    <w:basedOn w:val="NormaleTabelle"/>
    <w:uiPriority w:val="46"/>
    <w:rsid w:val="00BE1527"/>
    <w:pPr>
      <w:spacing w:after="0" w:line="240" w:lineRule="auto"/>
    </w:pPr>
    <w:rPr>
      <w:rFonts w:ascii="Times New Roman" w:eastAsiaTheme="minorHAnsi" w:hAnsi="Times New Roman"/>
      <w:sz w:val="24"/>
      <w:szCs w:val="24"/>
      <w:lang w:val="da-DK" w:eastAsia="en-US" w:bidi="ar-SA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uchtitel">
    <w:name w:val="Book Title"/>
    <w:basedOn w:val="Absatz-Standardschriftart"/>
    <w:uiPriority w:val="33"/>
    <w:rsid w:val="004E0D3E"/>
    <w:rPr>
      <w:b/>
      <w:bCs/>
      <w:smallCaps/>
      <w:spacing w:val="5"/>
    </w:rPr>
  </w:style>
  <w:style w:type="paragraph" w:styleId="Beschriftung">
    <w:name w:val="caption"/>
    <w:next w:val="Textkrper"/>
    <w:uiPriority w:val="7"/>
    <w:qFormat/>
    <w:rsid w:val="004E0D3E"/>
    <w:pPr>
      <w:keepNext/>
      <w:keepLines/>
      <w:tabs>
        <w:tab w:val="left" w:pos="1361"/>
      </w:tabs>
      <w:suppressAutoHyphens/>
      <w:spacing w:before="120" w:after="60" w:line="264" w:lineRule="auto"/>
      <w:ind w:left="1361" w:hanging="1361"/>
    </w:pPr>
    <w:rPr>
      <w:rFonts w:ascii="Times New Roman" w:eastAsia="Times New Roman" w:hAnsi="Times New Roman" w:cs="Times New Roman"/>
      <w:b/>
      <w:bCs/>
      <w:sz w:val="24"/>
      <w:szCs w:val="18"/>
      <w:lang w:eastAsia="en-US" w:bidi="ar-SA"/>
    </w:rPr>
  </w:style>
  <w:style w:type="table" w:styleId="HelleSchattierung">
    <w:name w:val="Light Shading"/>
    <w:basedOn w:val="NormaleTabelle"/>
    <w:uiPriority w:val="60"/>
    <w:rsid w:val="00BE1527"/>
    <w:pPr>
      <w:spacing w:after="0" w:line="240" w:lineRule="auto"/>
    </w:pPr>
    <w:rPr>
      <w:rFonts w:ascii="Times New Roman" w:eastAsiaTheme="minorHAnsi" w:hAnsi="Times New Roman"/>
      <w:color w:val="000000" w:themeColor="text1" w:themeShade="BF"/>
      <w:sz w:val="24"/>
      <w:szCs w:val="24"/>
      <w:lang w:val="da-DK" w:eastAsia="en-US" w:bidi="ar-S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7407A5"/>
    <w:pPr>
      <w:spacing w:after="100"/>
      <w:ind w:left="220"/>
    </w:pPr>
  </w:style>
  <w:style w:type="paragraph" w:styleId="Abbildungsverzeichnis">
    <w:name w:val="table of figures"/>
    <w:next w:val="Textkrper"/>
    <w:uiPriority w:val="99"/>
    <w:unhideWhenUsed/>
    <w:rsid w:val="0060724C"/>
    <w:pPr>
      <w:tabs>
        <w:tab w:val="right" w:leader="dot" w:pos="9633"/>
      </w:tabs>
      <w:spacing w:before="120" w:after="0" w:line="240" w:lineRule="auto"/>
      <w:ind w:left="1247" w:right="454" w:hanging="1247"/>
    </w:pPr>
    <w:rPr>
      <w:rFonts w:ascii="Times New Roman" w:eastAsiaTheme="minorHAnsi" w:hAnsi="Times New Roman"/>
      <w:szCs w:val="24"/>
      <w:lang w:eastAsia="en-US" w:bidi="ar-SA"/>
    </w:rPr>
  </w:style>
  <w:style w:type="paragraph" w:styleId="Verzeichnis7">
    <w:name w:val="toc 7"/>
    <w:basedOn w:val="Standard"/>
    <w:next w:val="Standard"/>
    <w:autoRedefine/>
    <w:uiPriority w:val="39"/>
    <w:unhideWhenUsed/>
    <w:rsid w:val="00BE1527"/>
    <w:pPr>
      <w:spacing w:after="100" w:line="264" w:lineRule="auto"/>
      <w:ind w:left="1440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styleId="Verzeichnis9">
    <w:name w:val="toc 9"/>
    <w:basedOn w:val="Standard"/>
    <w:next w:val="Standard"/>
    <w:autoRedefine/>
    <w:uiPriority w:val="39"/>
    <w:unhideWhenUsed/>
    <w:rsid w:val="00BE1527"/>
    <w:pPr>
      <w:spacing w:after="100" w:line="264" w:lineRule="auto"/>
      <w:ind w:left="1920"/>
    </w:pPr>
    <w:rPr>
      <w:rFonts w:ascii="Times New Roman" w:eastAsiaTheme="minorHAnsi" w:hAnsi="Times New Roman"/>
      <w:sz w:val="24"/>
      <w:szCs w:val="24"/>
      <w:lang w:eastAsia="en-US" w:bidi="ar-SA"/>
    </w:rPr>
  </w:style>
  <w:style w:type="numbering" w:styleId="111111">
    <w:name w:val="Outline List 2"/>
    <w:basedOn w:val="KeineListe"/>
    <w:semiHidden/>
    <w:unhideWhenUsed/>
    <w:rsid w:val="0060724C"/>
    <w:pPr>
      <w:numPr>
        <w:numId w:val="13"/>
      </w:numPr>
    </w:pPr>
  </w:style>
  <w:style w:type="paragraph" w:styleId="Verzeichnis1">
    <w:name w:val="toc 1"/>
    <w:next w:val="Textkrper"/>
    <w:uiPriority w:val="39"/>
    <w:rsid w:val="00BE1527"/>
    <w:pPr>
      <w:tabs>
        <w:tab w:val="left" w:pos="284"/>
        <w:tab w:val="right" w:leader="dot" w:pos="9633"/>
      </w:tabs>
      <w:spacing w:before="120" w:after="0" w:line="240" w:lineRule="auto"/>
      <w:ind w:left="284" w:right="454" w:hanging="284"/>
    </w:pPr>
    <w:rPr>
      <w:rFonts w:ascii="Times New Roman" w:eastAsia="Times New Roman" w:hAnsi="Times New Roman" w:cs="Times New Roman"/>
      <w:b/>
      <w:szCs w:val="32"/>
      <w:lang w:eastAsia="en-US" w:bidi="ar-SA"/>
    </w:rPr>
  </w:style>
  <w:style w:type="character" w:customStyle="1" w:styleId="ListenabsatzZchn">
    <w:name w:val="Listenabsatz Zchn"/>
    <w:link w:val="Listenabsatz"/>
    <w:uiPriority w:val="34"/>
    <w:locked/>
    <w:rsid w:val="00C03C72"/>
    <w:rPr>
      <w:rFonts w:ascii="Times New Roman" w:eastAsiaTheme="minorHAnsi" w:hAnsi="Times New Roman"/>
      <w:sz w:val="24"/>
      <w:szCs w:val="24"/>
      <w:lang w:eastAsia="en-US" w:bidi="ar-SA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0D3E"/>
    <w:pPr>
      <w:spacing w:after="100"/>
      <w:ind w:left="88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03C72"/>
    <w:pPr>
      <w:spacing w:after="0" w:line="240" w:lineRule="auto"/>
    </w:pPr>
    <w:rPr>
      <w:rFonts w:ascii="Calibri" w:eastAsia="SimSun" w:hAnsi="Calibri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3C72"/>
    <w:rPr>
      <w:rFonts w:ascii="Calibri" w:eastAsia="SimSun" w:hAnsi="Calibri"/>
      <w:sz w:val="20"/>
      <w:szCs w:val="20"/>
    </w:rPr>
  </w:style>
  <w:style w:type="table" w:customStyle="1" w:styleId="TableGrid2">
    <w:name w:val="Table Grid2"/>
    <w:basedOn w:val="NormaleTabelle"/>
    <w:next w:val="Tabellenraster"/>
    <w:uiPriority w:val="59"/>
    <w:rsid w:val="00C03C72"/>
    <w:pPr>
      <w:spacing w:after="0" w:line="240" w:lineRule="auto"/>
    </w:pPr>
    <w:rPr>
      <w:rFonts w:ascii="Times New Roman" w:hAnsi="Times New Roman" w:cs="Times New Roman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TableInternalBorders11">
    <w:name w:val="TRTableInternalBorders11"/>
    <w:basedOn w:val="NormaleTabelle"/>
    <w:rsid w:val="00C03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57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b/>
      </w:rPr>
      <w:tblPr/>
      <w:trPr>
        <w:cantSplit/>
        <w:tblHeader/>
      </w:trPr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table" w:customStyle="1" w:styleId="TableGrid6">
    <w:name w:val="Table Grid6"/>
    <w:basedOn w:val="NormaleTabelle"/>
    <w:next w:val="Tabellenraster"/>
    <w:uiPriority w:val="59"/>
    <w:rsid w:val="00C03C72"/>
    <w:pPr>
      <w:spacing w:after="0" w:line="240" w:lineRule="auto"/>
    </w:pPr>
    <w:rPr>
      <w:rFonts w:ascii="Times New Roman" w:hAnsi="Times New Roman" w:cs="Arial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NormaleTabelle"/>
    <w:next w:val="Tabellenraster"/>
    <w:uiPriority w:val="59"/>
    <w:rsid w:val="005448ED"/>
    <w:pPr>
      <w:spacing w:after="0" w:line="240" w:lineRule="auto"/>
    </w:pPr>
    <w:rPr>
      <w:rFonts w:ascii="Times New Roman" w:hAnsi="Times New Roman" w:cs="Arial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TableInternalBorders2">
    <w:name w:val="TRTableInternalBorders2"/>
    <w:rsid w:val="00C03C72"/>
    <w:pPr>
      <w:spacing w:after="200" w:line="240" w:lineRule="auto"/>
    </w:pPr>
    <w:rPr>
      <w:rFonts w:ascii="Times New Roman" w:hAnsi="Times New Roman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C03C72"/>
    <w:pPr>
      <w:spacing w:after="0" w:line="240" w:lineRule="auto"/>
    </w:pPr>
    <w:rPr>
      <w:rFonts w:ascii="Calibri" w:eastAsia="SimSun" w:hAnsi="Calibri"/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03C72"/>
    <w:rPr>
      <w:rFonts w:ascii="Calibri" w:eastAsia="SimSun" w:hAnsi="Calibri"/>
      <w:sz w:val="20"/>
      <w:szCs w:val="20"/>
    </w:rPr>
  </w:style>
  <w:style w:type="character" w:styleId="Erwhnung">
    <w:name w:val="Mention"/>
    <w:uiPriority w:val="99"/>
    <w:unhideWhenUsed/>
    <w:rsid w:val="005448ED"/>
    <w:rPr>
      <w:color w:val="2B579A"/>
      <w:shd w:val="clear" w:color="auto" w:fill="E1DFDD"/>
    </w:rPr>
  </w:style>
  <w:style w:type="table" w:customStyle="1" w:styleId="TRTableInternalBorders4">
    <w:name w:val="TRTableInternalBorders4"/>
    <w:rsid w:val="00C03C7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tcMar>
        <w:top w:w="57" w:type="dxa"/>
        <w:bottom w:w="57" w:type="dxa"/>
      </w:tcMar>
    </w:tcPr>
  </w:style>
  <w:style w:type="table" w:customStyle="1" w:styleId="TableGrid11">
    <w:name w:val="Table Grid11"/>
    <w:basedOn w:val="NormaleTabelle"/>
    <w:uiPriority w:val="59"/>
    <w:rsid w:val="00C03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a-DK" w:eastAsia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NormaleTabelle"/>
    <w:next w:val="Tabellenraster"/>
    <w:uiPriority w:val="59"/>
    <w:rsid w:val="00C03C72"/>
    <w:pPr>
      <w:spacing w:after="0" w:line="240" w:lineRule="auto"/>
    </w:pPr>
    <w:rPr>
      <w:rFonts w:ascii="Times New Roman" w:hAnsi="Times New Roman" w:cs="Arial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NormaleTabelle"/>
    <w:next w:val="Tabellenraster"/>
    <w:uiPriority w:val="59"/>
    <w:rsid w:val="00C03C72"/>
    <w:pPr>
      <w:spacing w:after="0" w:line="240" w:lineRule="auto"/>
    </w:pPr>
    <w:rPr>
      <w:rFonts w:ascii="Times New Roman" w:hAnsi="Times New Roman" w:cs="Arial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TableInternalBorders3">
    <w:name w:val="TRTableInternalBorders3"/>
    <w:rsid w:val="00C03C72"/>
    <w:pPr>
      <w:spacing w:after="200" w:line="240" w:lineRule="auto"/>
    </w:pPr>
    <w:rPr>
      <w:rFonts w:ascii="Times New Roman" w:hAnsi="Times New Roman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character" w:styleId="Endnotenzeichen">
    <w:name w:val="endnote reference"/>
    <w:uiPriority w:val="99"/>
    <w:semiHidden/>
    <w:unhideWhenUsed/>
    <w:rsid w:val="00C03C72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C03C7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eastAsia="en-GB"/>
    </w:rPr>
  </w:style>
  <w:style w:type="table" w:customStyle="1" w:styleId="TableGrid7">
    <w:name w:val="Table Grid7"/>
    <w:basedOn w:val="NormaleTabelle"/>
    <w:next w:val="Tabellenraster"/>
    <w:uiPriority w:val="59"/>
    <w:rsid w:val="00C03C72"/>
    <w:pPr>
      <w:spacing w:after="0" w:line="240" w:lineRule="auto"/>
    </w:pPr>
    <w:rPr>
      <w:rFonts w:ascii="Times New Roman" w:hAnsi="Times New Roman" w:cs="Arial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NormaleTabelle"/>
    <w:next w:val="Tabellenraster"/>
    <w:uiPriority w:val="59"/>
    <w:rsid w:val="005448ED"/>
    <w:pPr>
      <w:spacing w:after="0" w:line="240" w:lineRule="auto"/>
    </w:pPr>
    <w:rPr>
      <w:rFonts w:ascii="Times New Roman" w:hAnsi="Times New Roman" w:cs="Arial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NormaleTabelle"/>
    <w:next w:val="Tabellenraster"/>
    <w:uiPriority w:val="59"/>
    <w:rsid w:val="005448ED"/>
    <w:pPr>
      <w:spacing w:after="0" w:line="240" w:lineRule="auto"/>
    </w:pPr>
    <w:rPr>
      <w:rFonts w:ascii="Times New Roman" w:hAnsi="Times New Roman" w:cs="Times New Roman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NormaleTabelle"/>
    <w:next w:val="Tabellenraster"/>
    <w:uiPriority w:val="59"/>
    <w:rsid w:val="00C03C72"/>
    <w:pPr>
      <w:spacing w:after="0" w:line="240" w:lineRule="auto"/>
    </w:pPr>
    <w:rPr>
      <w:rFonts w:ascii="Times New Roman" w:hAnsi="Times New Roman" w:cs="Arial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NormaleTabelle"/>
    <w:next w:val="Tabellenraster"/>
    <w:uiPriority w:val="59"/>
    <w:rsid w:val="00C03C72"/>
    <w:pPr>
      <w:spacing w:after="0" w:line="240" w:lineRule="auto"/>
    </w:pPr>
    <w:rPr>
      <w:rFonts w:ascii="Times New Roman" w:hAnsi="Times New Roman" w:cs="Arial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rsid w:val="009D5EEB"/>
    <w:rPr>
      <w:rFonts w:eastAsiaTheme="minorHAnsi"/>
      <w:lang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BE2C2B44FE1403386D39AB17AB18CEF">
    <w:name w:val="BBE2C2B44FE1403386D39AB17AB18CEF"/>
    <w:rsid w:val="00C03C72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paragraph" w:customStyle="1" w:styleId="80E86AC97A554506A324944D355CE9F3">
    <w:name w:val="80E86AC97A554506A324944D355CE9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103BDC6083B4E28931B5326ABA9E42F">
    <w:name w:val="D103BDC6083B4E28931B5326ABA9E42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1E36FAD9604430E864E3B51818A15CA">
    <w:name w:val="91E36FAD9604430E864E3B51818A15CA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6520F5F554474B238AD32150D67DCC61">
    <w:name w:val="6520F5F554474B238AD32150D67DCC6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3388E0930534E08B30F7FD5D58B3B76">
    <w:name w:val="83388E0930534E08B30F7FD5D58B3B76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373C6958744D4BB192CF3645F1C64584">
    <w:name w:val="373C6958744D4BB192CF3645F1C64584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9FA99F0202304D5DA80BED8F2A15735E">
    <w:name w:val="9FA99F0202304D5DA80BED8F2A15735E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F60A92337D45E28A581056D7A9985A">
    <w:name w:val="14F60A92337D45E28A581056D7A9985A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EBE1ED901DE41AB943BA98396A433D7">
    <w:name w:val="BEBE1ED901DE41AB943BA98396A433D7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B97A74E977447E69AC598F9ED09992C">
    <w:name w:val="BB97A74E977447E69AC598F9ED09992C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D01754F1460A46DDB9611FB0DA00F145">
    <w:name w:val="D01754F1460A46DDB9611FB0DA00F145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0C64FC19B6F9449F8CD2840CC735973F">
    <w:name w:val="0C64FC19B6F9449F8CD2840CC735973F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D56698CC095E48D7B204E2147B026D58">
    <w:name w:val="D56698CC095E48D7B204E2147B026D58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DECBE4211C24818B0BCFD3247F91ED2">
    <w:name w:val="8DECBE4211C24818B0BCFD3247F91ED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AA25BC3C15F4DC4966F2DE722C83314">
    <w:name w:val="BAA25BC3C15F4DC4966F2DE722C83314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94050054F4294FD7A48D491CAFDD4E0B">
    <w:name w:val="94050054F4294FD7A48D491CAFDD4E0B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685F0CA58F0047E5A12022904A30AF5E">
    <w:name w:val="685F0CA58F0047E5A12022904A30AF5E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DE952CDD19B4838B3708300A6D814C1">
    <w:name w:val="8DE952CDD19B4838B3708300A6D814C1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5C263E1D72E4266B67AB2EC38D22704">
    <w:name w:val="B5C263E1D72E4266B67AB2EC38D22704"/>
    <w:rsid w:val="009B29F5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FBECCB20C9C442E972D56536B06811F">
    <w:name w:val="8FBECCB20C9C442E972D56536B06811F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BE2C2B44FE1403386D39AB17AB18CEF1">
    <w:name w:val="BBE2C2B44FE1403386D39AB17AB18CEF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49AF2FF041F47A5A865CBC2F583AA57">
    <w:name w:val="C49AF2FF041F47A5A865CBC2F583AA57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92DDCB5328F436FB3315466693F2521">
    <w:name w:val="292DDCB5328F436FB3315466693F252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E9F14CDFABE439DA328372B4E499AF8">
    <w:name w:val="EE9F14CDFABE439DA328372B4E499AF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D0D6603871648548BC8795B5837A3A2">
    <w:name w:val="2D0D6603871648548BC8795B5837A3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62379B028E946C68FD5B7E05B21E8C9">
    <w:name w:val="662379B028E946C68FD5B7E05B21E8C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9B61ABACC724EADA8EA2FCEF3024F0F">
    <w:name w:val="99B61ABACC724EADA8EA2FCEF3024F0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52F499652224384B462E04ED52EDE71">
    <w:name w:val="E52F499652224384B462E04ED52EDE7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AE3054FC6CC4104B089F8EC5FCAED6D">
    <w:name w:val="AAE3054FC6CC4104B089F8EC5FCAED6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9C4CB85E1EC47C1A3904BF99C05B9BA">
    <w:name w:val="39C4CB85E1EC47C1A3904BF99C05B9B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CBE48D9E04847EE9951AE6D79B3BB31">
    <w:name w:val="FCBE48D9E04847EE9951AE6D79B3BB3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72D3D31F3AC462C8D714F08DA0FDB5A">
    <w:name w:val="472D3D31F3AC462C8D714F08DA0FDB5A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5381953F5887467AA0198A8A114F638C">
    <w:name w:val="5381953F5887467AA0198A8A114F638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BD58E84AA44621BF00AC57C0EE1AA9">
    <w:name w:val="26BD58E84AA44621BF00AC57C0EE1AA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C44AFEE95AB4E398BAC70958486F41E">
    <w:name w:val="3C44AFEE95AB4E398BAC70958486F41E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629DFA6D6E34B25BFDE2A59D9268AC0">
    <w:name w:val="9629DFA6D6E34B25BFDE2A59D9268AC0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CC6CCA96E8242888C9BC7B959F5C30B">
    <w:name w:val="3CC6CCA96E8242888C9BC7B959F5C30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FC59C9C204F484FBF617DA340BE0EFC">
    <w:name w:val="AFC59C9C204F484FBF617DA340BE0EF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D4C0FE539D4B0DB1AB1D99E685298B">
    <w:name w:val="14D4C0FE539D4B0DB1AB1D99E685298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85AE2D83D384BDE9C7856A432ADE6CB">
    <w:name w:val="985AE2D83D384BDE9C7856A432ADE6C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63687C0F27D4840940CF444EB8F48CA">
    <w:name w:val="B63687C0F27D4840940CF444EB8F48C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4FA7FADAD549FDB796CF19E7744F83">
    <w:name w:val="194FA7FADAD549FDB796CF19E7744F83"/>
    <w:rsid w:val="00C03C72"/>
    <w:pPr>
      <w:spacing w:after="200" w:line="264" w:lineRule="auto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customStyle="1" w:styleId="498FD7F384E34F35BD381C7E809A4B4B">
    <w:name w:val="498FD7F384E34F35BD381C7E809A4B4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417AE19D6B341DDA1077E6B2D60D2F8">
    <w:name w:val="C417AE19D6B341DDA1077E6B2D60D2F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29CAB97B6E4E21931EE5E0E80A9905">
    <w:name w:val="4329CAB97B6E4E21931EE5E0E80A9905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0CCF4F9E43E433BBEEFF967AFD099EA">
    <w:name w:val="30CCF4F9E43E433BBEEFF967AFD099EA"/>
    <w:rsid w:val="00C03C72"/>
    <w:pPr>
      <w:spacing w:after="200" w:line="264" w:lineRule="auto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customStyle="1" w:styleId="E8F18D4345394CD8987F0C503FB1E983">
    <w:name w:val="E8F18D4345394CD8987F0C503FB1E9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2A980F50982433F8FABBB985DD9A0CE">
    <w:name w:val="02A980F50982433F8FABBB985DD9A0CE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79C8DEB30E34D7389B9ED2C6B124762">
    <w:name w:val="879C8DEB30E34D7389B9ED2C6B12476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6F1A88BEBF24965AC8435C582A37A19">
    <w:name w:val="B6F1A88BEBF24965AC8435C582A37A1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F8461244A654E8F98A1C1D334EBCF5D">
    <w:name w:val="5F8461244A654E8F98A1C1D334EBCF5D"/>
    <w:rsid w:val="00C03C72"/>
    <w:pPr>
      <w:numPr>
        <w:numId w:val="32"/>
      </w:numPr>
      <w:suppressAutoHyphens/>
      <w:spacing w:after="0" w:line="264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91CF0AE9E3A4992BC86E2F8C3DE0BBD">
    <w:name w:val="B91CF0AE9E3A4992BC86E2F8C3DE0BBD"/>
    <w:rsid w:val="00C03C72"/>
    <w:pPr>
      <w:tabs>
        <w:tab w:val="num" w:pos="720"/>
      </w:tabs>
      <w:suppressAutoHyphens/>
      <w:spacing w:after="0" w:line="264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161C4027AF0496E9BBF4C78ABFC9C34">
    <w:name w:val="8161C4027AF0496E9BBF4C78ABFC9C34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C5799F7321B41F8A468EB00908292FD">
    <w:name w:val="CC5799F7321B41F8A468EB00908292F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F650FF7D46541D9824C3E1C05712DE5">
    <w:name w:val="FF650FF7D46541D9824C3E1C05712DE5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749768540274664B343A5EFAEFDC02F">
    <w:name w:val="B749768540274664B343A5EFAEFDC02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FC6BEB6FC1A4CB0B589621DF53D608F">
    <w:name w:val="8FC6BEB6FC1A4CB0B589621DF53D608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C464D35E8648E88CFAF575AFD0F26C">
    <w:name w:val="14C464D35E8648E88CFAF575AFD0F26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5F804E4F02347E18ABB2644A463508B">
    <w:name w:val="65F804E4F02347E18ABB2644A463508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7F59479E6084413A490ADC3BFBE1BE8">
    <w:name w:val="D7F59479E6084413A490ADC3BFBE1BE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53B908A14694CE1B47115554B1090DB">
    <w:name w:val="253B908A14694CE1B47115554B1090D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50700107B6A4021BBD56E71549FCFDE">
    <w:name w:val="450700107B6A4021BBD56E71549FCFDE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8565A6B57BB4F84A770C37DFCBA1936">
    <w:name w:val="78565A6B57BB4F84A770C37DFCBA1936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5E40E894FB741F3AABDB0B725A2B009">
    <w:name w:val="85E40E894FB741F3AABDB0B725A2B00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76079B09827429DB16729EA7F1C5429">
    <w:name w:val="076079B09827429DB16729EA7F1C542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5DE8E7B2144D97BB372535D004F6BF">
    <w:name w:val="5D5DE8E7B2144D97BB372535D004F6B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300D27D059448698CEF3BA83FFCBAC">
    <w:name w:val="F1300D27D059448698CEF3BA83FFCBA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77B379D9BD041FBB28D745189CFE39C">
    <w:name w:val="677B379D9BD041FBB28D745189CFE39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99690BC7C0640DBB339CF6EE8A981B3">
    <w:name w:val="599690BC7C0640DBB339CF6EE8A981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781133836D3458F89794E2C2882F010">
    <w:name w:val="D781133836D3458F89794E2C2882F010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A9EDAE6F49749E48AF3935F6C94FFA7">
    <w:name w:val="4A9EDAE6F49749E48AF3935F6C94FFA7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067F9D198F74CF7AB29C146C5A06573">
    <w:name w:val="A067F9D198F74CF7AB29C146C5A065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B136392BD33446C8FE27B60181E6967">
    <w:name w:val="2B136392BD33446C8FE27B60181E6967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65965A31FDB4E09BEF370A9653A50F9">
    <w:name w:val="865965A31FDB4E09BEF370A9653A50F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08D33ED073B4F18AFED763672BEC1E0">
    <w:name w:val="108D33ED073B4F18AFED763672BEC1E0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7EF35D66E434C2C9EB81F7D37CDAD7F">
    <w:name w:val="17EF35D66E434C2C9EB81F7D37CDAD7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3F32FD83B0245B39012179D4C83A477">
    <w:name w:val="D3F32FD83B0245B39012179D4C83A477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1FEBFEAE0C4BC2A5CB5D13B6D5F55F">
    <w:name w:val="431FEBFEAE0C4BC2A5CB5D13B6D5F55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A6D4115AB8B4B6C8FE42CA1F34B2DEF">
    <w:name w:val="5A6D4115AB8B4B6C8FE42CA1F34B2DE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33B055697C843789F2F45226A07F080">
    <w:name w:val="833B055697C843789F2F45226A07F080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C03D3AA99424D4B82F7D56D4B7AC5CE">
    <w:name w:val="7C03D3AA99424D4B82F7D56D4B7AC5CE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84D86E76944226BCEF9062B1150F6D">
    <w:name w:val="2684D86E76944226BCEF9062B1150F6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61B03B296E64BA7B6A93773EB7D48A7">
    <w:name w:val="E61B03B296E64BA7B6A93773EB7D48A7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68D8C039AB44E7A87972761B2C9F610">
    <w:name w:val="A68D8C039AB44E7A87972761B2C9F610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CD38CAFFEB49EE9A7437CB0F282EC4">
    <w:name w:val="36CD38CAFFEB49EE9A7437CB0F282EC4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FD363FEDB834A41B53F0D1BA9C62CDD">
    <w:name w:val="6FD363FEDB834A41B53F0D1BA9C62CD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56A0B1426F547B09D4068B5765017FE">
    <w:name w:val="556A0B1426F547B09D4068B5765017FE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6760DB4FF514B3A884A1094DA643C5F">
    <w:name w:val="E6760DB4FF514B3A884A1094DA643C5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8A7C433C3734DCCAC96542FF83C5D78">
    <w:name w:val="48A7C433C3734DCCAC96542FF83C5D7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9E4EBF3A2584FE088E3D9B22787158E">
    <w:name w:val="39E4EBF3A2584FE088E3D9B22787158E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4C43F2B2C7F41FABE6FF7627121775E">
    <w:name w:val="24C43F2B2C7F41FABE6FF7627121775E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D530D84C1CA4761AE74104EF87815AD">
    <w:name w:val="DD530D84C1CA4761AE74104EF87815A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C37209689A84F6DB62DBFAF99CD4708">
    <w:name w:val="6C37209689A84F6DB62DBFAF99CD470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C53A79E7F74E27A1C6F08558701A32">
    <w:name w:val="43C53A79E7F74E27A1C6F08558701A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367DF76CCCD45A499A5D6A2181439B9">
    <w:name w:val="E367DF76CCCD45A499A5D6A2181439B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4539B1F0735426B94561373A9FD9E0C">
    <w:name w:val="74539B1F0735426B94561373A9FD9E0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3176794C4C4C07B2A62E7C5B9283A8">
    <w:name w:val="263176794C4C4C07B2A62E7C5B9283A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59BF9E44B3E46CBB8240DC5EDA126B5">
    <w:name w:val="259BF9E44B3E46CBB8240DC5EDA126B5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31C07057E524C988E9F53B81197CF35">
    <w:name w:val="E31C07057E524C988E9F53B81197CF35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21A77A62D85493091E0B000B80429D2">
    <w:name w:val="321A77A62D85493091E0B000B80429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0A0F26971F4DE0B785D55488E2695D">
    <w:name w:val="260A0F26971F4DE0B785D55488E2695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AAEACF8391D4E9CAF0D2D18787A08A3">
    <w:name w:val="CAAEACF8391D4E9CAF0D2D18787A08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10A6AA71EB64D1BAB182B375195CF2A">
    <w:name w:val="E10A6AA71EB64D1BAB182B375195CF2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4E32EE7F554C478701AA11B58BB4F3">
    <w:name w:val="5D4E32EE7F554C478701AA11B58BB4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54105CF08D84A4D9BD7AE23787ED68F">
    <w:name w:val="554105CF08D84A4D9BD7AE23787ED68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CFA0D6FAA604278B6DA4989BEDDAB88">
    <w:name w:val="ECFA0D6FAA604278B6DA4989BEDDAB8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39BF2CAD5EE4A2F9848FBD64645C13A">
    <w:name w:val="B39BF2CAD5EE4A2F9848FBD64645C13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2617DE93BA447658BD775506FC798B4">
    <w:name w:val="12617DE93BA447658BD775506FC798B4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8920188A6C5415C8F0AF47C70F10477">
    <w:name w:val="38920188A6C5415C8F0AF47C70F10477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165E4BD68BE4B80B1C7DC68170354CF">
    <w:name w:val="A165E4BD68BE4B80B1C7DC68170354C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AE4FE6EBAC4388A8ECAB1C42FD7B93">
    <w:name w:val="36AE4FE6EBAC4388A8ECAB1C42FD7B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2CEED2692DF48CE9C19D25B85C81E95">
    <w:name w:val="52CEED2692DF48CE9C19D25B85C81E95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A01594946C044DBB2FF8C35DF642166">
    <w:name w:val="BA01594946C044DBB2FF8C35DF642166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25B4A033FC942F681D97D9136EBA1E1">
    <w:name w:val="925B4A033FC942F681D97D9136EBA1E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A721CF7A69C46EDBF16A1709C08B60F">
    <w:name w:val="8A721CF7A69C46EDBF16A1709C08B60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836F66140FC49929D34041A70CB9DE1">
    <w:name w:val="C836F66140FC49929D34041A70CB9DE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5AC50C905C64BDEAE76430CAA6C4BEF">
    <w:name w:val="B5AC50C905C64BDEAE76430CAA6C4BE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D9D468ED09348859D1FCB3BF35EABCA">
    <w:name w:val="7D9D468ED09348859D1FCB3BF35EABC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37DADBD03D84DC4B165DD6B37B96766">
    <w:name w:val="737DADBD03D84DC4B165DD6B37B96766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39EE80CCA774239B6F15CB004FFDADB">
    <w:name w:val="F39EE80CCA774239B6F15CB004FFDAD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81D1F088C174DE0B4B5FEF569C35952">
    <w:name w:val="B81D1F088C174DE0B4B5FEF569C3595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21F597B9B534BA6922AFD6E1A3690F9">
    <w:name w:val="421F597B9B534BA6922AFD6E1A3690F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6B3007B7A854C9D948A3E6482954C14">
    <w:name w:val="D6B3007B7A854C9D948A3E6482954C14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A2784B91FFC4CC89AA2ED7344F8267F">
    <w:name w:val="CA2784B91FFC4CC89AA2ED7344F8267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0786206C39146BF9D64FED1A92A6C93">
    <w:name w:val="80786206C39146BF9D64FED1A92A6C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808CD8B1B5844EDA1126B736DF10551">
    <w:name w:val="2808CD8B1B5844EDA1126B736DF1055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8D5B60193E44631B27A2EEFB7C7267B">
    <w:name w:val="68D5B60193E44631B27A2EEFB7C7267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2509F2F679F4E5B9FFC5310A6FDCBBA">
    <w:name w:val="62509F2F679F4E5B9FFC5310A6FDCBB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299B8F0D34141199928732C0FA0E9A3">
    <w:name w:val="0299B8F0D34141199928732C0FA0E9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C5159FE400343B6BD67205F3183C8C9">
    <w:name w:val="2C5159FE400343B6BD67205F3183C8C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D8BB4B71DF74CF7AF2439E5D24A0CFB">
    <w:name w:val="AD8BB4B71DF74CF7AF2439E5D24A0CF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16238EACCAF4F5C92C80D6000724D9D">
    <w:name w:val="816238EACCAF4F5C92C80D6000724D9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46A849FD9704992A0F3E4C93D44A0B0">
    <w:name w:val="646A849FD9704992A0F3E4C93D44A0B0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90BD52763744B8C9B0FD662F3ADB09A">
    <w:name w:val="890BD52763744B8C9B0FD662F3ADB09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B2F20CD563A44AEA70EE87044C45B68">
    <w:name w:val="9B2F20CD563A44AEA70EE87044C45B6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B8A18B826E94AD39A1CBFF800F099DC">
    <w:name w:val="5B8A18B826E94AD39A1CBFF800F099D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A22ACE28F1145D99BFE17FED150EDAD">
    <w:name w:val="DA22ACE28F1145D99BFE17FED150EDA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B3585C96DE34447A35F4A77EA4AEF7D">
    <w:name w:val="DB3585C96DE34447A35F4A77EA4AEF7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E89B5C4FBE24AC680B14E9EB97837EF">
    <w:name w:val="7E89B5C4FBE24AC680B14E9EB97837E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DE1D235EFB34DC4AC3D2233E0490AB3">
    <w:name w:val="0DE1D235EFB34DC4AC3D2233E0490A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2C4863ECFA347A6918366E6E6F0A9E3">
    <w:name w:val="82C4863ECFA347A6918366E6E6F0A9E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A6766D364E6400D81202C38FC57AD63">
    <w:name w:val="0A6766D364E6400D81202C38FC57AD6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BC908FAF6C849BD89C9090B406FE551">
    <w:name w:val="6BC908FAF6C849BD89C9090B406FE55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F56879421B34CB5B8A0AA48CCD84469">
    <w:name w:val="1F56879421B34CB5B8A0AA48CCD8446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24E7735C54F4268B4C70378D1F4EF98">
    <w:name w:val="824E7735C54F4268B4C70378D1F4EF9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E0B1DE3547F4FD282112920025526AB">
    <w:name w:val="BE0B1DE3547F4FD282112920025526A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2E7FD0461C34A519241666BDFD6789A">
    <w:name w:val="B2E7FD0461C34A519241666BDFD6789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FD27E081B064140A5DFF8ECD8AC5CD1">
    <w:name w:val="8FD27E081B064140A5DFF8ECD8AC5CD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68CC69511174DD8B8E87D7930099512">
    <w:name w:val="868CC69511174DD8B8E87D79300995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ADDC75DB89A455CBDD75E2768E85797">
    <w:name w:val="BADDC75DB89A455CBDD75E2768E85797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344328DA60F49E78FF636347EB7D069">
    <w:name w:val="1344328DA60F49E78FF636347EB7D06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D063D48C0C94D2FA8D82E6061942D3A">
    <w:name w:val="6D063D48C0C94D2FA8D82E6061942D3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77D9291AA1B4279B99A29AFB88E52FD">
    <w:name w:val="977D9291AA1B4279B99A29AFB88E52F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BF3678E592149BF8092D1B4FE25CE5D">
    <w:name w:val="4BF3678E592149BF8092D1B4FE25CE5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46B682F5C5F4B839B9AA5F2F714BEDF">
    <w:name w:val="846B682F5C5F4B839B9AA5F2F714BED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A44843BE1664B9A8675B170099C0637">
    <w:name w:val="FA44843BE1664B9A8675B170099C0637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6F880E53A874B8A992EB048BA23CFFF">
    <w:name w:val="C6F880E53A874B8A992EB048BA23CFFF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D0DEF27B367403A92ED5DB1B757A3AB">
    <w:name w:val="FD0DEF27B367403A92ED5DB1B757A3A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93FB126D60948ABBED41F8B8BC464AD">
    <w:name w:val="693FB126D60948ABBED41F8B8BC464A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C9D831D8A27492DBBACA2B05DC88192">
    <w:name w:val="EC9D831D8A27492DBBACA2B05DC881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AAF803BE8AC46B0B87BCE0F028D9978">
    <w:name w:val="2AAF803BE8AC46B0B87BCE0F028D997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1CE7AC08254199912990A220C2B569">
    <w:name w:val="191CE7AC08254199912990A220C2B56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2618B60606463F8C6CBCA7EAB83839">
    <w:name w:val="192618B60606463F8C6CBCA7EAB8383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D8B20E2E8A04CAF9EFCB49BA48D70CB">
    <w:name w:val="6D8B20E2E8A04CAF9EFCB49BA48D70CB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0CDA574628A426BBD37AC2BD4F93320">
    <w:name w:val="70CDA574628A426BBD37AC2BD4F93320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BE3A2ADBDAE4AD1A8FA1D7E22AFC7A9">
    <w:name w:val="6BE3A2ADBDAE4AD1A8FA1D7E22AFC7A9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F3B1EB5F2C84964BF9B4C72A0BEC498">
    <w:name w:val="6F3B1EB5F2C84964BF9B4C72A0BEC49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9FAF7767DA7471091C1B103D4C280F3">
    <w:name w:val="69FAF7767DA7471091C1B103D4C280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E0A462FB99C49D9A55E5E39203C50B4">
    <w:name w:val="FE0A462FB99C49D9A55E5E39203C50B4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C8181FFD384012AE0EB41060F498BA">
    <w:name w:val="36C8181FFD384012AE0EB41060F498B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6AAEE7C81A342FE8D72738EBA806348">
    <w:name w:val="06AAEE7C81A342FE8D72738EBA80634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030C065531547E1B76134974ABB56E2">
    <w:name w:val="9030C065531547E1B76134974ABB56E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00509642994798B795BA501A594CE4">
    <w:name w:val="5D00509642994798B795BA501A594CE4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145A38D5994967A22D3921420A08AC">
    <w:name w:val="F1145A38D5994967A22D3921420A08A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BCC8BFB0B374D0C86749E21B6FB67B4">
    <w:name w:val="BBCC8BFB0B374D0C86749E21B6FB67B4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BE4A0FC18BE446F99F270F30A7D63E7">
    <w:name w:val="CBE4A0FC18BE446F99F270F30A7D63E7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8E4A3E5CAE049FA9C5D6B04DE6B841C">
    <w:name w:val="58E4A3E5CAE049FA9C5D6B04DE6B841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C2D8654C73A491D86684EC10015EBCD">
    <w:name w:val="1C2D8654C73A491D86684EC10015EBCD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C0544EB91A94B6E94F42E920423C258">
    <w:name w:val="0C0544EB91A94B6E94F42E920423C25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A080E7180634C749923BE9857A09D1C">
    <w:name w:val="5A080E7180634C749923BE9857A09D1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2893EE7B4C425E929BB4CA41BF60B1">
    <w:name w:val="5D2893EE7B4C425E929BB4CA41BF60B1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6355DD8C867458582879584DF03D0C8">
    <w:name w:val="06355DD8C867458582879584DF03D0C8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85EFAA253A48BEB72E4A8162F2E2FA">
    <w:name w:val="F185EFAA253A48BEB72E4A8162F2E2F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F33D131BDF04B48BF2F105766F08B82">
    <w:name w:val="3F33D131BDF04B48BF2F105766F08B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090D060BE6F466599AE3AB2F803C27A">
    <w:name w:val="8090D060BE6F466599AE3AB2F803C27A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E8433E1228F4F1A8CA121166843835C">
    <w:name w:val="2E8433E1228F4F1A8CA121166843835C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8E5A2CF62E0460388F65C2E16993E60">
    <w:name w:val="E8E5A2CF62E0460388F65C2E16993E60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453669045AE45108D22CDEAB79AB6B3">
    <w:name w:val="3453669045AE45108D22CDEAB79AB6B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54E85FD20FD849AA9F06A18853292FB8">
    <w:name w:val="54E85FD20FD849AA9F06A18853292FB8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DF873BC78C944C49F775CA82209E48C">
    <w:name w:val="FDF873BC78C944C49F775CA82209E48C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696138DCDC1428486406E44723FAB84">
    <w:name w:val="F696138DCDC1428486406E44723FAB84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743F3855E5CE4DD184E1642D66290A3B">
    <w:name w:val="743F3855E5CE4DD184E1642D66290A3B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3D0AEADF19A4CFC940F946965153F301">
    <w:name w:val="63D0AEADF19A4CFC940F946965153F301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CC24FB2BF21459CB6CA5BD8662B5E2D">
    <w:name w:val="6CC24FB2BF21459CB6CA5BD8662B5E2D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C06F3A0CFC664B4A9EBCB3684E1BFCAD">
    <w:name w:val="C06F3A0CFC664B4A9EBCB3684E1BFCAD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B315902CCAC04065B62A4C3BB168EFC3">
    <w:name w:val="B315902CCAC04065B62A4C3BB168EFC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EB42E1CD98D474CBC22CAB922D929AE">
    <w:name w:val="AEB42E1CD98D474CBC22CAB922D929AE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97C4FC0868F3469781DEF7BE68DD97D6">
    <w:name w:val="97C4FC0868F3469781DEF7BE68DD97D6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A2D443E10DC40A1BC43822E7F8459DA">
    <w:name w:val="AA2D443E10DC40A1BC43822E7F8459DA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9A70F72821AB43458B7E4440E915548B">
    <w:name w:val="9A70F72821AB43458B7E4440E915548B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256ECC2115FD46A0BBCB8E0AE84DAB55">
    <w:name w:val="256ECC2115FD46A0BBCB8E0AE84DAB55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83F663F01F341FD81C42BEAD9F31B57">
    <w:name w:val="483F663F01F341FD81C42BEAD9F31B57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0A17B206176421C9C87F719CC8C4942">
    <w:name w:val="40A17B206176421C9C87F719CC8C494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1AADF86C495C469198DDB470F4ED0A0A">
    <w:name w:val="1AADF86C495C469198DDB470F4ED0A0A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CA88C6B1048F49EBAB872B5BB01A6545">
    <w:name w:val="CA88C6B1048F49EBAB872B5BB01A6545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8C0E726ED6184B418DE6561013E879C2">
    <w:name w:val="8C0E726ED6184B418DE6561013E879C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07495E8C8AFD40F7AF8BEFF846F573C2">
    <w:name w:val="07495E8C8AFD40F7AF8BEFF846F573C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10E5428333F9414BBC18696D04B906C5">
    <w:name w:val="10E5428333F9414BBC18696D04B906C5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0E3E0A1848A45DCA173D1B99401C70A">
    <w:name w:val="60E3E0A1848A45DCA173D1B99401C70A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78C2F29F4A644DABBB56ACC1674657B">
    <w:name w:val="478C2F29F4A644DABBB56ACC1674657B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0E35D77129946F98FC74DF6771279AD">
    <w:name w:val="A0E35D77129946F98FC74DF6771279AD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EB3420EE20F48A2B1D745C49F67E7A8">
    <w:name w:val="FEB3420EE20F48A2B1D745C49F67E7A8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3F549B797D9E4A4FB1952F90FF6C56AA">
    <w:name w:val="3F549B797D9E4A4FB1952F90FF6C56AA"/>
    <w:rsid w:val="005448ED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paragraph" w:customStyle="1" w:styleId="749C9551ACED4FA0987998F18B64E100">
    <w:name w:val="749C9551ACED4FA0987998F18B64E100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E206F5815D046BA9EC599EC6791B816">
    <w:name w:val="6E206F5815D046BA9EC599EC6791B816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80E86AC97A554506A324944D355CE9F32">
    <w:name w:val="80E86AC97A554506A324944D355CE9F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0E86AC97A554506A324944D355CE9F31">
    <w:name w:val="80E86AC97A554506A324944D355CE9F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103BDC6083B4E28931B5326ABA9E42F1">
    <w:name w:val="D103BDC6083B4E28931B5326ABA9E42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1E36FAD9604430E864E3B51818A15CA1">
    <w:name w:val="91E36FAD9604430E864E3B51818A15CA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berarbeitung">
    <w:name w:val="Revision"/>
    <w:hidden/>
    <w:uiPriority w:val="99"/>
    <w:semiHidden/>
    <w:rsid w:val="005448ED"/>
    <w:pPr>
      <w:spacing w:after="0" w:line="240" w:lineRule="auto"/>
    </w:pPr>
    <w:rPr>
      <w:rFonts w:ascii="Times New Roman" w:eastAsiaTheme="minorHAnsi" w:hAnsi="Times New Roman"/>
      <w:sz w:val="24"/>
      <w:szCs w:val="24"/>
      <w:lang w:val="da-DK" w:eastAsia="en-US" w:bidi="ar-SA"/>
    </w:rPr>
  </w:style>
  <w:style w:type="paragraph" w:customStyle="1" w:styleId="6520F5F554474B238AD32150D67DCC611">
    <w:name w:val="6520F5F554474B238AD32150D67DCC6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3388E0930534E08B30F7FD5D58B3B761">
    <w:name w:val="83388E0930534E08B30F7FD5D58B3B76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373C6958744D4BB192CF3645F1C645841">
    <w:name w:val="373C6958744D4BB192CF3645F1C64584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D103BDC6083B4E28931B5326ABA9E42F2">
    <w:name w:val="D103BDC6083B4E28931B5326ABA9E42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1E36FAD9604430E864E3B51818A15CA2">
    <w:name w:val="91E36FAD9604430E864E3B51818A15CA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9FA99F0202304D5DA80BED8F2A15735E1">
    <w:name w:val="9FA99F0202304D5DA80BED8F2A15735E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F60A92337D45E28A581056D7A9985A1">
    <w:name w:val="14F60A92337D45E28A581056D7A9985A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EBE1ED901DE41AB943BA98396A433D71">
    <w:name w:val="BEBE1ED901DE41AB943BA98396A433D7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B97A74E977447E69AC598F9ED09992C1">
    <w:name w:val="BB97A74E977447E69AC598F9ED09992C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D01754F1460A46DDB9611FB0DA00F1451">
    <w:name w:val="D01754F1460A46DDB9611FB0DA00F145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0C64FC19B6F9449F8CD2840CC735973F1">
    <w:name w:val="0C64FC19B6F9449F8CD2840CC735973F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D56698CC095E48D7B204E2147B026D581">
    <w:name w:val="D56698CC095E48D7B204E2147B026D58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DECBE4211C24818B0BCFD3247F91ED21">
    <w:name w:val="8DECBE4211C24818B0BCFD3247F91ED2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AA25BC3C15F4DC4966F2DE722C833141">
    <w:name w:val="BAA25BC3C15F4DC4966F2DE722C83314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94050054F4294FD7A48D491CAFDD4E0B1">
    <w:name w:val="94050054F4294FD7A48D491CAFDD4E0B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685F0CA58F0047E5A12022904A30AF5E1">
    <w:name w:val="685F0CA58F0047E5A12022904A30AF5E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DE952CDD19B4838B3708300A6D814C11">
    <w:name w:val="8DE952CDD19B4838B3708300A6D814C1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FBECCB20C9C442E972D56536B06811F1">
    <w:name w:val="8FBECCB20C9C442E972D56536B06811F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6520F5F554474B238AD32150D67DCC612">
    <w:name w:val="6520F5F554474B238AD32150D67DCC6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49AF2FF041F47A5A865CBC2F583AA571">
    <w:name w:val="C49AF2FF041F47A5A865CBC2F583AA57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3388E0930534E08B30F7FD5D58B3B762">
    <w:name w:val="83388E0930534E08B30F7FD5D58B3B76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292DDCB5328F436FB3315466693F25211">
    <w:name w:val="292DDCB5328F436FB3315466693F252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73C6958744D4BB192CF3645F1C645842">
    <w:name w:val="373C6958744D4BB192CF3645F1C64584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EE9F14CDFABE439DA328372B4E499AF81">
    <w:name w:val="EE9F14CDFABE439DA328372B4E499AF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character" w:customStyle="1" w:styleId="BlueText">
    <w:name w:val="Blue Text"/>
    <w:basedOn w:val="Absatz-Standardschriftart"/>
    <w:uiPriority w:val="10"/>
    <w:qFormat/>
    <w:rsid w:val="00C03C72"/>
    <w:rPr>
      <w:noProof/>
      <w:color w:val="0000FF"/>
    </w:rPr>
  </w:style>
  <w:style w:type="paragraph" w:customStyle="1" w:styleId="2D0D6603871648548BC8795B5837A3A21">
    <w:name w:val="2D0D6603871648548BC8795B5837A3A2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FA99F0202304D5DA80BED8F2A15735E2">
    <w:name w:val="9FA99F0202304D5DA80BED8F2A15735E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62379B028E946C68FD5B7E05B21E8C91">
    <w:name w:val="662379B028E946C68FD5B7E05B21E8C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F60A92337D45E28A581056D7A9985A2">
    <w:name w:val="14F60A92337D45E28A581056D7A9985A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99B61ABACC724EADA8EA2FCEF3024F0F1">
    <w:name w:val="99B61ABACC724EADA8EA2FCEF3024F0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EBE1ED901DE41AB943BA98396A433D72">
    <w:name w:val="BEBE1ED901DE41AB943BA98396A433D7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B97A74E977447E69AC598F9ED09992C2">
    <w:name w:val="BB97A74E977447E69AC598F9ED09992C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E52F499652224384B462E04ED52EDE711">
    <w:name w:val="E52F499652224384B462E04ED52EDE7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01754F1460A46DDB9611FB0DA00F1452">
    <w:name w:val="D01754F1460A46DDB9611FB0DA00F145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0C64FC19B6F9449F8CD2840CC735973F2">
    <w:name w:val="0C64FC19B6F9449F8CD2840CC735973F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AAE3054FC6CC4104B089F8EC5FCAED6D1">
    <w:name w:val="AAE3054FC6CC4104B089F8EC5FCAED6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9C4CB85E1EC47C1A3904BF99C05B9BA1">
    <w:name w:val="39C4CB85E1EC47C1A3904BF99C05B9B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CBE48D9E04847EE9951AE6D79B3BB311">
    <w:name w:val="FCBE48D9E04847EE9951AE6D79B3BB3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72D3D31F3AC462C8D714F08DA0FDB5A1">
    <w:name w:val="472D3D31F3AC462C8D714F08DA0FDB5A1"/>
    <w:rsid w:val="005448ED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styleId="Funotenzeichen">
    <w:name w:val="footnote reference"/>
    <w:uiPriority w:val="99"/>
    <w:semiHidden/>
    <w:unhideWhenUsed/>
    <w:rsid w:val="00C03C72"/>
    <w:rPr>
      <w:vertAlign w:val="superscript"/>
    </w:rPr>
  </w:style>
  <w:style w:type="paragraph" w:customStyle="1" w:styleId="5381953F5887467AA0198A8A114F638C1">
    <w:name w:val="5381953F5887467AA0198A8A114F638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BD58E84AA44621BF00AC57C0EE1AA91">
    <w:name w:val="26BD58E84AA44621BF00AC57C0EE1AA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C44AFEE95AB4E398BAC70958486F41E1">
    <w:name w:val="3C44AFEE95AB4E398BAC70958486F41E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table" w:customStyle="1" w:styleId="TableGrid3">
    <w:name w:val="Table Grid3"/>
    <w:basedOn w:val="NormaleTabelle"/>
    <w:next w:val="Tabellenraster"/>
    <w:uiPriority w:val="59"/>
    <w:rsid w:val="00C03C72"/>
    <w:pPr>
      <w:spacing w:after="0" w:line="240" w:lineRule="auto"/>
    </w:pPr>
    <w:rPr>
      <w:rFonts w:ascii="Times New Roman" w:hAnsi="Times New Roman" w:cs="Times New Roman"/>
      <w:sz w:val="20"/>
      <w:szCs w:val="20"/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629DFA6D6E34B25BFDE2A59D9268AC01">
    <w:name w:val="9629DFA6D6E34B25BFDE2A59D9268AC0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table" w:customStyle="1" w:styleId="TRTableInternalBorders1">
    <w:name w:val="TRTableInternalBorders1"/>
    <w:basedOn w:val="NormaleTabelle"/>
    <w:rsid w:val="00C03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57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b/>
      </w:rPr>
      <w:tblPr/>
      <w:trPr>
        <w:cantSplit/>
        <w:tblHeader/>
      </w:trPr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paragraph" w:customStyle="1" w:styleId="3CC6CCA96E8242888C9BC7B959F5C30B1">
    <w:name w:val="3CC6CCA96E8242888C9BC7B959F5C30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FC59C9C204F484FBF617DA340BE0EFC1">
    <w:name w:val="AFC59C9C204F484FBF617DA340BE0EF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D4C0FE539D4B0DB1AB1D99E685298B1">
    <w:name w:val="14D4C0FE539D4B0DB1AB1D99E685298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85AE2D83D384BDE9C7856A432ADE6CB1">
    <w:name w:val="985AE2D83D384BDE9C7856A432ADE6C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63687C0F27D4840940CF444EB8F48CA1">
    <w:name w:val="B63687C0F27D4840940CF444EB8F48C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4FA7FADAD549FDB796CF19E7744F831">
    <w:name w:val="194FA7FADAD549FDB796CF19E7744F831"/>
    <w:rsid w:val="005448ED"/>
    <w:pPr>
      <w:spacing w:after="200" w:line="264" w:lineRule="auto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customStyle="1" w:styleId="498FD7F384E34F35BD381C7E809A4B4B1">
    <w:name w:val="498FD7F384E34F35BD381C7E809A4B4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417AE19D6B341DDA1077E6B2D60D2F81">
    <w:name w:val="C417AE19D6B341DDA1077E6B2D60D2F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29CAB97B6E4E21931EE5E0E80A99051">
    <w:name w:val="4329CAB97B6E4E21931EE5E0E80A9905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0CCF4F9E43E433BBEEFF967AFD099EA1">
    <w:name w:val="30CCF4F9E43E433BBEEFF967AFD099EA1"/>
    <w:rsid w:val="005448ED"/>
    <w:pPr>
      <w:spacing w:after="200" w:line="264" w:lineRule="auto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customStyle="1" w:styleId="E8F18D4345394CD8987F0C503FB1E9831">
    <w:name w:val="E8F18D4345394CD8987F0C503FB1E98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2A980F50982433F8FABBB985DD9A0CE1">
    <w:name w:val="02A980F50982433F8FABBB985DD9A0CE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79C8DEB30E34D7389B9ED2C6B1247621">
    <w:name w:val="879C8DEB30E34D7389B9ED2C6B124762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6F1A88BEBF24965AC8435C582A37A191">
    <w:name w:val="B6F1A88BEBF24965AC8435C582A37A1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F8461244A654E8F98A1C1D334EBCF5D1">
    <w:name w:val="5F8461244A654E8F98A1C1D334EBCF5D1"/>
    <w:rsid w:val="005448ED"/>
    <w:pPr>
      <w:numPr>
        <w:numId w:val="31"/>
      </w:numPr>
      <w:suppressAutoHyphens/>
      <w:spacing w:after="0" w:line="264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91CF0AE9E3A4992BC86E2F8C3DE0BBD1">
    <w:name w:val="B91CF0AE9E3A4992BC86E2F8C3DE0BBD1"/>
    <w:rsid w:val="005448ED"/>
    <w:pPr>
      <w:tabs>
        <w:tab w:val="num" w:pos="720"/>
      </w:tabs>
      <w:suppressAutoHyphens/>
      <w:spacing w:after="0" w:line="264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161C4027AF0496E9BBF4C78ABFC9C341">
    <w:name w:val="8161C4027AF0496E9BBF4C78ABFC9C34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C5799F7321B41F8A468EB00908292FD1">
    <w:name w:val="CC5799F7321B41F8A468EB00908292F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F650FF7D46541D9824C3E1C05712DE51">
    <w:name w:val="FF650FF7D46541D9824C3E1C05712DE5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749768540274664B343A5EFAEFDC02F1">
    <w:name w:val="B749768540274664B343A5EFAEFDC02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FC6BEB6FC1A4CB0B589621DF53D608F1">
    <w:name w:val="8FC6BEB6FC1A4CB0B589621DF53D608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C464D35E8648E88CFAF575AFD0F26C1">
    <w:name w:val="14C464D35E8648E88CFAF575AFD0F26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5F804E4F02347E18ABB2644A463508B1">
    <w:name w:val="65F804E4F02347E18ABB2644A463508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7F59479E6084413A490ADC3BFBE1BE81">
    <w:name w:val="D7F59479E6084413A490ADC3BFBE1BE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53B908A14694CE1B47115554B1090DB1">
    <w:name w:val="253B908A14694CE1B47115554B1090D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50700107B6A4021BBD56E71549FCFDE1">
    <w:name w:val="450700107B6A4021BBD56E71549FCFDE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8565A6B57BB4F84A770C37DFCBA19361">
    <w:name w:val="78565A6B57BB4F84A770C37DFCBA1936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56698CC095E48D7B204E2147B026D582">
    <w:name w:val="D56698CC095E48D7B204E2147B026D58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DECBE4211C24818B0BCFD3247F91ED22">
    <w:name w:val="8DECBE4211C24818B0BCFD3247F91ED2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5E40E894FB741F3AABDB0B725A2B0091">
    <w:name w:val="85E40E894FB741F3AABDB0B725A2B00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76079B09827429DB16729EA7F1C54291">
    <w:name w:val="076079B09827429DB16729EA7F1C542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AA25BC3C15F4DC4966F2DE722C833142">
    <w:name w:val="BAA25BC3C15F4DC4966F2DE722C83314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94050054F4294FD7A48D491CAFDD4E0B2">
    <w:name w:val="94050054F4294FD7A48D491CAFDD4E0B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5D5DE8E7B2144D97BB372535D004F6BF1">
    <w:name w:val="5D5DE8E7B2144D97BB372535D004F6B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300D27D059448698CEF3BA83FFCBAC1">
    <w:name w:val="F1300D27D059448698CEF3BA83FFCBA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77B379D9BD041FBB28D745189CFE39C1">
    <w:name w:val="677B379D9BD041FBB28D745189CFE39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99690BC7C0640DBB339CF6EE8A981B31">
    <w:name w:val="599690BC7C0640DBB339CF6EE8A981B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781133836D3458F89794E2C2882F0101">
    <w:name w:val="D781133836D3458F89794E2C2882F010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A9EDAE6F49749E48AF3935F6C94FFA71">
    <w:name w:val="4A9EDAE6F49749E48AF3935F6C94FFA7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067F9D198F74CF7AB29C146C5A065731">
    <w:name w:val="A067F9D198F74CF7AB29C146C5A0657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B136392BD33446C8FE27B60181E69671">
    <w:name w:val="2B136392BD33446C8FE27B60181E6967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65965A31FDB4E09BEF370A9653A50F91">
    <w:name w:val="865965A31FDB4E09BEF370A9653A50F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08D33ED073B4F18AFED763672BEC1E01">
    <w:name w:val="108D33ED073B4F18AFED763672BEC1E0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7EF35D66E434C2C9EB81F7D37CDAD7F1">
    <w:name w:val="17EF35D66E434C2C9EB81F7D37CDAD7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3F32FD83B0245B39012179D4C83A4771">
    <w:name w:val="D3F32FD83B0245B39012179D4C83A477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1FEBFEAE0C4BC2A5CB5D13B6D5F55F1">
    <w:name w:val="431FEBFEAE0C4BC2A5CB5D13B6D5F55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A6D4115AB8B4B6C8FE42CA1F34B2DEF1">
    <w:name w:val="5A6D4115AB8B4B6C8FE42CA1F34B2DE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33B055697C843789F2F45226A07F0801">
    <w:name w:val="833B055697C843789F2F45226A07F080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C03D3AA99424D4B82F7D56D4B7AC5CE1">
    <w:name w:val="7C03D3AA99424D4B82F7D56D4B7AC5CE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84D86E76944226BCEF9062B1150F6D1">
    <w:name w:val="2684D86E76944226BCEF9062B1150F6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61B03B296E64BA7B6A93773EB7D48A71">
    <w:name w:val="E61B03B296E64BA7B6A93773EB7D48A7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68D8C039AB44E7A87972761B2C9F6101">
    <w:name w:val="A68D8C039AB44E7A87972761B2C9F610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CD38CAFFEB49EE9A7437CB0F282EC41">
    <w:name w:val="36CD38CAFFEB49EE9A7437CB0F282EC4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FD363FEDB834A41B53F0D1BA9C62CDD1">
    <w:name w:val="6FD363FEDB834A41B53F0D1BA9C62CD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56A0B1426F547B09D4068B5765017FE1">
    <w:name w:val="556A0B1426F547B09D4068B5765017FE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6760DB4FF514B3A884A1094DA643C5F1">
    <w:name w:val="E6760DB4FF514B3A884A1094DA643C5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8A7C433C3734DCCAC96542FF83C5D781">
    <w:name w:val="48A7C433C3734DCCAC96542FF83C5D7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9E4EBF3A2584FE088E3D9B22787158E1">
    <w:name w:val="39E4EBF3A2584FE088E3D9B22787158E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4C43F2B2C7F41FABE6FF7627121775E1">
    <w:name w:val="24C43F2B2C7F41FABE6FF7627121775E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D530D84C1CA4761AE74104EF87815AD1">
    <w:name w:val="DD530D84C1CA4761AE74104EF87815A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C37209689A84F6DB62DBFAF99CD47081">
    <w:name w:val="6C37209689A84F6DB62DBFAF99CD470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C53A79E7F74E27A1C6F08558701A321">
    <w:name w:val="43C53A79E7F74E27A1C6F08558701A32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367DF76CCCD45A499A5D6A2181439B91">
    <w:name w:val="E367DF76CCCD45A499A5D6A2181439B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4539B1F0735426B94561373A9FD9E0C1">
    <w:name w:val="74539B1F0735426B94561373A9FD9E0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3176794C4C4C07B2A62E7C5B9283A81">
    <w:name w:val="263176794C4C4C07B2A62E7C5B9283A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59BF9E44B3E46CBB8240DC5EDA126B51">
    <w:name w:val="259BF9E44B3E46CBB8240DC5EDA126B5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31C07057E524C988E9F53B81197CF351">
    <w:name w:val="E31C07057E524C988E9F53B81197CF35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21A77A62D85493091E0B000B80429D21">
    <w:name w:val="321A77A62D85493091E0B000B80429D2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0A0F26971F4DE0B785D55488E2695D1">
    <w:name w:val="260A0F26971F4DE0B785D55488E2695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AAEACF8391D4E9CAF0D2D18787A08A31">
    <w:name w:val="CAAEACF8391D4E9CAF0D2D18787A08A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10A6AA71EB64D1BAB182B375195CF2A1">
    <w:name w:val="E10A6AA71EB64D1BAB182B375195CF2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4E32EE7F554C478701AA11B58BB4F31">
    <w:name w:val="5D4E32EE7F554C478701AA11B58BB4F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54105CF08D84A4D9BD7AE23787ED68F1">
    <w:name w:val="554105CF08D84A4D9BD7AE23787ED68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CFA0D6FAA604278B6DA4989BEDDAB881">
    <w:name w:val="ECFA0D6FAA604278B6DA4989BEDDAB8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39BF2CAD5EE4A2F9848FBD64645C13A1">
    <w:name w:val="B39BF2CAD5EE4A2F9848FBD64645C13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2617DE93BA447658BD775506FC798B41">
    <w:name w:val="12617DE93BA447658BD775506FC798B4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8920188A6C5415C8F0AF47C70F104771">
    <w:name w:val="38920188A6C5415C8F0AF47C70F10477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165E4BD68BE4B80B1C7DC68170354CF1">
    <w:name w:val="A165E4BD68BE4B80B1C7DC68170354C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AE4FE6EBAC4388A8ECAB1C42FD7B931">
    <w:name w:val="36AE4FE6EBAC4388A8ECAB1C42FD7B9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2CEED2692DF48CE9C19D25B85C81E951">
    <w:name w:val="52CEED2692DF48CE9C19D25B85C81E95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A01594946C044DBB2FF8C35DF6421661">
    <w:name w:val="BA01594946C044DBB2FF8C35DF642166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25B4A033FC942F681D97D9136EBA1E11">
    <w:name w:val="925B4A033FC942F681D97D9136EBA1E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A721CF7A69C46EDBF16A1709C08B60F1">
    <w:name w:val="8A721CF7A69C46EDBF16A1709C08B60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836F66140FC49929D34041A70CB9DE11">
    <w:name w:val="C836F66140FC49929D34041A70CB9DE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5AC50C905C64BDEAE76430CAA6C4BEF1">
    <w:name w:val="B5AC50C905C64BDEAE76430CAA6C4BE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D9D468ED09348859D1FCB3BF35EABCA1">
    <w:name w:val="7D9D468ED09348859D1FCB3BF35EABC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37DADBD03D84DC4B165DD6B37B967661">
    <w:name w:val="737DADBD03D84DC4B165DD6B37B96766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39EE80CCA774239B6F15CB004FFDADB1">
    <w:name w:val="F39EE80CCA774239B6F15CB004FFDAD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81D1F088C174DE0B4B5FEF569C359521">
    <w:name w:val="B81D1F088C174DE0B4B5FEF569C35952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21F597B9B534BA6922AFD6E1A3690F91">
    <w:name w:val="421F597B9B534BA6922AFD6E1A3690F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6B3007B7A854C9D948A3E6482954C141">
    <w:name w:val="D6B3007B7A854C9D948A3E6482954C14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A2784B91FFC4CC89AA2ED7344F8267F1">
    <w:name w:val="CA2784B91FFC4CC89AA2ED7344F8267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0786206C39146BF9D64FED1A92A6C931">
    <w:name w:val="80786206C39146BF9D64FED1A92A6C9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808CD8B1B5844EDA1126B736DF105511">
    <w:name w:val="2808CD8B1B5844EDA1126B736DF1055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8D5B60193E44631B27A2EEFB7C7267B1">
    <w:name w:val="68D5B60193E44631B27A2EEFB7C7267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2509F2F679F4E5B9FFC5310A6FDCBBA1">
    <w:name w:val="62509F2F679F4E5B9FFC5310A6FDCBB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299B8F0D34141199928732C0FA0E9A31">
    <w:name w:val="0299B8F0D34141199928732C0FA0E9A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C5159FE400343B6BD67205F3183C8C91">
    <w:name w:val="2C5159FE400343B6BD67205F3183C8C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D8BB4B71DF74CF7AF2439E5D24A0CFB1">
    <w:name w:val="AD8BB4B71DF74CF7AF2439E5D24A0CF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16238EACCAF4F5C92C80D6000724D9D1">
    <w:name w:val="816238EACCAF4F5C92C80D6000724D9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46A849FD9704992A0F3E4C93D44A0B01">
    <w:name w:val="646A849FD9704992A0F3E4C93D44A0B0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90BD52763744B8C9B0FD662F3ADB09A1">
    <w:name w:val="890BD52763744B8C9B0FD662F3ADB09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B2F20CD563A44AEA70EE87044C45B681">
    <w:name w:val="9B2F20CD563A44AEA70EE87044C45B6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B8A18B826E94AD39A1CBFF800F099DC1">
    <w:name w:val="5B8A18B826E94AD39A1CBFF800F099D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A22ACE28F1145D99BFE17FED150EDAD1">
    <w:name w:val="DA22ACE28F1145D99BFE17FED150EDA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B3585C96DE34447A35F4A77EA4AEF7D1">
    <w:name w:val="DB3585C96DE34447A35F4A77EA4AEF7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E89B5C4FBE24AC680B14E9EB97837EF1">
    <w:name w:val="7E89B5C4FBE24AC680B14E9EB97837E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DE1D235EFB34DC4AC3D2233E0490AB31">
    <w:name w:val="0DE1D235EFB34DC4AC3D2233E0490AB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2C4863ECFA347A6918366E6E6F0A9E31">
    <w:name w:val="82C4863ECFA347A6918366E6E6F0A9E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A6766D364E6400D81202C38FC57AD631">
    <w:name w:val="0A6766D364E6400D81202C38FC57AD6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BC908FAF6C849BD89C9090B406FE5511">
    <w:name w:val="6BC908FAF6C849BD89C9090B406FE55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F56879421B34CB5B8A0AA48CCD844691">
    <w:name w:val="1F56879421B34CB5B8A0AA48CCD8446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24E7735C54F4268B4C70378D1F4EF981">
    <w:name w:val="824E7735C54F4268B4C70378D1F4EF9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E0B1DE3547F4FD282112920025526AB1">
    <w:name w:val="BE0B1DE3547F4FD282112920025526A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2E7FD0461C34A519241666BDFD6789A1">
    <w:name w:val="B2E7FD0461C34A519241666BDFD6789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FD27E081B064140A5DFF8ECD8AC5CD11">
    <w:name w:val="8FD27E081B064140A5DFF8ECD8AC5CD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68CC69511174DD8B8E87D79300995121">
    <w:name w:val="868CC69511174DD8B8E87D7930099512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ADDC75DB89A455CBDD75E2768E857971">
    <w:name w:val="BADDC75DB89A455CBDD75E2768E85797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344328DA60F49E78FF636347EB7D0691">
    <w:name w:val="1344328DA60F49E78FF636347EB7D06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D063D48C0C94D2FA8D82E6061942D3A1">
    <w:name w:val="6D063D48C0C94D2FA8D82E6061942D3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77D9291AA1B4279B99A29AFB88E52FD1">
    <w:name w:val="977D9291AA1B4279B99A29AFB88E52F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BF3678E592149BF8092D1B4FE25CE5D1">
    <w:name w:val="4BF3678E592149BF8092D1B4FE25CE5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46B682F5C5F4B839B9AA5F2F714BEDF1">
    <w:name w:val="846B682F5C5F4B839B9AA5F2F714BED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A44843BE1664B9A8675B170099C06371">
    <w:name w:val="FA44843BE1664B9A8675B170099C0637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6F880E53A874B8A992EB048BA23CFFF1">
    <w:name w:val="C6F880E53A874B8A992EB048BA23CFFF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D0DEF27B367403A92ED5DB1B757A3AB1">
    <w:name w:val="FD0DEF27B367403A92ED5DB1B757A3A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93FB126D60948ABBED41F8B8BC464AD1">
    <w:name w:val="693FB126D60948ABBED41F8B8BC464A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C9D831D8A27492DBBACA2B05DC881921">
    <w:name w:val="EC9D831D8A27492DBBACA2B05DC88192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AAF803BE8AC46B0B87BCE0F028D99781">
    <w:name w:val="2AAF803BE8AC46B0B87BCE0F028D997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1CE7AC08254199912990A220C2B5691">
    <w:name w:val="191CE7AC08254199912990A220C2B56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2618B60606463F8C6CBCA7EAB838391">
    <w:name w:val="192618B60606463F8C6CBCA7EAB8383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D8B20E2E8A04CAF9EFCB49BA48D70CB1">
    <w:name w:val="6D8B20E2E8A04CAF9EFCB49BA48D70CB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0CDA574628A426BBD37AC2BD4F933201">
    <w:name w:val="70CDA574628A426BBD37AC2BD4F93320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BE3A2ADBDAE4AD1A8FA1D7E22AFC7A91">
    <w:name w:val="6BE3A2ADBDAE4AD1A8FA1D7E22AFC7A9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F3B1EB5F2C84964BF9B4C72A0BEC4981">
    <w:name w:val="6F3B1EB5F2C84964BF9B4C72A0BEC49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9FAF7767DA7471091C1B103D4C280F31">
    <w:name w:val="69FAF7767DA7471091C1B103D4C280F3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E0A462FB99C49D9A55E5E39203C50B41">
    <w:name w:val="FE0A462FB99C49D9A55E5E39203C50B4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C8181FFD384012AE0EB41060F498BA1">
    <w:name w:val="36C8181FFD384012AE0EB41060F498B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6AAEE7C81A342FE8D72738EBA8063481">
    <w:name w:val="06AAEE7C81A342FE8D72738EBA80634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030C065531547E1B76134974ABB56E21">
    <w:name w:val="9030C065531547E1B76134974ABB56E2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00509642994798B795BA501A594CE41">
    <w:name w:val="5D00509642994798B795BA501A594CE4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145A38D5994967A22D3921420A08AC1">
    <w:name w:val="F1145A38D5994967A22D3921420A08A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BCC8BFB0B374D0C86749E21B6FB67B41">
    <w:name w:val="BBCC8BFB0B374D0C86749E21B6FB67B4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BE4A0FC18BE446F99F270F30A7D63E71">
    <w:name w:val="CBE4A0FC18BE446F99F270F30A7D63E7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8E4A3E5CAE049FA9C5D6B04DE6B841C1">
    <w:name w:val="58E4A3E5CAE049FA9C5D6B04DE6B841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C2D8654C73A491D86684EC10015EBCD1">
    <w:name w:val="1C2D8654C73A491D86684EC10015EBCD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C0544EB91A94B6E94F42E920423C2581">
    <w:name w:val="0C0544EB91A94B6E94F42E920423C25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A080E7180634C749923BE9857A09D1C1">
    <w:name w:val="5A080E7180634C749923BE9857A09D1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2893EE7B4C425E929BB4CA41BF60B11">
    <w:name w:val="5D2893EE7B4C425E929BB4CA41BF60B1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6355DD8C867458582879584DF03D0C81">
    <w:name w:val="06355DD8C867458582879584DF03D0C8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85EFAA253A48BEB72E4A8162F2E2FA1">
    <w:name w:val="F185EFAA253A48BEB72E4A8162F2E2F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F33D131BDF04B48BF2F105766F08B821">
    <w:name w:val="3F33D131BDF04B48BF2F105766F08B82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090D060BE6F466599AE3AB2F803C27A1">
    <w:name w:val="8090D060BE6F466599AE3AB2F803C27A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E8433E1228F4F1A8CA121166843835C1">
    <w:name w:val="2E8433E1228F4F1A8CA121166843835C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8E5A2CF62E0460388F65C2E16993E601">
    <w:name w:val="E8E5A2CF62E0460388F65C2E16993E601"/>
    <w:rsid w:val="005448ED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453669045AE45108D22CDEAB79AB6B31">
    <w:name w:val="3453669045AE45108D22CDEAB79AB6B3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54E85FD20FD849AA9F06A18853292FB81">
    <w:name w:val="54E85FD20FD849AA9F06A18853292FB8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DF873BC78C944C49F775CA82209E48C1">
    <w:name w:val="FDF873BC78C944C49F775CA82209E48C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696138DCDC1428486406E44723FAB841">
    <w:name w:val="F696138DCDC1428486406E44723FAB84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743F3855E5CE4DD184E1642D66290A3B1">
    <w:name w:val="743F3855E5CE4DD184E1642D66290A3B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3D0AEADF19A4CFC940F946965153F30">
    <w:name w:val="63D0AEADF19A4CFC940F946965153F30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CC24FB2BF21459CB6CA5BD8662B5E2D1">
    <w:name w:val="6CC24FB2BF21459CB6CA5BD8662B5E2D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C06F3A0CFC664B4A9EBCB3684E1BFCAD1">
    <w:name w:val="C06F3A0CFC664B4A9EBCB3684E1BFCAD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B315902CCAC04065B62A4C3BB168EFC31">
    <w:name w:val="B315902CCAC04065B62A4C3BB168EFC3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EB42E1CD98D474CBC22CAB922D929AE1">
    <w:name w:val="AEB42E1CD98D474CBC22CAB922D929AE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97C4FC0868F3469781DEF7BE68DD97D61">
    <w:name w:val="97C4FC0868F3469781DEF7BE68DD97D6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A2D443E10DC40A1BC43822E7F8459DA1">
    <w:name w:val="AA2D443E10DC40A1BC43822E7F8459DA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9A70F72821AB43458B7E4440E915548B1">
    <w:name w:val="9A70F72821AB43458B7E4440E915548B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256ECC2115FD46A0BBCB8E0AE84DAB551">
    <w:name w:val="256ECC2115FD46A0BBCB8E0AE84DAB55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83F663F01F341FD81C42BEAD9F31B571">
    <w:name w:val="483F663F01F341FD81C42BEAD9F31B57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0A17B206176421C9C87F719CC8C49421">
    <w:name w:val="40A17B206176421C9C87F719CC8C4942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1AADF86C495C469198DDB470F4ED0A0A1">
    <w:name w:val="1AADF86C495C469198DDB470F4ED0A0A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CA88C6B1048F49EBAB872B5BB01A65451">
    <w:name w:val="CA88C6B1048F49EBAB872B5BB01A6545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8C0E726ED6184B418DE6561013E879C21">
    <w:name w:val="8C0E726ED6184B418DE6561013E879C2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07495E8C8AFD40F7AF8BEFF846F573C21">
    <w:name w:val="07495E8C8AFD40F7AF8BEFF846F573C2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10E5428333F9414BBC18696D04B906C51">
    <w:name w:val="10E5428333F9414BBC18696D04B906C5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0E3E0A1848A45DCA173D1B99401C70A1">
    <w:name w:val="60E3E0A1848A45DCA173D1B99401C70A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78C2F29F4A644DABBB56ACC1674657B1">
    <w:name w:val="478C2F29F4A644DABBB56ACC1674657B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0E35D77129946F98FC74DF6771279AD1">
    <w:name w:val="A0E35D77129946F98FC74DF6771279AD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EB3420EE20F48A2B1D745C49F67E7A81">
    <w:name w:val="FEB3420EE20F48A2B1D745C49F67E7A8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749C9551ACED4FA0987998F18B64E1001">
    <w:name w:val="749C9551ACED4FA0987998F18B64E100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E206F5815D046BA9EC599EC6791B8161">
    <w:name w:val="6E206F5815D046BA9EC599EC6791B8161"/>
    <w:rsid w:val="005448ED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85F0CA58F0047E5A12022904A30AF5E2">
    <w:name w:val="685F0CA58F0047E5A12022904A30AF5E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DE952CDD19B4838B3708300A6D814C12">
    <w:name w:val="8DE952CDD19B4838B3708300A6D814C1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FBECCB20C9C442E972D56536B06811F2">
    <w:name w:val="8FBECCB20C9C442E972D56536B06811F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TableHeaderlvl2">
    <w:name w:val="Table Header lvl2"/>
    <w:basedOn w:val="Standard"/>
    <w:rsid w:val="00C03C72"/>
    <w:pPr>
      <w:keepLines/>
      <w:suppressAutoHyphens/>
      <w:spacing w:after="0"/>
    </w:pPr>
    <w:rPr>
      <w:rFonts w:ascii="Times New Roman" w:eastAsia="Times New Roman" w:hAnsi="Times New Roman" w:cs="Times New Roman"/>
      <w:sz w:val="20"/>
      <w:lang w:eastAsia="en-GB" w:bidi="ar-SA"/>
    </w:rPr>
  </w:style>
  <w:style w:type="paragraph" w:customStyle="1" w:styleId="BBE2C2B44FE1403386D39AB17AB18CEF2">
    <w:name w:val="BBE2C2B44FE1403386D39AB17AB18CE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Tablelvl1">
    <w:name w:val="Table lvl 1"/>
    <w:basedOn w:val="Standard"/>
    <w:rsid w:val="00C03C72"/>
    <w:pPr>
      <w:keepLines/>
      <w:suppressAutoHyphens/>
      <w:spacing w:after="0"/>
    </w:pPr>
    <w:rPr>
      <w:rFonts w:ascii="Times New Roman" w:eastAsia="Times New Roman" w:hAnsi="Times New Roman" w:cs="Times New Roman"/>
      <w:sz w:val="20"/>
      <w:lang w:eastAsia="en-GB" w:bidi="ar-SA"/>
    </w:rPr>
  </w:style>
  <w:style w:type="paragraph" w:customStyle="1" w:styleId="C49AF2FF041F47A5A865CBC2F583AA572">
    <w:name w:val="C49AF2FF041F47A5A865CBC2F583AA57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Tablelvl2">
    <w:name w:val="Table lvl 2"/>
    <w:basedOn w:val="Tablelvl1"/>
    <w:rsid w:val="00C03C72"/>
    <w:rPr>
      <w:b/>
    </w:rPr>
  </w:style>
  <w:style w:type="paragraph" w:customStyle="1" w:styleId="292DDCB5328F436FB3315466693F25212">
    <w:name w:val="292DDCB5328F436FB3315466693F252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Tablelvl3">
    <w:name w:val="Table lvl 3"/>
    <w:basedOn w:val="Tablelvl2"/>
    <w:rsid w:val="00C03C72"/>
    <w:rPr>
      <w:b w:val="0"/>
    </w:rPr>
  </w:style>
  <w:style w:type="paragraph" w:customStyle="1" w:styleId="EE9F14CDFABE439DA328372B4E499AF82">
    <w:name w:val="EE9F14CDFABE439DA328372B4E499AF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Tablelvl4">
    <w:name w:val="Table lvl 4"/>
    <w:basedOn w:val="Tablelvl3"/>
    <w:rsid w:val="00C03C72"/>
    <w:pPr>
      <w:jc w:val="right"/>
    </w:pPr>
  </w:style>
  <w:style w:type="paragraph" w:customStyle="1" w:styleId="2D0D6603871648548BC8795B5837A3A22">
    <w:name w:val="2D0D6603871648548BC8795B5837A3A2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Titlepage1">
    <w:name w:val="Title page 1"/>
    <w:next w:val="Textkrper"/>
    <w:link w:val="Titlepage1Char"/>
    <w:uiPriority w:val="19"/>
    <w:rsid w:val="00C03C72"/>
    <w:pPr>
      <w:suppressAutoHyphens/>
      <w:spacing w:after="0" w:line="240" w:lineRule="auto"/>
      <w:jc w:val="center"/>
    </w:pPr>
    <w:rPr>
      <w:rFonts w:ascii="Times New Roman" w:eastAsiaTheme="minorHAnsi" w:hAnsi="Times New Roman"/>
      <w:b/>
      <w:sz w:val="36"/>
      <w:szCs w:val="24"/>
      <w:lang w:eastAsia="en-US" w:bidi="ar-SA"/>
    </w:rPr>
  </w:style>
  <w:style w:type="character" w:customStyle="1" w:styleId="Titlepage1Char">
    <w:name w:val="Title page 1 Char"/>
    <w:link w:val="Titlepage1"/>
    <w:uiPriority w:val="19"/>
    <w:rsid w:val="00C03C72"/>
    <w:rPr>
      <w:rFonts w:ascii="Times New Roman" w:eastAsiaTheme="minorHAnsi" w:hAnsi="Times New Roman"/>
      <w:b/>
      <w:sz w:val="36"/>
      <w:szCs w:val="24"/>
      <w:lang w:eastAsia="en-US" w:bidi="ar-SA"/>
    </w:rPr>
  </w:style>
  <w:style w:type="paragraph" w:customStyle="1" w:styleId="662379B028E946C68FD5B7E05B21E8C92">
    <w:name w:val="662379B028E946C68FD5B7E05B21E8C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TypePage1">
    <w:name w:val="Type Page 1"/>
    <w:basedOn w:val="Titlepage1"/>
    <w:next w:val="Textkrper"/>
    <w:link w:val="TypePage1Char"/>
    <w:uiPriority w:val="39"/>
    <w:rsid w:val="00C03C72"/>
    <w:pPr>
      <w:spacing w:before="240"/>
    </w:pPr>
    <w:rPr>
      <w:sz w:val="28"/>
    </w:rPr>
  </w:style>
  <w:style w:type="character" w:customStyle="1" w:styleId="TypePage1Char">
    <w:name w:val="Type Page 1 Char"/>
    <w:link w:val="TypePage1"/>
    <w:uiPriority w:val="39"/>
    <w:rsid w:val="00C03C72"/>
    <w:rPr>
      <w:rFonts w:ascii="Times New Roman" w:eastAsiaTheme="minorHAnsi" w:hAnsi="Times New Roman"/>
      <w:b/>
      <w:sz w:val="28"/>
      <w:szCs w:val="24"/>
      <w:lang w:eastAsia="en-US" w:bidi="ar-SA"/>
    </w:rPr>
  </w:style>
  <w:style w:type="paragraph" w:customStyle="1" w:styleId="99B61ABACC724EADA8EA2FCEF3024F0F2">
    <w:name w:val="99B61ABACC724EADA8EA2FCEF3024F0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52F499652224384B462E04ED52EDE712">
    <w:name w:val="E52F499652224384B462E04ED52EDE7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AE3054FC6CC4104B089F8EC5FCAED6D2">
    <w:name w:val="AAE3054FC6CC4104B089F8EC5FCAED6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9C4CB85E1EC47C1A3904BF99C05B9BA2">
    <w:name w:val="39C4CB85E1EC47C1A3904BF99C05B9B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CBE48D9E04847EE9951AE6D79B3BB312">
    <w:name w:val="FCBE48D9E04847EE9951AE6D79B3BB3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72D3D31F3AC462C8D714F08DA0FDB5A2">
    <w:name w:val="472D3D31F3AC462C8D714F08DA0FDB5A2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5381953F5887467AA0198A8A114F638C2">
    <w:name w:val="5381953F5887467AA0198A8A114F638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BD58E84AA44621BF00AC57C0EE1AA92">
    <w:name w:val="26BD58E84AA44621BF00AC57C0EE1AA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C44AFEE95AB4E398BAC70958486F41E2">
    <w:name w:val="3C44AFEE95AB4E398BAC70958486F41E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629DFA6D6E34B25BFDE2A59D9268AC02">
    <w:name w:val="9629DFA6D6E34B25BFDE2A59D9268AC0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CC6CCA96E8242888C9BC7B959F5C30B2">
    <w:name w:val="3CC6CCA96E8242888C9BC7B959F5C30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FC59C9C204F484FBF617DA340BE0EFC2">
    <w:name w:val="AFC59C9C204F484FBF617DA340BE0EF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D4C0FE539D4B0DB1AB1D99E685298B2">
    <w:name w:val="14D4C0FE539D4B0DB1AB1D99E685298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85AE2D83D384BDE9C7856A432ADE6CB2">
    <w:name w:val="985AE2D83D384BDE9C7856A432ADE6C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63687C0F27D4840940CF444EB8F48CA2">
    <w:name w:val="B63687C0F27D4840940CF444EB8F48C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4FA7FADAD549FDB796CF19E7744F832">
    <w:name w:val="194FA7FADAD549FDB796CF19E7744F832"/>
    <w:rsid w:val="00C03C72"/>
    <w:pPr>
      <w:spacing w:after="200" w:line="264" w:lineRule="auto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customStyle="1" w:styleId="498FD7F384E34F35BD381C7E809A4B4B2">
    <w:name w:val="498FD7F384E34F35BD381C7E809A4B4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417AE19D6B341DDA1077E6B2D60D2F82">
    <w:name w:val="C417AE19D6B341DDA1077E6B2D60D2F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29CAB97B6E4E21931EE5E0E80A99052">
    <w:name w:val="4329CAB97B6E4E21931EE5E0E80A9905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0CCF4F9E43E433BBEEFF967AFD099EA2">
    <w:name w:val="30CCF4F9E43E433BBEEFF967AFD099EA2"/>
    <w:rsid w:val="00C03C72"/>
    <w:pPr>
      <w:spacing w:after="200" w:line="264" w:lineRule="auto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customStyle="1" w:styleId="E8F18D4345394CD8987F0C503FB1E9832">
    <w:name w:val="E8F18D4345394CD8987F0C503FB1E98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2A980F50982433F8FABBB985DD9A0CE2">
    <w:name w:val="02A980F50982433F8FABBB985DD9A0CE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79C8DEB30E34D7389B9ED2C6B1247622">
    <w:name w:val="879C8DEB30E34D7389B9ED2C6B124762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6F1A88BEBF24965AC8435C582A37A192">
    <w:name w:val="B6F1A88BEBF24965AC8435C582A37A1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F8461244A654E8F98A1C1D334EBCF5D2">
    <w:name w:val="5F8461244A654E8F98A1C1D334EBCF5D2"/>
    <w:rsid w:val="00C03C72"/>
    <w:pPr>
      <w:tabs>
        <w:tab w:val="num" w:pos="720"/>
      </w:tabs>
      <w:suppressAutoHyphens/>
      <w:spacing w:after="0" w:line="264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91CF0AE9E3A4992BC86E2F8C3DE0BBD2">
    <w:name w:val="B91CF0AE9E3A4992BC86E2F8C3DE0BBD2"/>
    <w:rsid w:val="00C03C72"/>
    <w:pPr>
      <w:tabs>
        <w:tab w:val="num" w:pos="720"/>
      </w:tabs>
      <w:suppressAutoHyphens/>
      <w:spacing w:after="0" w:line="264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EndNoteBibliographyTitle">
    <w:name w:val="EndNote Bibliography Title"/>
    <w:basedOn w:val="Standard"/>
    <w:link w:val="EndNoteBibliographyTitleChar"/>
    <w:rsid w:val="00C03C72"/>
    <w:pPr>
      <w:spacing w:after="0"/>
      <w:jc w:val="center"/>
    </w:pPr>
    <w:rPr>
      <w:rFonts w:ascii="Times New Roman" w:eastAsia="SimSun" w:hAnsi="Times New Roman" w:cs="Times New Roman"/>
      <w:noProof/>
      <w:sz w:val="24"/>
      <w:lang w:val="en-US"/>
    </w:rPr>
  </w:style>
  <w:style w:type="character" w:customStyle="1" w:styleId="EndNoteBibliographyTitleChar">
    <w:name w:val="EndNote Bibliography Title Char"/>
    <w:link w:val="EndNoteBibliographyTitle"/>
    <w:rsid w:val="00C03C72"/>
    <w:rPr>
      <w:rFonts w:ascii="Times New Roman" w:eastAsia="SimSun" w:hAnsi="Times New Roman" w:cs="Times New Roman"/>
      <w:noProof/>
      <w:sz w:val="24"/>
      <w:lang w:val="en-US"/>
    </w:rPr>
  </w:style>
  <w:style w:type="paragraph" w:customStyle="1" w:styleId="8161C4027AF0496E9BBF4C78ABFC9C342">
    <w:name w:val="8161C4027AF0496E9BBF4C78ABFC9C34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ndNoteBibliography">
    <w:name w:val="EndNote Bibliography"/>
    <w:basedOn w:val="Standard"/>
    <w:link w:val="EndNoteBibliographyChar"/>
    <w:rsid w:val="00C03C72"/>
    <w:pPr>
      <w:spacing w:line="240" w:lineRule="auto"/>
    </w:pPr>
    <w:rPr>
      <w:rFonts w:ascii="Times New Roman" w:eastAsia="SimSu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link w:val="EndNoteBibliography"/>
    <w:rsid w:val="00C03C72"/>
    <w:rPr>
      <w:rFonts w:ascii="Times New Roman" w:eastAsia="SimSun" w:hAnsi="Times New Roman" w:cs="Times New Roman"/>
      <w:noProof/>
      <w:sz w:val="24"/>
      <w:lang w:val="en-US"/>
    </w:rPr>
  </w:style>
  <w:style w:type="paragraph" w:customStyle="1" w:styleId="CC5799F7321B41F8A468EB00908292FD2">
    <w:name w:val="CC5799F7321B41F8A468EB00908292F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F650FF7D46541D9824C3E1C05712DE52">
    <w:name w:val="FF650FF7D46541D9824C3E1C05712DE5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749768540274664B343A5EFAEFDC02F2">
    <w:name w:val="B749768540274664B343A5EFAEFDC02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FC6BEB6FC1A4CB0B589621DF53D608F2">
    <w:name w:val="8FC6BEB6FC1A4CB0B589621DF53D608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C464D35E8648E88CFAF575AFD0F26C2">
    <w:name w:val="14C464D35E8648E88CFAF575AFD0F26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5F804E4F02347E18ABB2644A463508B2">
    <w:name w:val="65F804E4F02347E18ABB2644A463508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7F59479E6084413A490ADC3BFBE1BE82">
    <w:name w:val="D7F59479E6084413A490ADC3BFBE1BE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53B908A14694CE1B47115554B1090DB2">
    <w:name w:val="253B908A14694CE1B47115554B1090D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50700107B6A4021BBD56E71549FCFDE2">
    <w:name w:val="450700107B6A4021BBD56E71549FCFDE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8565A6B57BB4F84A770C37DFCBA19362">
    <w:name w:val="78565A6B57BB4F84A770C37DFCBA1936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5E40E894FB741F3AABDB0B725A2B0092">
    <w:name w:val="85E40E894FB741F3AABDB0B725A2B00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76079B09827429DB16729EA7F1C54292">
    <w:name w:val="076079B09827429DB16729EA7F1C542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5DE8E7B2144D97BB372535D004F6BF2">
    <w:name w:val="5D5DE8E7B2144D97BB372535D004F6B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300D27D059448698CEF3BA83FFCBAC2">
    <w:name w:val="F1300D27D059448698CEF3BA83FFCBA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77B379D9BD041FBB28D745189CFE39C2">
    <w:name w:val="677B379D9BD041FBB28D745189CFE39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99690BC7C0640DBB339CF6EE8A981B32">
    <w:name w:val="599690BC7C0640DBB339CF6EE8A981B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781133836D3458F89794E2C2882F0102">
    <w:name w:val="D781133836D3458F89794E2C2882F010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A9EDAE6F49749E48AF3935F6C94FFA72">
    <w:name w:val="4A9EDAE6F49749E48AF3935F6C94FFA7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067F9D198F74CF7AB29C146C5A065732">
    <w:name w:val="A067F9D198F74CF7AB29C146C5A0657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B136392BD33446C8FE27B60181E69672">
    <w:name w:val="2B136392BD33446C8FE27B60181E6967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65965A31FDB4E09BEF370A9653A50F92">
    <w:name w:val="865965A31FDB4E09BEF370A9653A50F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08D33ED073B4F18AFED763672BEC1E02">
    <w:name w:val="108D33ED073B4F18AFED763672BEC1E0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7EF35D66E434C2C9EB81F7D37CDAD7F2">
    <w:name w:val="17EF35D66E434C2C9EB81F7D37CDAD7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3F32FD83B0245B39012179D4C83A4772">
    <w:name w:val="D3F32FD83B0245B39012179D4C83A477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1FEBFEAE0C4BC2A5CB5D13B6D5F55F2">
    <w:name w:val="431FEBFEAE0C4BC2A5CB5D13B6D5F55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A6D4115AB8B4B6C8FE42CA1F34B2DEF2">
    <w:name w:val="5A6D4115AB8B4B6C8FE42CA1F34B2DE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33B055697C843789F2F45226A07F0802">
    <w:name w:val="833B055697C843789F2F45226A07F080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C03D3AA99424D4B82F7D56D4B7AC5CE2">
    <w:name w:val="7C03D3AA99424D4B82F7D56D4B7AC5CE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84D86E76944226BCEF9062B1150F6D2">
    <w:name w:val="2684D86E76944226BCEF9062B1150F6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61B03B296E64BA7B6A93773EB7D48A72">
    <w:name w:val="E61B03B296E64BA7B6A93773EB7D48A7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68D8C039AB44E7A87972761B2C9F6102">
    <w:name w:val="A68D8C039AB44E7A87972761B2C9F610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CD38CAFFEB49EE9A7437CB0F282EC42">
    <w:name w:val="36CD38CAFFEB49EE9A7437CB0F282EC4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FD363FEDB834A41B53F0D1BA9C62CDD2">
    <w:name w:val="6FD363FEDB834A41B53F0D1BA9C62CD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56A0B1426F547B09D4068B5765017FE2">
    <w:name w:val="556A0B1426F547B09D4068B5765017FE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6760DB4FF514B3A884A1094DA643C5F2">
    <w:name w:val="E6760DB4FF514B3A884A1094DA643C5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8A7C433C3734DCCAC96542FF83C5D782">
    <w:name w:val="48A7C433C3734DCCAC96542FF83C5D7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9E4EBF3A2584FE088E3D9B22787158E2">
    <w:name w:val="39E4EBF3A2584FE088E3D9B22787158E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4C43F2B2C7F41FABE6FF7627121775E2">
    <w:name w:val="24C43F2B2C7F41FABE6FF7627121775E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D530D84C1CA4761AE74104EF87815AD2">
    <w:name w:val="DD530D84C1CA4761AE74104EF87815A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C37209689A84F6DB62DBFAF99CD47082">
    <w:name w:val="6C37209689A84F6DB62DBFAF99CD470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C53A79E7F74E27A1C6F08558701A322">
    <w:name w:val="43C53A79E7F74E27A1C6F08558701A32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367DF76CCCD45A499A5D6A2181439B92">
    <w:name w:val="E367DF76CCCD45A499A5D6A2181439B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4539B1F0735426B94561373A9FD9E0C2">
    <w:name w:val="74539B1F0735426B94561373A9FD9E0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3176794C4C4C07B2A62E7C5B9283A82">
    <w:name w:val="263176794C4C4C07B2A62E7C5B9283A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59BF9E44B3E46CBB8240DC5EDA126B52">
    <w:name w:val="259BF9E44B3E46CBB8240DC5EDA126B5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31C07057E524C988E9F53B81197CF352">
    <w:name w:val="E31C07057E524C988E9F53B81197CF35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21A77A62D85493091E0B000B80429D22">
    <w:name w:val="321A77A62D85493091E0B000B80429D2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0A0F26971F4DE0B785D55488E2695D2">
    <w:name w:val="260A0F26971F4DE0B785D55488E2695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AAEACF8391D4E9CAF0D2D18787A08A32">
    <w:name w:val="CAAEACF8391D4E9CAF0D2D18787A08A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10A6AA71EB64D1BAB182B375195CF2A2">
    <w:name w:val="E10A6AA71EB64D1BAB182B375195CF2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4E32EE7F554C478701AA11B58BB4F32">
    <w:name w:val="5D4E32EE7F554C478701AA11B58BB4F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54105CF08D84A4D9BD7AE23787ED68F2">
    <w:name w:val="554105CF08D84A4D9BD7AE23787ED68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CFA0D6FAA604278B6DA4989BEDDAB882">
    <w:name w:val="ECFA0D6FAA604278B6DA4989BEDDAB8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39BF2CAD5EE4A2F9848FBD64645C13A2">
    <w:name w:val="B39BF2CAD5EE4A2F9848FBD64645C13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2617DE93BA447658BD775506FC798B42">
    <w:name w:val="12617DE93BA447658BD775506FC798B4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8920188A6C5415C8F0AF47C70F104772">
    <w:name w:val="38920188A6C5415C8F0AF47C70F10477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165E4BD68BE4B80B1C7DC68170354CF2">
    <w:name w:val="A165E4BD68BE4B80B1C7DC68170354C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AE4FE6EBAC4388A8ECAB1C42FD7B932">
    <w:name w:val="36AE4FE6EBAC4388A8ECAB1C42FD7B9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2CEED2692DF48CE9C19D25B85C81E952">
    <w:name w:val="52CEED2692DF48CE9C19D25B85C81E95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A01594946C044DBB2FF8C35DF6421662">
    <w:name w:val="BA01594946C044DBB2FF8C35DF642166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25B4A033FC942F681D97D9136EBA1E12">
    <w:name w:val="925B4A033FC942F681D97D9136EBA1E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A721CF7A69C46EDBF16A1709C08B60F2">
    <w:name w:val="8A721CF7A69C46EDBF16A1709C08B60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836F66140FC49929D34041A70CB9DE12">
    <w:name w:val="C836F66140FC49929D34041A70CB9DE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5AC50C905C64BDEAE76430CAA6C4BEF2">
    <w:name w:val="B5AC50C905C64BDEAE76430CAA6C4BE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D9D468ED09348859D1FCB3BF35EABCA2">
    <w:name w:val="7D9D468ED09348859D1FCB3BF35EABC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37DADBD03D84DC4B165DD6B37B967662">
    <w:name w:val="737DADBD03D84DC4B165DD6B37B96766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39EE80CCA774239B6F15CB004FFDADB2">
    <w:name w:val="F39EE80CCA774239B6F15CB004FFDAD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81D1F088C174DE0B4B5FEF569C359522">
    <w:name w:val="B81D1F088C174DE0B4B5FEF569C35952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21F597B9B534BA6922AFD6E1A3690F92">
    <w:name w:val="421F597B9B534BA6922AFD6E1A3690F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6B3007B7A854C9D948A3E6482954C142">
    <w:name w:val="D6B3007B7A854C9D948A3E6482954C14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A2784B91FFC4CC89AA2ED7344F8267F2">
    <w:name w:val="CA2784B91FFC4CC89AA2ED7344F8267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0786206C39146BF9D64FED1A92A6C932">
    <w:name w:val="80786206C39146BF9D64FED1A92A6C9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808CD8B1B5844EDA1126B736DF105512">
    <w:name w:val="2808CD8B1B5844EDA1126B736DF1055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8D5B60193E44631B27A2EEFB7C7267B2">
    <w:name w:val="68D5B60193E44631B27A2EEFB7C7267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2509F2F679F4E5B9FFC5310A6FDCBBA2">
    <w:name w:val="62509F2F679F4E5B9FFC5310A6FDCBB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299B8F0D34141199928732C0FA0E9A32">
    <w:name w:val="0299B8F0D34141199928732C0FA0E9A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C5159FE400343B6BD67205F3183C8C92">
    <w:name w:val="2C5159FE400343B6BD67205F3183C8C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D8BB4B71DF74CF7AF2439E5D24A0CFB2">
    <w:name w:val="AD8BB4B71DF74CF7AF2439E5D24A0CF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16238EACCAF4F5C92C80D6000724D9D2">
    <w:name w:val="816238EACCAF4F5C92C80D6000724D9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46A849FD9704992A0F3E4C93D44A0B02">
    <w:name w:val="646A849FD9704992A0F3E4C93D44A0B0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90BD52763744B8C9B0FD662F3ADB09A2">
    <w:name w:val="890BD52763744B8C9B0FD662F3ADB09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B2F20CD563A44AEA70EE87044C45B682">
    <w:name w:val="9B2F20CD563A44AEA70EE87044C45B6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B8A18B826E94AD39A1CBFF800F099DC2">
    <w:name w:val="5B8A18B826E94AD39A1CBFF800F099D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A22ACE28F1145D99BFE17FED150EDAD2">
    <w:name w:val="DA22ACE28F1145D99BFE17FED150EDA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B3585C96DE34447A35F4A77EA4AEF7D2">
    <w:name w:val="DB3585C96DE34447A35F4A77EA4AEF7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E89B5C4FBE24AC680B14E9EB97837EF2">
    <w:name w:val="7E89B5C4FBE24AC680B14E9EB97837E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DE1D235EFB34DC4AC3D2233E0490AB32">
    <w:name w:val="0DE1D235EFB34DC4AC3D2233E0490AB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2C4863ECFA347A6918366E6E6F0A9E32">
    <w:name w:val="82C4863ECFA347A6918366E6E6F0A9E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A6766D364E6400D81202C38FC57AD632">
    <w:name w:val="0A6766D364E6400D81202C38FC57AD6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BC908FAF6C849BD89C9090B406FE5512">
    <w:name w:val="6BC908FAF6C849BD89C9090B406FE55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F56879421B34CB5B8A0AA48CCD844692">
    <w:name w:val="1F56879421B34CB5B8A0AA48CCD8446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24E7735C54F4268B4C70378D1F4EF982">
    <w:name w:val="824E7735C54F4268B4C70378D1F4EF9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E0B1DE3547F4FD282112920025526AB2">
    <w:name w:val="BE0B1DE3547F4FD282112920025526A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2E7FD0461C34A519241666BDFD6789A2">
    <w:name w:val="B2E7FD0461C34A519241666BDFD6789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FD27E081B064140A5DFF8ECD8AC5CD12">
    <w:name w:val="8FD27E081B064140A5DFF8ECD8AC5CD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68CC69511174DD8B8E87D79300995122">
    <w:name w:val="868CC69511174DD8B8E87D7930099512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ADDC75DB89A455CBDD75E2768E857972">
    <w:name w:val="BADDC75DB89A455CBDD75E2768E85797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344328DA60F49E78FF636347EB7D0692">
    <w:name w:val="1344328DA60F49E78FF636347EB7D06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D063D48C0C94D2FA8D82E6061942D3A2">
    <w:name w:val="6D063D48C0C94D2FA8D82E6061942D3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77D9291AA1B4279B99A29AFB88E52FD2">
    <w:name w:val="977D9291AA1B4279B99A29AFB88E52F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BF3678E592149BF8092D1B4FE25CE5D2">
    <w:name w:val="4BF3678E592149BF8092D1B4FE25CE5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46B682F5C5F4B839B9AA5F2F714BEDF2">
    <w:name w:val="846B682F5C5F4B839B9AA5F2F714BED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A44843BE1664B9A8675B170099C06372">
    <w:name w:val="FA44843BE1664B9A8675B170099C0637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6F880E53A874B8A992EB048BA23CFFF2">
    <w:name w:val="C6F880E53A874B8A992EB048BA23CFFF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D0DEF27B367403A92ED5DB1B757A3AB2">
    <w:name w:val="FD0DEF27B367403A92ED5DB1B757A3A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93FB126D60948ABBED41F8B8BC464AD2">
    <w:name w:val="693FB126D60948ABBED41F8B8BC464A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C9D831D8A27492DBBACA2B05DC881922">
    <w:name w:val="EC9D831D8A27492DBBACA2B05DC88192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AAF803BE8AC46B0B87BCE0F028D99782">
    <w:name w:val="2AAF803BE8AC46B0B87BCE0F028D997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1CE7AC08254199912990A220C2B5692">
    <w:name w:val="191CE7AC08254199912990A220C2B56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2618B60606463F8C6CBCA7EAB838392">
    <w:name w:val="192618B60606463F8C6CBCA7EAB8383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D8B20E2E8A04CAF9EFCB49BA48D70CB2">
    <w:name w:val="6D8B20E2E8A04CAF9EFCB49BA48D70CB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0CDA574628A426BBD37AC2BD4F933202">
    <w:name w:val="70CDA574628A426BBD37AC2BD4F93320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BE3A2ADBDAE4AD1A8FA1D7E22AFC7A92">
    <w:name w:val="6BE3A2ADBDAE4AD1A8FA1D7E22AFC7A9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F3B1EB5F2C84964BF9B4C72A0BEC4982">
    <w:name w:val="6F3B1EB5F2C84964BF9B4C72A0BEC49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9FAF7767DA7471091C1B103D4C280F32">
    <w:name w:val="69FAF7767DA7471091C1B103D4C280F3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E0A462FB99C49D9A55E5E39203C50B42">
    <w:name w:val="FE0A462FB99C49D9A55E5E39203C50B4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C8181FFD384012AE0EB41060F498BA2">
    <w:name w:val="36C8181FFD384012AE0EB41060F498B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6AAEE7C81A342FE8D72738EBA8063482">
    <w:name w:val="06AAEE7C81A342FE8D72738EBA80634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030C065531547E1B76134974ABB56E22">
    <w:name w:val="9030C065531547E1B76134974ABB56E2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00509642994798B795BA501A594CE42">
    <w:name w:val="5D00509642994798B795BA501A594CE4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145A38D5994967A22D3921420A08AC2">
    <w:name w:val="F1145A38D5994967A22D3921420A08A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BCC8BFB0B374D0C86749E21B6FB67B42">
    <w:name w:val="BBCC8BFB0B374D0C86749E21B6FB67B4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BE4A0FC18BE446F99F270F30A7D63E72">
    <w:name w:val="CBE4A0FC18BE446F99F270F30A7D63E7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8E4A3E5CAE049FA9C5D6B04DE6B841C2">
    <w:name w:val="58E4A3E5CAE049FA9C5D6B04DE6B841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C2D8654C73A491D86684EC10015EBCD2">
    <w:name w:val="1C2D8654C73A491D86684EC10015EBCD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C0544EB91A94B6E94F42E920423C2582">
    <w:name w:val="0C0544EB91A94B6E94F42E920423C25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A080E7180634C749923BE9857A09D1C2">
    <w:name w:val="5A080E7180634C749923BE9857A09D1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2893EE7B4C425E929BB4CA41BF60B12">
    <w:name w:val="5D2893EE7B4C425E929BB4CA41BF60B1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6355DD8C867458582879584DF03D0C82">
    <w:name w:val="06355DD8C867458582879584DF03D0C8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85EFAA253A48BEB72E4A8162F2E2FA2">
    <w:name w:val="F185EFAA253A48BEB72E4A8162F2E2F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F33D131BDF04B48BF2F105766F08B822">
    <w:name w:val="3F33D131BDF04B48BF2F105766F08B82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090D060BE6F466599AE3AB2F803C27A2">
    <w:name w:val="8090D060BE6F466599AE3AB2F803C27A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E8433E1228F4F1A8CA121166843835C2">
    <w:name w:val="2E8433E1228F4F1A8CA121166843835C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8E5A2CF62E0460388F65C2E16993E602">
    <w:name w:val="E8E5A2CF62E0460388F65C2E16993E602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453669045AE45108D22CDEAB79AB6B32">
    <w:name w:val="3453669045AE45108D22CDEAB79AB6B3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54E85FD20FD849AA9F06A18853292FB82">
    <w:name w:val="54E85FD20FD849AA9F06A18853292FB8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DF873BC78C944C49F775CA82209E48C2">
    <w:name w:val="FDF873BC78C944C49F775CA82209E48C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696138DCDC1428486406E44723FAB842">
    <w:name w:val="F696138DCDC1428486406E44723FAB84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743F3855E5CE4DD184E1642D66290A3B2">
    <w:name w:val="743F3855E5CE4DD184E1642D66290A3B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3D0AEADF19A4CFC940F946965153F302">
    <w:name w:val="63D0AEADF19A4CFC940F946965153F30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CC24FB2BF21459CB6CA5BD8662B5E2D2">
    <w:name w:val="6CC24FB2BF21459CB6CA5BD8662B5E2D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C06F3A0CFC664B4A9EBCB3684E1BFCAD2">
    <w:name w:val="C06F3A0CFC664B4A9EBCB3684E1BFCAD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B315902CCAC04065B62A4C3BB168EFC32">
    <w:name w:val="B315902CCAC04065B62A4C3BB168EFC3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EB42E1CD98D474CBC22CAB922D929AE2">
    <w:name w:val="AEB42E1CD98D474CBC22CAB922D929AE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97C4FC0868F3469781DEF7BE68DD97D62">
    <w:name w:val="97C4FC0868F3469781DEF7BE68DD97D6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A2D443E10DC40A1BC43822E7F8459DA2">
    <w:name w:val="AA2D443E10DC40A1BC43822E7F8459DA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9A70F72821AB43458B7E4440E915548B2">
    <w:name w:val="9A70F72821AB43458B7E4440E915548B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256ECC2115FD46A0BBCB8E0AE84DAB552">
    <w:name w:val="256ECC2115FD46A0BBCB8E0AE84DAB55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83F663F01F341FD81C42BEAD9F31B572">
    <w:name w:val="483F663F01F341FD81C42BEAD9F31B57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0A17B206176421C9C87F719CC8C49422">
    <w:name w:val="40A17B206176421C9C87F719CC8C4942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1AADF86C495C469198DDB470F4ED0A0A2">
    <w:name w:val="1AADF86C495C469198DDB470F4ED0A0A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CA88C6B1048F49EBAB872B5BB01A65452">
    <w:name w:val="CA88C6B1048F49EBAB872B5BB01A6545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8C0E726ED6184B418DE6561013E879C22">
    <w:name w:val="8C0E726ED6184B418DE6561013E879C2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07495E8C8AFD40F7AF8BEFF846F573C22">
    <w:name w:val="07495E8C8AFD40F7AF8BEFF846F573C2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10E5428333F9414BBC18696D04B906C52">
    <w:name w:val="10E5428333F9414BBC18696D04B906C5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0E3E0A1848A45DCA173D1B99401C70A2">
    <w:name w:val="60E3E0A1848A45DCA173D1B99401C70A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78C2F29F4A644DABBB56ACC1674657B2">
    <w:name w:val="478C2F29F4A644DABBB56ACC1674657B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0E35D77129946F98FC74DF6771279AD2">
    <w:name w:val="A0E35D77129946F98FC74DF6771279AD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EB3420EE20F48A2B1D745C49F67E7A82">
    <w:name w:val="FEB3420EE20F48A2B1D745C49F67E7A8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749C9551ACED4FA0987998F18B64E1002">
    <w:name w:val="749C9551ACED4FA0987998F18B64E100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E206F5815D046BA9EC599EC6791B8162">
    <w:name w:val="6E206F5815D046BA9EC599EC6791B8162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80E86AC97A554506A324944D355CE9F33">
    <w:name w:val="80E86AC97A554506A324944D355CE9F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103BDC6083B4E28931B5326ABA9E42F3">
    <w:name w:val="D103BDC6083B4E28931B5326ABA9E42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1E36FAD9604430E864E3B51818A15CA3">
    <w:name w:val="91E36FAD9604430E864E3B51818A15CA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6520F5F554474B238AD32150D67DCC613">
    <w:name w:val="6520F5F554474B238AD32150D67DCC6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3388E0930534E08B30F7FD5D58B3B763">
    <w:name w:val="83388E0930534E08B30F7FD5D58B3B76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373C6958744D4BB192CF3645F1C645843">
    <w:name w:val="373C6958744D4BB192CF3645F1C64584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9FA99F0202304D5DA80BED8F2A15735E3">
    <w:name w:val="9FA99F0202304D5DA80BED8F2A15735E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F60A92337D45E28A581056D7A9985A3">
    <w:name w:val="14F60A92337D45E28A581056D7A9985A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EBE1ED901DE41AB943BA98396A433D73">
    <w:name w:val="BEBE1ED901DE41AB943BA98396A433D7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B97A74E977447E69AC598F9ED09992C3">
    <w:name w:val="BB97A74E977447E69AC598F9ED09992C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D01754F1460A46DDB9611FB0DA00F1453">
    <w:name w:val="D01754F1460A46DDB9611FB0DA00F145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0C64FC19B6F9449F8CD2840CC735973F3">
    <w:name w:val="0C64FC19B6F9449F8CD2840CC735973F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D56698CC095E48D7B204E2147B026D583">
    <w:name w:val="D56698CC095E48D7B204E2147B026D58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DECBE4211C24818B0BCFD3247F91ED23">
    <w:name w:val="8DECBE4211C24818B0BCFD3247F91ED2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AA25BC3C15F4DC4966F2DE722C833143">
    <w:name w:val="BAA25BC3C15F4DC4966F2DE722C83314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94050054F4294FD7A48D491CAFDD4E0B3">
    <w:name w:val="94050054F4294FD7A48D491CAFDD4E0B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685F0CA58F0047E5A12022904A30AF5E3">
    <w:name w:val="685F0CA58F0047E5A12022904A30AF5E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DE952CDD19B4838B3708300A6D814C13">
    <w:name w:val="8DE952CDD19B4838B3708300A6D814C1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FBECCB20C9C442E972D56536B06811F3">
    <w:name w:val="8FBECCB20C9C442E972D56536B06811F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BE2C2B44FE1403386D39AB17AB18CEF3">
    <w:name w:val="BBE2C2B44FE1403386D39AB17AB18CE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49AF2FF041F47A5A865CBC2F583AA573">
    <w:name w:val="C49AF2FF041F47A5A865CBC2F583AA5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92DDCB5328F436FB3315466693F25213">
    <w:name w:val="292DDCB5328F436FB3315466693F252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E9F14CDFABE439DA328372B4E499AF83">
    <w:name w:val="EE9F14CDFABE439DA328372B4E499AF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D0D6603871648548BC8795B5837A3A23">
    <w:name w:val="2D0D6603871648548BC8795B5837A3A2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62379B028E946C68FD5B7E05B21E8C93">
    <w:name w:val="662379B028E946C68FD5B7E05B21E8C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9B61ABACC724EADA8EA2FCEF3024F0F3">
    <w:name w:val="99B61ABACC724EADA8EA2FCEF3024F0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52F499652224384B462E04ED52EDE713">
    <w:name w:val="E52F499652224384B462E04ED52EDE7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AE3054FC6CC4104B089F8EC5FCAED6D3">
    <w:name w:val="AAE3054FC6CC4104B089F8EC5FCAED6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9C4CB85E1EC47C1A3904BF99C05B9BA3">
    <w:name w:val="39C4CB85E1EC47C1A3904BF99C05B9B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CBE48D9E04847EE9951AE6D79B3BB313">
    <w:name w:val="FCBE48D9E04847EE9951AE6D79B3BB3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72D3D31F3AC462C8D714F08DA0FDB5A3">
    <w:name w:val="472D3D31F3AC462C8D714F08DA0FDB5A3"/>
    <w:rsid w:val="00C03C72"/>
    <w:pPr>
      <w:suppressAutoHyphens/>
      <w:spacing w:after="240" w:line="264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5381953F5887467AA0198A8A114F638C3">
    <w:name w:val="5381953F5887467AA0198A8A114F638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BD58E84AA44621BF00AC57C0EE1AA93">
    <w:name w:val="26BD58E84AA44621BF00AC57C0EE1AA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C44AFEE95AB4E398BAC70958486F41E3">
    <w:name w:val="3C44AFEE95AB4E398BAC70958486F41E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629DFA6D6E34B25BFDE2A59D9268AC03">
    <w:name w:val="9629DFA6D6E34B25BFDE2A59D9268AC0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CC6CCA96E8242888C9BC7B959F5C30B3">
    <w:name w:val="3CC6CCA96E8242888C9BC7B959F5C30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FC59C9C204F484FBF617DA340BE0EFC3">
    <w:name w:val="AFC59C9C204F484FBF617DA340BE0EF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D4C0FE539D4B0DB1AB1D99E685298B3">
    <w:name w:val="14D4C0FE539D4B0DB1AB1D99E685298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85AE2D83D384BDE9C7856A432ADE6CB3">
    <w:name w:val="985AE2D83D384BDE9C7856A432ADE6C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63687C0F27D4840940CF444EB8F48CA3">
    <w:name w:val="B63687C0F27D4840940CF444EB8F48C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4FA7FADAD549FDB796CF19E7744F833">
    <w:name w:val="194FA7FADAD549FDB796CF19E7744F833"/>
    <w:rsid w:val="00C03C72"/>
    <w:pPr>
      <w:spacing w:after="200" w:line="264" w:lineRule="auto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customStyle="1" w:styleId="498FD7F384E34F35BD381C7E809A4B4B3">
    <w:name w:val="498FD7F384E34F35BD381C7E809A4B4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417AE19D6B341DDA1077E6B2D60D2F83">
    <w:name w:val="C417AE19D6B341DDA1077E6B2D60D2F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29CAB97B6E4E21931EE5E0E80A99053">
    <w:name w:val="4329CAB97B6E4E21931EE5E0E80A9905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0CCF4F9E43E433BBEEFF967AFD099EA3">
    <w:name w:val="30CCF4F9E43E433BBEEFF967AFD099EA3"/>
    <w:rsid w:val="00C03C72"/>
    <w:pPr>
      <w:spacing w:after="200" w:line="264" w:lineRule="auto"/>
    </w:pPr>
    <w:rPr>
      <w:rFonts w:ascii="Times New Roman" w:eastAsiaTheme="minorHAnsi" w:hAnsi="Times New Roman"/>
      <w:sz w:val="24"/>
      <w:szCs w:val="24"/>
      <w:lang w:eastAsia="en-US" w:bidi="ar-SA"/>
    </w:rPr>
  </w:style>
  <w:style w:type="paragraph" w:customStyle="1" w:styleId="E8F18D4345394CD8987F0C503FB1E9833">
    <w:name w:val="E8F18D4345394CD8987F0C503FB1E98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2A980F50982433F8FABBB985DD9A0CE3">
    <w:name w:val="02A980F50982433F8FABBB985DD9A0CE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79C8DEB30E34D7389B9ED2C6B1247623">
    <w:name w:val="879C8DEB30E34D7389B9ED2C6B124762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6F1A88BEBF24965AC8435C582A37A193">
    <w:name w:val="B6F1A88BEBF24965AC8435C582A37A1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F8461244A654E8F98A1C1D334EBCF5D3">
    <w:name w:val="5F8461244A654E8F98A1C1D334EBCF5D3"/>
    <w:rsid w:val="00C03C72"/>
    <w:pPr>
      <w:tabs>
        <w:tab w:val="num" w:pos="720"/>
      </w:tabs>
      <w:suppressAutoHyphens/>
      <w:spacing w:after="0" w:line="264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B91CF0AE9E3A4992BC86E2F8C3DE0BBD3">
    <w:name w:val="B91CF0AE9E3A4992BC86E2F8C3DE0BBD3"/>
    <w:rsid w:val="00C03C72"/>
    <w:pPr>
      <w:tabs>
        <w:tab w:val="num" w:pos="720"/>
      </w:tabs>
      <w:suppressAutoHyphens/>
      <w:spacing w:after="0" w:line="264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8161C4027AF0496E9BBF4C78ABFC9C343">
    <w:name w:val="8161C4027AF0496E9BBF4C78ABFC9C34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C5799F7321B41F8A468EB00908292FD3">
    <w:name w:val="CC5799F7321B41F8A468EB00908292F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F650FF7D46541D9824C3E1C05712DE53">
    <w:name w:val="FF650FF7D46541D9824C3E1C05712DE5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749768540274664B343A5EFAEFDC02F3">
    <w:name w:val="B749768540274664B343A5EFAEFDC02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FC6BEB6FC1A4CB0B589621DF53D608F3">
    <w:name w:val="8FC6BEB6FC1A4CB0B589621DF53D608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4C464D35E8648E88CFAF575AFD0F26C3">
    <w:name w:val="14C464D35E8648E88CFAF575AFD0F26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5F804E4F02347E18ABB2644A463508B3">
    <w:name w:val="65F804E4F02347E18ABB2644A463508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7F59479E6084413A490ADC3BFBE1BE83">
    <w:name w:val="D7F59479E6084413A490ADC3BFBE1BE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53B908A14694CE1B47115554B1090DB3">
    <w:name w:val="253B908A14694CE1B47115554B1090D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50700107B6A4021BBD56E71549FCFDE3">
    <w:name w:val="450700107B6A4021BBD56E71549FCFDE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8565A6B57BB4F84A770C37DFCBA19363">
    <w:name w:val="78565A6B57BB4F84A770C37DFCBA1936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5E40E894FB741F3AABDB0B725A2B0093">
    <w:name w:val="85E40E894FB741F3AABDB0B725A2B00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76079B09827429DB16729EA7F1C54293">
    <w:name w:val="076079B09827429DB16729EA7F1C542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5DE8E7B2144D97BB372535D004F6BF3">
    <w:name w:val="5D5DE8E7B2144D97BB372535D004F6B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300D27D059448698CEF3BA83FFCBAC3">
    <w:name w:val="F1300D27D059448698CEF3BA83FFCBA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77B379D9BD041FBB28D745189CFE39C3">
    <w:name w:val="677B379D9BD041FBB28D745189CFE39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99690BC7C0640DBB339CF6EE8A981B33">
    <w:name w:val="599690BC7C0640DBB339CF6EE8A981B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781133836D3458F89794E2C2882F0103">
    <w:name w:val="D781133836D3458F89794E2C2882F010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A9EDAE6F49749E48AF3935F6C94FFA73">
    <w:name w:val="4A9EDAE6F49749E48AF3935F6C94FFA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067F9D198F74CF7AB29C146C5A065733">
    <w:name w:val="A067F9D198F74CF7AB29C146C5A0657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B136392BD33446C8FE27B60181E69673">
    <w:name w:val="2B136392BD33446C8FE27B60181E696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65965A31FDB4E09BEF370A9653A50F93">
    <w:name w:val="865965A31FDB4E09BEF370A9653A50F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08D33ED073B4F18AFED763672BEC1E03">
    <w:name w:val="108D33ED073B4F18AFED763672BEC1E0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7EF35D66E434C2C9EB81F7D37CDAD7F3">
    <w:name w:val="17EF35D66E434C2C9EB81F7D37CDAD7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3F32FD83B0245B39012179D4C83A4773">
    <w:name w:val="D3F32FD83B0245B39012179D4C83A47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1FEBFEAE0C4BC2A5CB5D13B6D5F55F3">
    <w:name w:val="431FEBFEAE0C4BC2A5CB5D13B6D5F55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A6D4115AB8B4B6C8FE42CA1F34B2DEF3">
    <w:name w:val="5A6D4115AB8B4B6C8FE42CA1F34B2DE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33B055697C843789F2F45226A07F0803">
    <w:name w:val="833B055697C843789F2F45226A07F080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C03D3AA99424D4B82F7D56D4B7AC5CE3">
    <w:name w:val="7C03D3AA99424D4B82F7D56D4B7AC5CE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84D86E76944226BCEF9062B1150F6D3">
    <w:name w:val="2684D86E76944226BCEF9062B1150F6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61B03B296E64BA7B6A93773EB7D48A73">
    <w:name w:val="E61B03B296E64BA7B6A93773EB7D48A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68D8C039AB44E7A87972761B2C9F6103">
    <w:name w:val="A68D8C039AB44E7A87972761B2C9F610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CD38CAFFEB49EE9A7437CB0F282EC43">
    <w:name w:val="36CD38CAFFEB49EE9A7437CB0F282EC4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FD363FEDB834A41B53F0D1BA9C62CDD3">
    <w:name w:val="6FD363FEDB834A41B53F0D1BA9C62CD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56A0B1426F547B09D4068B5765017FE3">
    <w:name w:val="556A0B1426F547B09D4068B5765017FE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6760DB4FF514B3A884A1094DA643C5F3">
    <w:name w:val="E6760DB4FF514B3A884A1094DA643C5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8A7C433C3734DCCAC96542FF83C5D783">
    <w:name w:val="48A7C433C3734DCCAC96542FF83C5D7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9E4EBF3A2584FE088E3D9B22787158E3">
    <w:name w:val="39E4EBF3A2584FE088E3D9B22787158E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4C43F2B2C7F41FABE6FF7627121775E3">
    <w:name w:val="24C43F2B2C7F41FABE6FF7627121775E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D530D84C1CA4761AE74104EF87815AD3">
    <w:name w:val="DD530D84C1CA4761AE74104EF87815A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C37209689A84F6DB62DBFAF99CD47083">
    <w:name w:val="6C37209689A84F6DB62DBFAF99CD470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3C53A79E7F74E27A1C6F08558701A323">
    <w:name w:val="43C53A79E7F74E27A1C6F08558701A32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367DF76CCCD45A499A5D6A2181439B93">
    <w:name w:val="E367DF76CCCD45A499A5D6A2181439B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4539B1F0735426B94561373A9FD9E0C3">
    <w:name w:val="74539B1F0735426B94561373A9FD9E0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3176794C4C4C07B2A62E7C5B9283A83">
    <w:name w:val="263176794C4C4C07B2A62E7C5B9283A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59BF9E44B3E46CBB8240DC5EDA126B53">
    <w:name w:val="259BF9E44B3E46CBB8240DC5EDA126B5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31C07057E524C988E9F53B81197CF353">
    <w:name w:val="E31C07057E524C988E9F53B81197CF35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21A77A62D85493091E0B000B80429D23">
    <w:name w:val="321A77A62D85493091E0B000B80429D2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60A0F26971F4DE0B785D55488E2695D3">
    <w:name w:val="260A0F26971F4DE0B785D55488E2695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AAEACF8391D4E9CAF0D2D18787A08A33">
    <w:name w:val="CAAEACF8391D4E9CAF0D2D18787A08A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10A6AA71EB64D1BAB182B375195CF2A3">
    <w:name w:val="E10A6AA71EB64D1BAB182B375195CF2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4E32EE7F554C478701AA11B58BB4F33">
    <w:name w:val="5D4E32EE7F554C478701AA11B58BB4F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54105CF08D84A4D9BD7AE23787ED68F3">
    <w:name w:val="554105CF08D84A4D9BD7AE23787ED68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CFA0D6FAA604278B6DA4989BEDDAB883">
    <w:name w:val="ECFA0D6FAA604278B6DA4989BEDDAB8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39BF2CAD5EE4A2F9848FBD64645C13A3">
    <w:name w:val="B39BF2CAD5EE4A2F9848FBD64645C13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2617DE93BA447658BD775506FC798B43">
    <w:name w:val="12617DE93BA447658BD775506FC798B4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8920188A6C5415C8F0AF47C70F104773">
    <w:name w:val="38920188A6C5415C8F0AF47C70F1047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165E4BD68BE4B80B1C7DC68170354CF3">
    <w:name w:val="A165E4BD68BE4B80B1C7DC68170354C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AE4FE6EBAC4388A8ECAB1C42FD7B933">
    <w:name w:val="36AE4FE6EBAC4388A8ECAB1C42FD7B9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2CEED2692DF48CE9C19D25B85C81E953">
    <w:name w:val="52CEED2692DF48CE9C19D25B85C81E95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A01594946C044DBB2FF8C35DF6421663">
    <w:name w:val="BA01594946C044DBB2FF8C35DF642166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25B4A033FC942F681D97D9136EBA1E13">
    <w:name w:val="925B4A033FC942F681D97D9136EBA1E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A721CF7A69C46EDBF16A1709C08B60F3">
    <w:name w:val="8A721CF7A69C46EDBF16A1709C08B60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836F66140FC49929D34041A70CB9DE13">
    <w:name w:val="C836F66140FC49929D34041A70CB9DE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5AC50C905C64BDEAE76430CAA6C4BEF3">
    <w:name w:val="B5AC50C905C64BDEAE76430CAA6C4BE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D9D468ED09348859D1FCB3BF35EABCA3">
    <w:name w:val="7D9D468ED09348859D1FCB3BF35EABC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37DADBD03D84DC4B165DD6B37B967663">
    <w:name w:val="737DADBD03D84DC4B165DD6B37B96766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39EE80CCA774239B6F15CB004FFDADB3">
    <w:name w:val="F39EE80CCA774239B6F15CB004FFDAD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81D1F088C174DE0B4B5FEF569C359523">
    <w:name w:val="B81D1F088C174DE0B4B5FEF569C35952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21F597B9B534BA6922AFD6E1A3690F93">
    <w:name w:val="421F597B9B534BA6922AFD6E1A3690F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6B3007B7A854C9D948A3E6482954C143">
    <w:name w:val="D6B3007B7A854C9D948A3E6482954C14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A2784B91FFC4CC89AA2ED7344F8267F3">
    <w:name w:val="CA2784B91FFC4CC89AA2ED7344F8267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0786206C39146BF9D64FED1A92A6C933">
    <w:name w:val="80786206C39146BF9D64FED1A92A6C9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808CD8B1B5844EDA1126B736DF105513">
    <w:name w:val="2808CD8B1B5844EDA1126B736DF1055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8D5B60193E44631B27A2EEFB7C7267B3">
    <w:name w:val="68D5B60193E44631B27A2EEFB7C7267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2509F2F679F4E5B9FFC5310A6FDCBBA3">
    <w:name w:val="62509F2F679F4E5B9FFC5310A6FDCBB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299B8F0D34141199928732C0FA0E9A33">
    <w:name w:val="0299B8F0D34141199928732C0FA0E9A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C5159FE400343B6BD67205F3183C8C93">
    <w:name w:val="2C5159FE400343B6BD67205F3183C8C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AD8BB4B71DF74CF7AF2439E5D24A0CFB3">
    <w:name w:val="AD8BB4B71DF74CF7AF2439E5D24A0CF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16238EACCAF4F5C92C80D6000724D9D3">
    <w:name w:val="816238EACCAF4F5C92C80D6000724D9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46A849FD9704992A0F3E4C93D44A0B03">
    <w:name w:val="646A849FD9704992A0F3E4C93D44A0B0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90BD52763744B8C9B0FD662F3ADB09A3">
    <w:name w:val="890BD52763744B8C9B0FD662F3ADB09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B2F20CD563A44AEA70EE87044C45B683">
    <w:name w:val="9B2F20CD563A44AEA70EE87044C45B6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B8A18B826E94AD39A1CBFF800F099DC3">
    <w:name w:val="5B8A18B826E94AD39A1CBFF800F099D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A22ACE28F1145D99BFE17FED150EDAD3">
    <w:name w:val="DA22ACE28F1145D99BFE17FED150EDA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DB3585C96DE34447A35F4A77EA4AEF7D3">
    <w:name w:val="DB3585C96DE34447A35F4A77EA4AEF7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E89B5C4FBE24AC680B14E9EB97837EF3">
    <w:name w:val="7E89B5C4FBE24AC680B14E9EB97837E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DE1D235EFB34DC4AC3D2233E0490AB33">
    <w:name w:val="0DE1D235EFB34DC4AC3D2233E0490AB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2C4863ECFA347A6918366E6E6F0A9E33">
    <w:name w:val="82C4863ECFA347A6918366E6E6F0A9E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A6766D364E6400D81202C38FC57AD633">
    <w:name w:val="0A6766D364E6400D81202C38FC57AD6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BC908FAF6C849BD89C9090B406FE5513">
    <w:name w:val="6BC908FAF6C849BD89C9090B406FE55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F56879421B34CB5B8A0AA48CCD844693">
    <w:name w:val="1F56879421B34CB5B8A0AA48CCD8446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24E7735C54F4268B4C70378D1F4EF983">
    <w:name w:val="824E7735C54F4268B4C70378D1F4EF9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E0B1DE3547F4FD282112920025526AB3">
    <w:name w:val="BE0B1DE3547F4FD282112920025526A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2E7FD0461C34A519241666BDFD6789A3">
    <w:name w:val="B2E7FD0461C34A519241666BDFD6789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FD27E081B064140A5DFF8ECD8AC5CD13">
    <w:name w:val="8FD27E081B064140A5DFF8ECD8AC5CD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68CC69511174DD8B8E87D79300995123">
    <w:name w:val="868CC69511174DD8B8E87D7930099512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ADDC75DB89A455CBDD75E2768E857973">
    <w:name w:val="BADDC75DB89A455CBDD75E2768E8579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344328DA60F49E78FF636347EB7D0693">
    <w:name w:val="1344328DA60F49E78FF636347EB7D06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D063D48C0C94D2FA8D82E6061942D3A3">
    <w:name w:val="6D063D48C0C94D2FA8D82E6061942D3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77D9291AA1B4279B99A29AFB88E52FD3">
    <w:name w:val="977D9291AA1B4279B99A29AFB88E52F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4BF3678E592149BF8092D1B4FE25CE5D3">
    <w:name w:val="4BF3678E592149BF8092D1B4FE25CE5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46B682F5C5F4B839B9AA5F2F714BEDF3">
    <w:name w:val="846B682F5C5F4B839B9AA5F2F714BED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A44843BE1664B9A8675B170099C06373">
    <w:name w:val="FA44843BE1664B9A8675B170099C063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6F880E53A874B8A992EB048BA23CFFF3">
    <w:name w:val="C6F880E53A874B8A992EB048BA23CFFF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D0DEF27B367403A92ED5DB1B757A3AB3">
    <w:name w:val="FD0DEF27B367403A92ED5DB1B757A3A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93FB126D60948ABBED41F8B8BC464AD3">
    <w:name w:val="693FB126D60948ABBED41F8B8BC464A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C9D831D8A27492DBBACA2B05DC881923">
    <w:name w:val="EC9D831D8A27492DBBACA2B05DC88192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AAF803BE8AC46B0B87BCE0F028D99783">
    <w:name w:val="2AAF803BE8AC46B0B87BCE0F028D997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1CE7AC08254199912990A220C2B5693">
    <w:name w:val="191CE7AC08254199912990A220C2B56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92618B60606463F8C6CBCA7EAB838393">
    <w:name w:val="192618B60606463F8C6CBCA7EAB8383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D8B20E2E8A04CAF9EFCB49BA48D70CB3">
    <w:name w:val="6D8B20E2E8A04CAF9EFCB49BA48D70CB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70CDA574628A426BBD37AC2BD4F933203">
    <w:name w:val="70CDA574628A426BBD37AC2BD4F93320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BE3A2ADBDAE4AD1A8FA1D7E22AFC7A93">
    <w:name w:val="6BE3A2ADBDAE4AD1A8FA1D7E22AFC7A9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F3B1EB5F2C84964BF9B4C72A0BEC4983">
    <w:name w:val="6F3B1EB5F2C84964BF9B4C72A0BEC49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69FAF7767DA7471091C1B103D4C280F33">
    <w:name w:val="69FAF7767DA7471091C1B103D4C280F3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E0A462FB99C49D9A55E5E39203C50B43">
    <w:name w:val="FE0A462FB99C49D9A55E5E39203C50B4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6C8181FFD384012AE0EB41060F498BA3">
    <w:name w:val="36C8181FFD384012AE0EB41060F498B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6AAEE7C81A342FE8D72738EBA8063483">
    <w:name w:val="06AAEE7C81A342FE8D72738EBA80634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9030C065531547E1B76134974ABB56E23">
    <w:name w:val="9030C065531547E1B76134974ABB56E2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00509642994798B795BA501A594CE43">
    <w:name w:val="5D00509642994798B795BA501A594CE4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145A38D5994967A22D3921420A08AC3">
    <w:name w:val="F1145A38D5994967A22D3921420A08A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BBCC8BFB0B374D0C86749E21B6FB67B43">
    <w:name w:val="BBCC8BFB0B374D0C86749E21B6FB67B4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CBE4A0FC18BE446F99F270F30A7D63E73">
    <w:name w:val="CBE4A0FC18BE446F99F270F30A7D63E7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8E4A3E5CAE049FA9C5D6B04DE6B841C3">
    <w:name w:val="58E4A3E5CAE049FA9C5D6B04DE6B841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1C2D8654C73A491D86684EC10015EBCD3">
    <w:name w:val="1C2D8654C73A491D86684EC10015EBCD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C0544EB91A94B6E94F42E920423C2583">
    <w:name w:val="0C0544EB91A94B6E94F42E920423C25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A080E7180634C749923BE9857A09D1C3">
    <w:name w:val="5A080E7180634C749923BE9857A09D1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5D2893EE7B4C425E929BB4CA41BF60B13">
    <w:name w:val="5D2893EE7B4C425E929BB4CA41BF60B1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06355DD8C867458582879584DF03D0C83">
    <w:name w:val="06355DD8C867458582879584DF03D0C8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F185EFAA253A48BEB72E4A8162F2E2FA3">
    <w:name w:val="F185EFAA253A48BEB72E4A8162F2E2F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F33D131BDF04B48BF2F105766F08B823">
    <w:name w:val="3F33D131BDF04B48BF2F105766F08B82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8090D060BE6F466599AE3AB2F803C27A3">
    <w:name w:val="8090D060BE6F466599AE3AB2F803C27A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2E8433E1228F4F1A8CA121166843835C3">
    <w:name w:val="2E8433E1228F4F1A8CA121166843835C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E8E5A2CF62E0460388F65C2E16993E603">
    <w:name w:val="E8E5A2CF62E0460388F65C2E16993E603"/>
    <w:rsid w:val="00C03C72"/>
    <w:pPr>
      <w:shd w:val="clear" w:color="auto" w:fill="FFEFC1"/>
      <w:suppressAutoHyphens/>
      <w:spacing w:after="120" w:line="264" w:lineRule="auto"/>
    </w:pPr>
    <w:rPr>
      <w:rFonts w:ascii="Verdana" w:eastAsia="Times New Roman" w:hAnsi="Verdana" w:cs="Times New Roman"/>
      <w:sz w:val="19"/>
      <w:szCs w:val="20"/>
      <w:lang w:eastAsia="en-US" w:bidi="ar-SA"/>
    </w:rPr>
  </w:style>
  <w:style w:type="paragraph" w:customStyle="1" w:styleId="3453669045AE45108D22CDEAB79AB6B33">
    <w:name w:val="3453669045AE45108D22CDEAB79AB6B3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54E85FD20FD849AA9F06A18853292FB83">
    <w:name w:val="54E85FD20FD849AA9F06A18853292FB8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DF873BC78C944C49F775CA82209E48C3">
    <w:name w:val="FDF873BC78C944C49F775CA82209E48C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696138DCDC1428486406E44723FAB843">
    <w:name w:val="F696138DCDC1428486406E44723FAB84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743F3855E5CE4DD184E1642D66290A3B3">
    <w:name w:val="743F3855E5CE4DD184E1642D66290A3B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3D0AEADF19A4CFC940F946965153F303">
    <w:name w:val="63D0AEADF19A4CFC940F946965153F30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CC24FB2BF21459CB6CA5BD8662B5E2D3">
    <w:name w:val="6CC24FB2BF21459CB6CA5BD8662B5E2D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C06F3A0CFC664B4A9EBCB3684E1BFCAD3">
    <w:name w:val="C06F3A0CFC664B4A9EBCB3684E1BFCAD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B315902CCAC04065B62A4C3BB168EFC33">
    <w:name w:val="B315902CCAC04065B62A4C3BB168EFC3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EB42E1CD98D474CBC22CAB922D929AE3">
    <w:name w:val="AEB42E1CD98D474CBC22CAB922D929AE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97C4FC0868F3469781DEF7BE68DD97D63">
    <w:name w:val="97C4FC0868F3469781DEF7BE68DD97D6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A2D443E10DC40A1BC43822E7F8459DA3">
    <w:name w:val="AA2D443E10DC40A1BC43822E7F8459DA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9A70F72821AB43458B7E4440E915548B3">
    <w:name w:val="9A70F72821AB43458B7E4440E915548B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256ECC2115FD46A0BBCB8E0AE84DAB553">
    <w:name w:val="256ECC2115FD46A0BBCB8E0AE84DAB55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83F663F01F341FD81C42BEAD9F31B573">
    <w:name w:val="483F663F01F341FD81C42BEAD9F31B57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0A17B206176421C9C87F719CC8C49423">
    <w:name w:val="40A17B206176421C9C87F719CC8C4942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1AADF86C495C469198DDB470F4ED0A0A3">
    <w:name w:val="1AADF86C495C469198DDB470F4ED0A0A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CA88C6B1048F49EBAB872B5BB01A65453">
    <w:name w:val="CA88C6B1048F49EBAB872B5BB01A6545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8C0E726ED6184B418DE6561013E879C23">
    <w:name w:val="8C0E726ED6184B418DE6561013E879C2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07495E8C8AFD40F7AF8BEFF846F573C23">
    <w:name w:val="07495E8C8AFD40F7AF8BEFF846F573C2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10E5428333F9414BBC18696D04B906C53">
    <w:name w:val="10E5428333F9414BBC18696D04B906C5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0E3E0A1848A45DCA173D1B99401C70A3">
    <w:name w:val="60E3E0A1848A45DCA173D1B99401C70A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478C2F29F4A644DABBB56ACC1674657B3">
    <w:name w:val="478C2F29F4A644DABBB56ACC1674657B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A0E35D77129946F98FC74DF6771279AD3">
    <w:name w:val="A0E35D77129946F98FC74DF6771279AD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FEB3420EE20F48A2B1D745C49F67E7A83">
    <w:name w:val="FEB3420EE20F48A2B1D745C49F67E7A8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749C9551ACED4FA0987998F18B64E1003">
    <w:name w:val="749C9551ACED4FA0987998F18B64E100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6E206F5815D046BA9EC599EC6791B8163">
    <w:name w:val="6E206F5815D046BA9EC599EC6791B8163"/>
    <w:rsid w:val="00C03C72"/>
    <w:pPr>
      <w:spacing w:after="0" w:line="240" w:lineRule="auto"/>
    </w:pPr>
    <w:rPr>
      <w:rFonts w:ascii="Times New Roman" w:eastAsiaTheme="minorHAnsi" w:hAnsi="Times New Roman"/>
      <w:sz w:val="18"/>
      <w:szCs w:val="24"/>
      <w:lang w:eastAsia="en-US" w:bidi="ar-SA"/>
    </w:rPr>
  </w:style>
  <w:style w:type="paragraph" w:customStyle="1" w:styleId="CE531DF9D6B343B0ABC0778D8AC15483">
    <w:name w:val="CE531DF9D6B343B0ABC0778D8AC15483"/>
    <w:rsid w:val="00B257F3"/>
    <w:rPr>
      <w:lang w:val="de-DE" w:eastAsia="de-DE" w:bidi="ar-SA"/>
    </w:rPr>
  </w:style>
  <w:style w:type="paragraph" w:customStyle="1" w:styleId="70F3C271BCAE4718B6559D4579F3F5C8">
    <w:name w:val="70F3C271BCAE4718B6559D4579F3F5C8"/>
    <w:rsid w:val="00B257F3"/>
    <w:rPr>
      <w:lang w:val="de-DE" w:eastAsia="de-DE" w:bidi="ar-SA"/>
    </w:rPr>
  </w:style>
  <w:style w:type="paragraph" w:customStyle="1" w:styleId="12CB63D6FB4240CF8947F262A08F5CF2">
    <w:name w:val="12CB63D6FB4240CF8947F262A08F5CF2"/>
    <w:rsid w:val="00E37E77"/>
    <w:rPr>
      <w:lang w:val="de-DE" w:eastAsia="de-DE" w:bidi="ar-SA"/>
    </w:rPr>
  </w:style>
  <w:style w:type="paragraph" w:customStyle="1" w:styleId="7AF742F6D65E449C833965A6EA8CEA01">
    <w:name w:val="7AF742F6D65E449C833965A6EA8CEA01"/>
    <w:rsid w:val="00E37E77"/>
    <w:rPr>
      <w:lang w:val="de-DE" w:eastAsia="de-DE" w:bidi="ar-SA"/>
    </w:rPr>
  </w:style>
  <w:style w:type="paragraph" w:customStyle="1" w:styleId="3F57B5E07CC84D9D85E45D89253F593D">
    <w:name w:val="3F57B5E07CC84D9D85E45D89253F593D"/>
    <w:rsid w:val="00E37E77"/>
    <w:rPr>
      <w:lang w:val="de-DE" w:eastAsia="de-DE" w:bidi="ar-SA"/>
    </w:rPr>
  </w:style>
  <w:style w:type="paragraph" w:customStyle="1" w:styleId="E764AECD617740E2A7C97097A69CDA18">
    <w:name w:val="E764AECD617740E2A7C97097A69CDA18"/>
    <w:rsid w:val="00E37E77"/>
    <w:rPr>
      <w:lang w:val="de-DE" w:eastAsia="de-DE" w:bidi="ar-SA"/>
    </w:rPr>
  </w:style>
  <w:style w:type="paragraph" w:customStyle="1" w:styleId="31C6AEA684F8408481A50C41C929B69F">
    <w:name w:val="31C6AEA684F8408481A50C41C929B69F"/>
    <w:rsid w:val="00E37E77"/>
    <w:rPr>
      <w:lang w:val="de-DE" w:eastAsia="de-DE" w:bidi="ar-SA"/>
    </w:rPr>
  </w:style>
  <w:style w:type="paragraph" w:customStyle="1" w:styleId="F6B83F0AD34647839891D7524E031457">
    <w:name w:val="F6B83F0AD34647839891D7524E031457"/>
    <w:rsid w:val="00E37E77"/>
    <w:rPr>
      <w:lang w:val="de-DE" w:eastAsia="de-DE" w:bidi="ar-SA"/>
    </w:rPr>
  </w:style>
  <w:style w:type="paragraph" w:customStyle="1" w:styleId="34D47A15783A49488ADBD40E8D432439">
    <w:name w:val="34D47A15783A49488ADBD40E8D432439"/>
    <w:rsid w:val="00E37E77"/>
    <w:rPr>
      <w:lang w:val="de-DE" w:eastAsia="de-DE" w:bidi="ar-SA"/>
    </w:rPr>
  </w:style>
  <w:style w:type="paragraph" w:customStyle="1" w:styleId="24B21C8B1FC245B5AE376F588CA0A9BA">
    <w:name w:val="24B21C8B1FC245B5AE376F588CA0A9BA"/>
    <w:rsid w:val="00E37E77"/>
    <w:rPr>
      <w:lang w:val="de-DE" w:eastAsia="de-DE" w:bidi="ar-SA"/>
    </w:rPr>
  </w:style>
  <w:style w:type="paragraph" w:customStyle="1" w:styleId="94B36AB7D0EB4FAC982F5F70614E7C10">
    <w:name w:val="94B36AB7D0EB4FAC982F5F70614E7C10"/>
    <w:rsid w:val="00884866"/>
    <w:rPr>
      <w:lang w:val="de-DE" w:eastAsia="de-DE" w:bidi="ar-SA"/>
    </w:rPr>
  </w:style>
  <w:style w:type="paragraph" w:customStyle="1" w:styleId="7C77DD0323B241C1851476D63D257197">
    <w:name w:val="7C77DD0323B241C1851476D63D257197"/>
    <w:rsid w:val="00884866"/>
    <w:rPr>
      <w:lang w:val="de-DE" w:eastAsia="de-DE" w:bidi="ar-SA"/>
    </w:rPr>
  </w:style>
  <w:style w:type="paragraph" w:customStyle="1" w:styleId="7DDCA283A2364CE5BC5C1F1EF454E875">
    <w:name w:val="7DDCA283A2364CE5BC5C1F1EF454E875"/>
    <w:rsid w:val="00884866"/>
    <w:rPr>
      <w:lang w:val="de-DE" w:eastAsia="de-DE" w:bidi="ar-SA"/>
    </w:rPr>
  </w:style>
  <w:style w:type="paragraph" w:customStyle="1" w:styleId="5D15928685744B95BA3B3A478DDF3DB1">
    <w:name w:val="5D15928685744B95BA3B3A478DDF3DB1"/>
    <w:rsid w:val="00884866"/>
    <w:rPr>
      <w:lang w:val="de-DE" w:eastAsia="de-DE" w:bidi="ar-SA"/>
    </w:rPr>
  </w:style>
  <w:style w:type="paragraph" w:customStyle="1" w:styleId="25F9ED1FE5AB47A5B7E15110593BE65B">
    <w:name w:val="25F9ED1FE5AB47A5B7E15110593BE65B"/>
    <w:rsid w:val="00884866"/>
    <w:rPr>
      <w:lang w:val="de-DE" w:eastAsia="de-DE" w:bidi="ar-SA"/>
    </w:rPr>
  </w:style>
  <w:style w:type="paragraph" w:customStyle="1" w:styleId="869F17686992409C8A65A38CD358A24C">
    <w:name w:val="869F17686992409C8A65A38CD358A24C"/>
    <w:rsid w:val="00884866"/>
    <w:rPr>
      <w:lang w:val="de-DE" w:eastAsia="de-DE" w:bidi="ar-SA"/>
    </w:rPr>
  </w:style>
  <w:style w:type="paragraph" w:customStyle="1" w:styleId="46FF1E902DE64E359E12A010111DB2D7">
    <w:name w:val="46FF1E902DE64E359E12A010111DB2D7"/>
    <w:rsid w:val="00884866"/>
    <w:rPr>
      <w:lang w:val="de-DE" w:eastAsia="de-DE" w:bidi="ar-SA"/>
    </w:rPr>
  </w:style>
  <w:style w:type="paragraph" w:customStyle="1" w:styleId="2D6343765D8A423895FAD7087A90B88D">
    <w:name w:val="2D6343765D8A423895FAD7087A90B88D"/>
    <w:rsid w:val="00884866"/>
    <w:rPr>
      <w:lang w:val="de-DE" w:eastAsia="de-DE" w:bidi="ar-SA"/>
    </w:rPr>
  </w:style>
  <w:style w:type="paragraph" w:customStyle="1" w:styleId="1EACB2906476412CA8535947CB0347C4">
    <w:name w:val="1EACB2906476412CA8535947CB0347C4"/>
    <w:rsid w:val="00884866"/>
    <w:rPr>
      <w:lang w:val="de-DE" w:eastAsia="de-DE" w:bidi="ar-SA"/>
    </w:rPr>
  </w:style>
  <w:style w:type="paragraph" w:customStyle="1" w:styleId="7A8467D9CC1C4A8EA355C0C82352BF3D">
    <w:name w:val="7A8467D9CC1C4A8EA355C0C82352BF3D"/>
    <w:rsid w:val="00884866"/>
    <w:rPr>
      <w:lang w:val="de-DE" w:eastAsia="de-DE" w:bidi="ar-SA"/>
    </w:rPr>
  </w:style>
  <w:style w:type="paragraph" w:customStyle="1" w:styleId="9B1E27C2CD1046E5993C7F416EFE4597">
    <w:name w:val="9B1E27C2CD1046E5993C7F416EFE4597"/>
    <w:rsid w:val="00884866"/>
    <w:rPr>
      <w:lang w:val="de-DE" w:eastAsia="de-DE" w:bidi="ar-SA"/>
    </w:rPr>
  </w:style>
  <w:style w:type="paragraph" w:customStyle="1" w:styleId="87F96CC10CDF442F92F56EA8E849E7C3">
    <w:name w:val="87F96CC10CDF442F92F56EA8E849E7C3"/>
    <w:rsid w:val="00884866"/>
    <w:rPr>
      <w:lang w:val="de-DE" w:eastAsia="de-DE" w:bidi="ar-SA"/>
    </w:rPr>
  </w:style>
  <w:style w:type="paragraph" w:customStyle="1" w:styleId="85E93678BFC344AEB59F44941CA92703">
    <w:name w:val="85E93678BFC344AEB59F44941CA92703"/>
    <w:rsid w:val="00884866"/>
    <w:rPr>
      <w:lang w:val="de-DE" w:eastAsia="de-DE" w:bidi="ar-SA"/>
    </w:rPr>
  </w:style>
  <w:style w:type="paragraph" w:customStyle="1" w:styleId="857CE0A29F2445598D2355005BD89021">
    <w:name w:val="857CE0A29F2445598D2355005BD89021"/>
    <w:rsid w:val="00884866"/>
    <w:rPr>
      <w:lang w:val="de-DE" w:eastAsia="de-DE" w:bidi="ar-SA"/>
    </w:rPr>
  </w:style>
  <w:style w:type="paragraph" w:customStyle="1" w:styleId="0A5564BC05134DFBBBED30E024D0208D">
    <w:name w:val="0A5564BC05134DFBBBED30E024D0208D"/>
    <w:rsid w:val="00884866"/>
    <w:rPr>
      <w:lang w:val="de-DE" w:eastAsia="de-DE" w:bidi="ar-SA"/>
    </w:rPr>
  </w:style>
  <w:style w:type="paragraph" w:customStyle="1" w:styleId="60C9CD13C8CE4F7D948A34128FB208DD">
    <w:name w:val="60C9CD13C8CE4F7D948A34128FB208DD"/>
    <w:rsid w:val="00884866"/>
    <w:rPr>
      <w:lang w:val="de-DE" w:eastAsia="de-DE" w:bidi="ar-SA"/>
    </w:rPr>
  </w:style>
  <w:style w:type="paragraph" w:customStyle="1" w:styleId="EC3A8341001646BB917F119E8F0F6F46">
    <w:name w:val="EC3A8341001646BB917F119E8F0F6F46"/>
    <w:rsid w:val="00884866"/>
    <w:rPr>
      <w:lang w:val="de-DE" w:eastAsia="de-DE" w:bidi="ar-SA"/>
    </w:rPr>
  </w:style>
  <w:style w:type="paragraph" w:customStyle="1" w:styleId="10E69033E6434E1A91D6398AF0AC1249">
    <w:name w:val="10E69033E6434E1A91D6398AF0AC1249"/>
    <w:rsid w:val="00884866"/>
    <w:rPr>
      <w:lang w:val="de-DE" w:eastAsia="de-DE" w:bidi="ar-SA"/>
    </w:rPr>
  </w:style>
  <w:style w:type="paragraph" w:customStyle="1" w:styleId="697EDCBC63284612B7421AB9405D0878">
    <w:name w:val="697EDCBC63284612B7421AB9405D0878"/>
    <w:rsid w:val="00884866"/>
    <w:rPr>
      <w:lang w:val="de-DE" w:eastAsia="de-DE" w:bidi="ar-SA"/>
    </w:rPr>
  </w:style>
  <w:style w:type="paragraph" w:customStyle="1" w:styleId="F3B8D6A404DC4DA5B75CEB16ECD9EC5C">
    <w:name w:val="F3B8D6A404DC4DA5B75CEB16ECD9EC5C"/>
    <w:rsid w:val="00884866"/>
    <w:rPr>
      <w:lang w:val="de-DE" w:eastAsia="de-DE" w:bidi="ar-SA"/>
    </w:rPr>
  </w:style>
  <w:style w:type="paragraph" w:customStyle="1" w:styleId="E2FD9E7152EA4025AFF2391902F39913">
    <w:name w:val="E2FD9E7152EA4025AFF2391902F39913"/>
    <w:rsid w:val="00884866"/>
    <w:rPr>
      <w:lang w:val="de-DE" w:eastAsia="de-DE" w:bidi="ar-SA"/>
    </w:rPr>
  </w:style>
  <w:style w:type="paragraph" w:customStyle="1" w:styleId="3E680E6F44D74526B61E4914167E27B1">
    <w:name w:val="3E680E6F44D74526B61E4914167E27B1"/>
    <w:rsid w:val="00884866"/>
    <w:rPr>
      <w:lang w:val="de-DE" w:eastAsia="de-DE" w:bidi="ar-SA"/>
    </w:rPr>
  </w:style>
  <w:style w:type="paragraph" w:customStyle="1" w:styleId="66F6DECCE8BD432DBB37C55137D468BD">
    <w:name w:val="66F6DECCE8BD432DBB37C55137D468BD"/>
    <w:rsid w:val="00884866"/>
    <w:rPr>
      <w:lang w:val="de-DE" w:eastAsia="de-DE" w:bidi="ar-SA"/>
    </w:rPr>
  </w:style>
  <w:style w:type="paragraph" w:customStyle="1" w:styleId="1DF2F04313694C0F8272D6797DF3BB0A">
    <w:name w:val="1DF2F04313694C0F8272D6797DF3BB0A"/>
    <w:rsid w:val="00884866"/>
    <w:rPr>
      <w:lang w:val="de-DE" w:eastAsia="de-DE" w:bidi="ar-SA"/>
    </w:rPr>
  </w:style>
  <w:style w:type="paragraph" w:customStyle="1" w:styleId="C396C2106C3C423AA4D1476DEAADE60A">
    <w:name w:val="C396C2106C3C423AA4D1476DEAADE60A"/>
    <w:rsid w:val="00884866"/>
    <w:rPr>
      <w:lang w:val="de-DE" w:eastAsia="de-DE" w:bidi="ar-SA"/>
    </w:rPr>
  </w:style>
  <w:style w:type="paragraph" w:customStyle="1" w:styleId="837ECB4322C64248A533BDD3C7C4A5E0">
    <w:name w:val="837ECB4322C64248A533BDD3C7C4A5E0"/>
    <w:rsid w:val="00884866"/>
    <w:rPr>
      <w:lang w:val="de-DE" w:eastAsia="de-DE" w:bidi="ar-SA"/>
    </w:rPr>
  </w:style>
  <w:style w:type="paragraph" w:customStyle="1" w:styleId="31DC25B200F04000BB64064F749AF3F1">
    <w:name w:val="31DC25B200F04000BB64064F749AF3F1"/>
    <w:rsid w:val="002013C2"/>
    <w:rPr>
      <w:lang w:val="de-DE" w:eastAsia="de-DE" w:bidi="ar-SA"/>
    </w:rPr>
  </w:style>
  <w:style w:type="paragraph" w:customStyle="1" w:styleId="8DDDFB97A58E48D98A8A86BE91AC8CE7">
    <w:name w:val="8DDDFB97A58E48D98A8A86BE91AC8CE7"/>
    <w:rsid w:val="002013C2"/>
    <w:rPr>
      <w:lang w:val="de-DE" w:eastAsia="de-DE" w:bidi="ar-SA"/>
    </w:rPr>
  </w:style>
  <w:style w:type="paragraph" w:customStyle="1" w:styleId="92B33998156547318C708789AF831285">
    <w:name w:val="92B33998156547318C708789AF831285"/>
    <w:rsid w:val="004139B2"/>
    <w:rPr>
      <w:lang w:val="de-DE" w:eastAsia="de-DE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accent6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a5cdc9-c807-4afd-bde5-e965040d0413" xsi:nil="true"/>
    <Editor0 xmlns="6c26c01c-c2bd-4a66-a222-146e498af94c">
      <UserInfo>
        <DisplayName/>
        <AccountId xsi:nil="true"/>
        <AccountType/>
      </UserInfo>
    </Editor0>
    <SOPEdition xmlns="6c26c01c-c2bd-4a66-a222-146e498af94c" xsi:nil="true"/>
    <lcf76f155ced4ddcb4097134ff3c332f xmlns="6c26c01c-c2bd-4a66-a222-146e498af94c">
      <Terms xmlns="http://schemas.microsoft.com/office/infopath/2007/PartnerControls"/>
    </lcf76f155ced4ddcb4097134ff3c332f>
    <Documentreviewstage xmlns="6c26c01c-c2bd-4a66-a222-146e498af94c">First Draft</Documentreviewstage>
    <ContentResponsible xmlns="6c26c01c-c2bd-4a66-a222-146e498af94c">
      <UserInfo>
        <DisplayName/>
        <AccountId xsi:nil="true"/>
        <AccountType/>
      </UserInfo>
    </ContentResponsibl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 xmlns="optNS">
  <PortraitTable xmlns="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Id="rId8" Type="http://schemas.openxmlformats.org/officeDocument/2006/relationships/fontTable" Target="fontTable.xml"/&gt;&lt;Relationship Id="rId3" Type="http://schemas.microsoft.com/office/2007/relationships/stylesWithEffects" Target="stylesWithEffects.xml"/&gt;&lt;Relationship Id="rId7" Type="http://schemas.openxmlformats.org/officeDocument/2006/relationships/endnotes" Target="endnotes.xml"/&gt;&lt;Relationship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Target="numbering.xml"/&gt;&lt;Relationship Id="rId6" Type="http://schemas.openxmlformats.org/officeDocument/2006/relationships/footnotes" Target="footnotes.xml"/&gt;&lt;Relationship Id="rId5" Type="http://schemas.openxmlformats.org/officeDocument/2006/relationships/webSettings" Target="webSettings.xml"/&gt;&lt;Relationship Id="rId4" Type="http://schemas.openxmlformats.org/officeDocument/2006/relationships/settings" Target="settings.xml"/&gt;&lt;Relationship Id="rId9" Type="http://schemas.openxmlformats.org/officeDocument/2006/relationships/theme" Target="theme/theme1.xml"/&gt;&lt;/Relationships&gt;&lt;/pkg:xmlData&gt;&lt;/pkg:part&gt;&lt;pkg:part pkg:name="/word/document.xml" pkg:contentType="application/vnd.openxmlformats-officedocument.wordprocessingml.document.main+xml"&gt;&lt;pkg:xmlData&gt;&lt;w:document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xmlns:wps="http://schemas.microsoft.com/office/word/2010/wordprocessingShape"&gt;&lt;w:body&gt;&lt;w:tbl&gt;&lt;w:tblPr&gt;&lt;w:tblStyle w:val="Tabel-Gitter"/&gt;&lt;w:tblW w:w="10420" w:type="dxa"/&gt;&lt;w:tblBorders&gt;&lt;w:top w:val="none" w:sz="0" w:space="0" w:color="auto"/&gt;&lt;w:left w:val="none" w:sz="0" w:space="0" w:color="auto"/&gt;&lt;w:bottom w:val="none" w:sz="0" w:space="0" w:color="auto"/&gt;&lt;w:right w:val="none" w:sz="0" w:space="0" w:color="auto"/&gt;&lt;w:insideH w:val="none" w:sz="0" w:space="0" w:color="auto"/&gt;&lt;w:insideV w:val="none" w:sz="0" w:space="0" w:color="auto"/&gt;&lt;/w:tblBorders&gt;&lt;w:tblLook w:val="04A0" w:firstRow="1" w:lastRow="0" w:firstColumn="1" w:lastColumn="0" w:noHBand="0" w:noVBand="1"/&gt;&lt;/w:tblPr&gt;&lt;w:tblGrid&gt;&lt;w:gridCol w:w="3084"/&gt;&lt;w:gridCol w:w="2795"/&gt;&lt;w:gridCol w:w="1162"/&gt;&lt;w:gridCol w:w="1979"/&gt;&lt;w:gridCol w:w="1400"/&gt;&lt;/w:tblGrid&gt;&lt;w:tr w:rsidR="00A96EE5" w:rsidRPr="00B0248A" w:rsidTr="00755E40"&gt;&lt;w:tc&gt;&lt;w:tcPr&gt;&lt;w:tcW w:w="3084" w:type="dxa"/&gt;&lt;w:tcBorders&gt;&lt;w:right w:val="single" w:sz="4" w:space="0" w:color="auto"/&gt;&lt;/w:tcBorders&gt;&lt;/w:tcPr&gt;&lt;w:p w:rsidR="00A96EE5" w:rsidRPr="008D4E6F" w:rsidRDefault="00A96EE5" w:rsidP="00755E40"&gt;&lt;w:pPr&gt;&lt;w:pStyle w:val="StyleTemplateHeader"/&gt;&lt;/w:pPr&gt;&lt;w:sdt&gt;&lt;w:sdtPr&gt;&lt;w:alias w:val="Document Info Line 1"/&gt;&lt;w:tag w:val="ccDocInfoLine1"/&gt;&lt;w:id w:val="-174658979"/&gt;&lt;w:dataBinding w:prefixMappings="xmlns:ns0='optNSInfo'" w:xpath="/ns0:root[1]/ns0:Line1[1]" w:storeItemID="{9D0E38AC-82B2-4696-A2FD-257F747146EB}"/&gt;&lt;w:text/&gt;&lt;/w:sdtPr&gt;&lt;w:sdtContent&gt;&lt;w:r&gt;&lt;w:rPr&gt;&lt;w:lang w:val="da-DK"/&gt;&lt;/w:rPr&gt;&lt;w:t&gt;line 1&lt;/w:t&gt;&lt;/w:r&gt;&lt;/w:sdtContent&gt;&lt;/w:sdt&gt;&lt;/w:p&gt;&lt;/w:tc&gt;&lt;w:sdt&gt;&lt;w:sdtPr&gt;&lt;w:alias w:val="Classification"/&gt;&lt;w:tag w:val="ccClassification"/&gt;&lt;w:id w:val="1762639163"/&gt;&lt;w:dataBinding w:prefixMappings="xmlns:ns0='optNSInfo'" w:xpath="/ns0:root[1]/ns0:degree[1]" w:storeItemID="{9D0E38AC-82B2-4696-A2FD-257F747146EB}"/&gt;&lt;w:comboBox w:lastValue="INTERNAL USE ONLY"&gt;&lt;w:listItem w:value="Choose an item."/&gt;&lt;w:listItem w:displayText="   " w:value="   "/&gt;&lt;w:listItem w:displayText="INTERNAL USE ONLY" w:value="1"/&gt;&lt;w:listItem w:displayText="CONFIDENTIAL" w:value="2"/&gt;&lt;w:listItem w:displayText="STRICTLY CONFIDENTIAL" w:value="3"/&gt;&lt;/w:comboBox&gt;&lt;/w:sdtPr&gt;&lt;w:sdtContent&gt;&lt;w:tc&gt;&lt;w:tcPr&gt;&lt;w:tcW w:w="2795" w:type="dxa"/&gt;&lt;w:vMerge w:val="restart"/&gt;&lt;w:tcBorders&gt;&lt;w:left w:val="single" w:sz="4" w:space="0" w:color="auto"/&gt;&lt;w:right w:val="single" w:sz="4" w:space="0" w:color="auto"/&gt;&lt;/w:tcBorders&gt;&lt;w:vAlign w:val="center"/&gt;&lt;/w:tcPr&gt;&lt;w:p w:rsidR="00A96EE5" w:rsidRPr="00B0248A" w:rsidRDefault="00A96EE5" w:rsidP="00755E40"&gt;&lt;w:pPr&gt;&lt;w:pStyle w:val="StyleTemplateHeader"/&gt;&lt;w:jc w:val="center"/&gt;&lt;/w:pPr&gt;&lt;w:r&gt;&lt;w:rPr&gt;&lt;w:lang w:val="da-DK"/&gt;&lt;/w:rPr&gt;&lt;w:t&gt;INTERNAL USE ONLY&lt;/w:t&gt;&lt;/w:r&gt;&lt;/w:p&gt;&lt;/w:tc&gt;&lt;/w:sdtContent&gt;&lt;/w:sdt&gt;&lt;w:tc&gt;&lt;w:tcPr&gt;&lt;w:tcW w:w="1162" w:type="dxa"/&gt;&lt;w:tcBorders&gt;&lt;w:left w:val="single" w:sz="4" w:space="0" w:color="auto"/&gt;&lt;/w:tcBorders&gt;&lt;/w:tcPr&gt;&lt;w:p w:rsidR="00A96EE5" w:rsidRPr="00B0248A" w:rsidRDefault="00A96EE5" w:rsidP="00755E40"&gt;&lt;w:pPr&gt;&lt;w:pStyle w:val="StyleTemplateHeader"/&gt;&lt;/w:pPr&gt;&lt;w:r&gt;&lt;w:t&gt;Date:&lt;/w:t&gt;&lt;/w:r&gt;&lt;/w:p&gt;&lt;/w:tc&gt;&lt;w:tc&gt;&lt;w:tcPr&gt;&lt;w:tcW w:w="1979" w:type="dxa"/&gt;&lt;w:tcBorders&gt;&lt;w:right w:val="single" w:sz="4" w:space="0" w:color="auto"/&gt;&lt;/w:tcBorders&gt;&lt;/w:tcPr&gt;&lt;w:p w:rsidR="00A96EE5" w:rsidRPr="00B0248A" w:rsidRDefault="00A96EE5" w:rsidP="00755E40"&gt;&lt;w:pPr&gt;&lt;w:pStyle w:val="StyleTemplateHeader"/&gt;&lt;w:jc w:val="right"/&gt;&lt;/w:pPr&gt;&lt;w:sdt&gt;&lt;w:sdtPr&gt;&lt;w:alias w:val="Date"/&gt;&lt;w:tag w:val="ccDate"/&gt;&lt;w:id w:val="515741632"/&gt;&lt;w:dataBinding w:prefixMappings="xmlns:ns0='optNSInfo'" w:xpath="/ns0:root[1]/ns0:date[1]" w:storeItemID="{9D0E38AC-82B2-4696-A2FD-257F747146EB}"/&gt;&lt;w:text/&gt;&lt;/w:sdtPr&gt;&lt;w:sdtContent&gt;&lt;w:r&gt;&lt;w:rPr&gt;&lt;w:lang w:val="da-DK"/&gt;&lt;/w:rPr&gt;&lt;w:t&gt;19 January 2012&lt;/w:t&gt;&lt;/w:r&gt;&lt;/w:sdtContent&gt;&lt;/w:sdt&gt;&lt;/w:p&gt;&lt;/w:tc&gt;&lt;w:tc&gt;&lt;w:tcPr&gt;&lt;w:tcW w:w="1400" w:type="dxa"/&gt;&lt;w:vMerge w:val="restart"/&gt;&lt;w:tcBorders&gt;&lt;w:left w:val="single" w:sz="4" w:space="0" w:color="auto"/&gt;&lt;/w:tcBorders&gt;&lt;/w:tcPr&gt;&lt;w:p w:rsidR="00A96EE5" w:rsidRPr="00E960C3" w:rsidRDefault="00A96EE5" w:rsidP="00755E40"&gt;&lt;w:pPr&gt;&lt;w:pStyle w:val="Sidehoved"/&gt;&lt;w:rPr&gt;&lt;w:rFonts w:ascii="Arial" w:hAnsi="Arial" w:cs="Arial"/&gt;&lt;w:b/&gt;&lt;w:i/&gt;&lt;w:sz w:val="16"/&gt;&lt;w:szCs w:val="16"/&gt;&lt;w:lang w:val="en-GB"/&gt;&lt;/w:rPr&gt;&lt;/w:pPr&gt;&lt;w:r w:rsidRPr="00E960C3"&gt;&lt;w:rPr&gt;&lt;w:rFonts w:ascii="Arial" w:hAnsi="Arial" w:cs="Arial"/&gt;&lt;w:b/&gt;&lt;w:i/&gt;&lt;w:sz w:val="16"/&gt;&lt;w:szCs w:val="16"/&gt;&lt;w:lang w:val="en-GB"/&gt;&lt;/w:rPr&gt;&lt;w:t&gt;Novo Nordisk&lt;/w:t&gt;&lt;/w:r&gt;&lt;/w:p&gt;&lt;/w:tc&gt;&lt;/w:tr&gt;&lt;w:tr w:rsidR="00A96EE5" w:rsidRPr="00900051" w:rsidTr="00755E40"&gt;&lt;w:sdt&gt;&lt;w:sdtPr&gt;&lt;w:rPr&gt;&lt;w:rFonts w:cs="Times New Roman"/&gt;&lt;w:szCs w:val="18"/&gt;&lt;/w:rPr&gt;&lt;w:alias w:val="Document Info Line 2"/&gt;&lt;w:tag w:val="ccDocInfoLine2"/&gt;&lt;w:id w:val="-1389481953"/&gt;&lt;w:dataBinding w:prefixMappings="xmlns:ns0='optNSInfo'" w:xpath="/ns0:root[1]/ns0:Line2[1]" w:storeItemID="{9D0E38AC-82B2-4696-A2FD-257F747146EB}"/&gt;&lt;w:text/&gt;&lt;/w:sdtPr&gt;&lt;w:sdtContent&gt;&lt;w:tc&gt;&lt;w:tcPr&gt;&lt;w:tcW w:w="3084" w:type="dxa"/&gt;&lt;w:tcBorders&gt;&lt;w:right w:val="single" w:sz="4" w:space="0" w:color="auto"/&gt;&lt;/w:tcBorders&gt;&lt;/w:tcPr&gt;&lt;w:p w:rsidR="00A96EE5" w:rsidRPr="00B0248A" w:rsidRDefault="00A96EE5" w:rsidP="00755E40"&gt;&lt;w:pPr&gt;&lt;w:pStyle w:val="StyleTemplateHeader"/&gt;&lt;w:rPr&gt;&lt;w:rFonts w:cs="Times New Roman"/&gt;&lt;w:szCs w:val="18"/&gt;&lt;/w:rPr&gt;&lt;/w:pPr&gt;&lt;w:r&gt;&lt;w:rPr&gt;&lt;w:rFonts w:cs="Times New Roman"/&gt;&lt;w:szCs w:val="18"/&gt;&lt;w:lang w:val="da-DK"/&gt;&lt;/w:rPr&gt;&lt;w:t&gt;line 2&lt;/w:t&gt;&lt;/w:r&gt;&lt;/w:p&gt;&lt;/w:tc&gt;&lt;/w:sdtContent&gt;&lt;/w:sdt&gt;&lt;w:tc&gt;&lt;w:tcPr&gt;&lt;w:tcW w:w="2795" w:type="dxa"/&gt;&lt;w:vMerge/&gt;&lt;w:tcBorders&gt;&lt;w:left w:val="single" w:sz="4" w:space="0" w:color="auto"/&gt;&lt;w:right w:val="single" w:sz="4" w:space="0" w:color="auto"/&gt;&lt;/w:tcBorders&gt;&lt;w:vAlign w:val="center"/&gt;&lt;/w:tcPr&gt;&lt;w:p w:rsidR="00A96EE5" w:rsidRPr="00B0248A" w:rsidRDefault="00A96EE5" w:rsidP="00755E40"&gt;&lt;w:pPr&gt;&lt;w:pStyle w:val="StyleTemplateHeader"/&gt;&lt;w:jc w:val="center"/&gt;&lt;/w:pPr&gt;&lt;/w:p&gt;&lt;/w:tc&gt;&lt;w:tc&gt;&lt;w:tcPr&gt;&lt;w:tcW w:w="1162" w:type="dxa"/&gt;&lt;w:tcBorders&gt;&lt;w:left w:val="single" w:sz="4" w:space="0" w:color="auto"/&gt;&lt;/w:tcBorders&gt;&lt;/w:tcPr&gt;&lt;w:p w:rsidR="00A96EE5" w:rsidRPr="00B0248A" w:rsidRDefault="00A96EE5" w:rsidP="00755E40"&gt;&lt;w:pPr&gt;&lt;w:pStyle w:val="StyleTemplateHeader"/&gt;&lt;/w:pPr&gt;&lt;w:r&gt;&lt;w:t&gt;Version:&lt;/w:t&gt;&lt;/w:r&gt;&lt;/w:p&gt;&lt;/w:tc&gt;&lt;w:sdt&gt;&lt;w:sdtPr&gt;&lt;w:alias w:val="Version"/&gt;&lt;w:tag w:val="ccVersion"/&gt;&lt;w:id w:val="1502551376"/&gt;&lt;w:dataBinding w:prefixMappings="xmlns:ns0='optNSInfo'" w:xpath="/ns0:root[1]/ns0:version[1]" w:storeItemID="{9D0E38AC-82B2-4696-A2FD-257F747146EB}"/&gt;&lt;w:text/&gt;&lt;/w:sdtPr&gt;&lt;w:sdtContent&gt;&lt;w:tc&gt;&lt;w:tcPr&gt;&lt;w:tcW w:w="1979" w:type="dxa"/&gt;&lt;w:tcBorders&gt;&lt;w:right w:val="single" w:sz="4" w:space="0" w:color="auto"/&gt;&lt;/w:tcBorders&gt;&lt;/w:tcPr&gt;&lt;w:p w:rsidR="00A96EE5" w:rsidRPr="00B0248A" w:rsidRDefault="00A96EE5" w:rsidP="00755E40"&gt;&lt;w:pPr&gt;&lt;w:pStyle w:val="StyleTemplateHeader"/&gt;&lt;w:jc w:val="right"/&gt;&lt;/w:pPr&gt;&lt;w:r&gt;&lt;w:rPr&gt;&lt;w:lang w:val="da-DK"/&gt;&lt;/w:rPr&gt;&lt;w:t&gt;0.1&lt;/w:t&gt;&lt;/w:r&gt;&lt;/w:p&gt;&lt;/w:tc&gt;&lt;/w:sdtContent&gt;&lt;/w:sdt&gt;&lt;w:tc&gt;&lt;w:tcPr&gt;&lt;w:tcW w:w="1400" w:type="dxa"/&gt;&lt;w:vMerge/&gt;&lt;w:tcBorders&gt;&lt;w:left w:val="single" w:sz="4" w:space="0" w:color="auto"/&gt;&lt;/w:tcBorders&gt;&lt;/w:tcPr&gt;&lt;w:p w:rsidR="00A96EE5" w:rsidRPr="00B0248A" w:rsidRDefault="00A96EE5" w:rsidP="00755E40"&gt;&lt;w:pPr&gt;&lt;w:pStyle w:val="Sidehoved"/&gt;&lt;w:rPr&gt;&lt;w:rFonts w:cs="Times New Roman"/&gt;&lt;w:sz w:val="18"/&gt;&lt;w:szCs w:val="18"/&gt;&lt;w:lang w:val="en-GB"/&gt;&lt;/w:rPr&gt;&lt;/w:pPr&gt;&lt;/w:p&gt;&lt;/w:tc&gt;&lt;/w:tr&gt;&lt;w:tr w:rsidR="00A96EE5" w:rsidRPr="00900051" w:rsidTr="00755E40"&gt;&lt;w:sdt&gt;&lt;w:sdtPr&gt;&lt;w:rPr&gt;&lt;w:rFonts w:cs="Times New Roman"/&gt;&lt;w:szCs w:val="18"/&gt;&lt;/w:rPr&gt;&lt;w:alias w:val="Document Info Line 3"/&gt;&lt;w:tag w:val="ccDocInfoLine3"/&gt;&lt;w:id w:val="-766614815"/&gt;&lt;w:dataBinding w:prefixMappings="xmlns:ns0='optNSInfo'" w:xpath="/ns0:root[1]/ns0:Line3[1]" w:storeItemID="{9D0E38AC-82B2-4696-A2FD-257F747146EB}"/&gt;&lt;w:text/&gt;&lt;/w:sdtPr&gt;&lt;w:sdtContent&gt;&lt;w:tc&gt;&lt;w:tcPr&gt;&lt;w:tcW w:w="3084" w:type="dxa"/&gt;&lt;w:tcBorders&gt;&lt;w:right w:val="single" w:sz="4" w:space="0" w:color="auto"/&gt;&lt;/w:tcBorders&gt;&lt;/w:tcPr&gt;&lt;w:p w:rsidR="00A96EE5" w:rsidRPr="00B0248A" w:rsidRDefault="00A96EE5" w:rsidP="00755E40"&gt;&lt;w:pPr&gt;&lt;w:pStyle w:val="StyleTemplateHeader"/&gt;&lt;w:rPr&gt;&lt;w:rFonts w:cs="Times New Roman"/&gt;&lt;w:szCs w:val="18"/&gt;&lt;/w:rPr&gt;&lt;/w:pPr&gt;&lt;w:r&gt;&lt;w:rPr&gt;&lt;w:rFonts w:cs="Times New Roman"/&gt;&lt;w:szCs w:val="18"/&gt;&lt;w:lang w:val="da-DK"/&gt;&lt;/w:rPr&gt;&lt;w:t&gt;line 3&lt;/w:t&gt;&lt;/w:r&gt;&lt;/w:p&gt;&lt;/w:tc&gt;&lt;/w:sdtContent&gt;&lt;/w:sdt&gt;&lt;w:tc&gt;&lt;w:tcPr&gt;&lt;w:tcW w:w="2795" w:type="dxa"/&gt;&lt;w:vMerge/&gt;&lt;w:tcBorders&gt;&lt;w:left w:val="single" w:sz="4" w:space="0" w:color="auto"/&gt;&lt;w:right w:val="single" w:sz="4" w:space="0" w:color="auto"/&gt;&lt;/w:tcBorders&gt;&lt;w:vAlign w:val="center"/&gt;&lt;/w:tcPr&gt;&lt;w:p w:rsidR="00A96EE5" w:rsidRPr="00B0248A" w:rsidRDefault="00A96EE5" w:rsidP="00755E40"&gt;&lt;w:pPr&gt;&lt;w:pStyle w:val="StyleTemplateHeader"/&gt;&lt;w:jc w:val="center"/&gt;&lt;/w:pPr&gt;&lt;/w:p&gt;&lt;/w:tc&gt;&lt;w:tc&gt;&lt;w:tcPr&gt;&lt;w:tcW w:w="1162" w:type="dxa"/&gt;&lt;w:tcBorders&gt;&lt;w:left w:val="single" w:sz="4" w:space="0" w:color="auto"/&gt;&lt;/w:tcBorders&gt;&lt;/w:tcPr&gt;&lt;w:p w:rsidR="00A96EE5" w:rsidRPr="00B0248A" w:rsidRDefault="00A96EE5" w:rsidP="00755E40"&gt;&lt;w:pPr&gt;&lt;w:pStyle w:val="StyleTemplateHeader"/&gt;&lt;/w:pPr&gt;&lt;w:r&gt;&lt;w:t&gt;Status:&lt;/w:t&gt;&lt;/w:r&gt;&lt;/w:p&gt;&lt;/w:tc&gt;&lt;w:sdt&gt;&lt;w:sdtPr&gt;&lt;w:alias w:val="Status"/&gt;&lt;w:tag w:val="ccStatus"/&gt;&lt;w:id w:val="-1523773253"/&gt;&lt;w:dataBinding w:prefixMappings="xmlns:ns0='optNSInfo'" w:xpath="/ns0:root[1]/ns0:status[1]" w:storeItemID="{9D0E38AC-82B2-4696-A2FD-257F747146EB}"/&gt;&lt;w:text/&gt;&lt;/w:sdtPr&gt;&lt;w:sdtContent&gt;&lt;w:tc&gt;&lt;w:tcPr&gt;&lt;w:tcW w:w="1979" w:type="dxa"/&gt;&lt;w:tcBorders&gt;&lt;w:right w:val="single" w:sz="4" w:space="0" w:color="auto"/&gt;&lt;/w:tcBorders&gt;&lt;/w:tcPr&gt;&lt;w:p w:rsidR="00A96EE5" w:rsidRPr="00B0248A" w:rsidRDefault="00A96EE5" w:rsidP="00755E40"&gt;&lt;w:pPr&gt;&lt;w:pStyle w:val="StyleTemplateHeader"/&gt;&lt;w:jc w:val="right"/&gt;&lt;/w:pPr&gt;&lt;w:r&gt;&lt;w:rPr&gt;&lt;w:lang w:val="da-DK"/&gt;&lt;/w:rPr&gt;&lt;w:t&gt;Draft&lt;/w:t&gt;&lt;/w:r&gt;&lt;/w:p&gt;&lt;/w:tc&gt;&lt;/w:sdtContent&gt;&lt;/w:sdt&gt;&lt;w:tc&gt;&lt;w:tcPr&gt;&lt;w:tcW w:w="1400" w:type="dxa"/&gt;&lt;w:vMerge/&gt;&lt;w:tcBorders&gt;&lt;w:left w:val="single" w:sz="4" w:space="0" w:color="auto"/&gt;&lt;/w:tcBorders&gt;&lt;/w:tcPr&gt;&lt;w:p w:rsidR="00A96EE5" w:rsidRPr="00B0248A" w:rsidRDefault="00A96EE5" w:rsidP="00755E40"&gt;&lt;w:pPr&gt;&lt;w:pStyle w:val="Sidehoved"/&gt;&lt;w:rPr&gt;&lt;w:rFonts w:cs="Times New Roman"/&gt;&lt;w:sz w:val="18"/&gt;&lt;w:szCs w:val="18"/&gt;&lt;w:lang w:val="en-GB"/&gt;&lt;/w:rPr&gt;&lt;/w:pPr&gt;&lt;/w:p&gt;&lt;/w:tc&gt;&lt;/w:tr&gt;&lt;w:tr w:rsidR="00A96EE5" w:rsidRPr="00B0248A" w:rsidTr="00755E40"&gt;&lt;w:sdt&gt;&lt;w:sdtPr&gt;&lt;w:alias w:val="Document Info Line 4"/&gt;&lt;w:tag w:val="ccDocInfoLine4"/&gt;&lt;w:id w:val="397398356"/&gt;&lt;w:dataBinding w:prefixMappings="xmlns:ns0='optNSInfo'" w:xpath="/ns0:root[1]/ns0:Line4[1]" w:storeItemID="{9D0E38AC-82B2-4696-A2FD-257F747146EB}"/&gt;&lt;w:text/&gt;&lt;/w:sdtPr&gt;&lt;w:sdtContent&gt;&lt;w:tc&gt;&lt;w:tcPr&gt;&lt;w:tcW w:w="3084" w:type="dxa"/&gt;&lt;w:tcBorders&gt;&lt;w:right w:val="single" w:sz="4" w:space="0" w:color="auto"/&gt;&lt;/w:tcBorders&gt;&lt;/w:tcPr&gt;&lt;w:p w:rsidR="00A96EE5" w:rsidRPr="00AE5E3F" w:rsidRDefault="00A96EE5" w:rsidP="00755E40"&gt;&lt;w:pPr&gt;&lt;w:pStyle w:val="StyleTemplateHeader"/&gt;&lt;/w:pPr&gt;&lt;w:r&gt;&lt;w:rPr&gt;&lt;w:lang w:val="da-DK"/&gt;&lt;/w:rPr&gt;&lt;w:t&gt;line 4&lt;/w:t&gt;&lt;/w:r&gt;&lt;/w:p&gt;&lt;/w:tc&gt;&lt;/w:sdtContent&gt;&lt;/w:sdt&gt;&lt;w:tc&gt;&lt;w:tcPr&gt;&lt;w:tcW w:w="2795" w:type="dxa"/&gt;&lt;w:vMerge/&gt;&lt;w:tcBorders&gt;&lt;w:left w:val="single" w:sz="4" w:space="0" w:color="auto"/&gt;&lt;w:right w:val="single" w:sz="4" w:space="0" w:color="auto"/&gt;&lt;/w:tcBorders&gt;&lt;w:vAlign w:val="center"/&gt;&lt;/w:tcPr&gt;&lt;w:p w:rsidR="00A96EE5" w:rsidRPr="00AE5E3F" w:rsidRDefault="00A96EE5" w:rsidP="00755E40"&gt;&lt;w:pPr&gt;&lt;w:pStyle w:val="StyleTemplateHeader"/&gt;&lt;w:jc w:val="center"/&gt;&lt;/w:pPr&gt;&lt;/w:p&gt;&lt;/w:tc&gt;&lt;w:tc&gt;&lt;w:tcPr&gt;&lt;w:tcW w:w="1162" w:type="dxa"/&gt;&lt;w:tcBorders&gt;&lt;w:left w:val="single" w:sz="4" w:space="0" w:color="auto"/&gt;&lt;/w:tcBorders&gt;&lt;/w:tcPr&gt;&lt;w:p w:rsidR="00A96EE5" w:rsidRPr="00B0248A" w:rsidRDefault="00A96EE5" w:rsidP="00755E40"&gt;&lt;w:pPr&gt;&lt;w:pStyle w:val="StyleTemplateHeader"/&gt;&lt;/w:pPr&gt;&lt;w:r&gt;&lt;w:t&gt;Page:&lt;/w:t&gt;&lt;/w:r&gt;&lt;/w:p&gt;&lt;/w:tc&gt;&lt;w:tc&gt;&lt;w:tcPr&gt;&lt;w:tcW w:w="1979" w:type="dxa"/&gt;&lt;w:tcBorders&gt;&lt;w:right w:val="single" w:sz="4" w:space="0" w:color="auto"/&gt;&lt;/w:tcBorders&gt;&lt;/w:tcPr&gt;&lt;w:p w:rsidR="00A96EE5" w:rsidRPr="00B0248A" w:rsidRDefault="00A96EE5" w:rsidP="00755E40"&gt;&lt;w:pPr&gt;&lt;w:pStyle w:val="StyleTemplateHeader"/&gt;&lt;w:jc w:val="right"/&gt;&lt;/w:pPr&gt;&lt;w:r&gt;&lt;w:fldChar w:fldCharType="begin"/&gt;&lt;/w:r&gt;&lt;w:r&gt;&lt;w:instrText xml:space="preserve"&gt; PAGE  \* Arabic  \* MERGEFORMAT &lt;/w:instrText&gt;&lt;/w:r&gt;&lt;w:r&gt;&lt;w:fldChar w:fldCharType="separate"/&gt;&lt;/w:r&gt;&lt;w:r&gt;&lt;w:rPr&gt;&lt;w:noProof/&gt;&lt;/w:rPr&gt;&lt;w:t&gt;1&lt;/w:t&gt;&lt;/w:r&gt;&lt;w:r&gt;&lt;w:fldChar w:fldCharType="end"/&gt;&lt;/w:r&gt;&lt;w:r&gt;&lt;w:t xml:space="preserve"&gt; of &lt;/w:t&gt;&lt;/w:r&gt;&lt;w:r&gt;&lt;w:fldChar w:fldCharType="begin"/&gt;&lt;/w:r&gt;&lt;w:r&gt;&lt;w:instrText xml:space="preserve"&gt; NUMPAGES  \* Arabic  \* MERGEFORMAT &lt;/w:instrText&gt;&lt;/w:r&gt;&lt;w:r&gt;&lt;w:fldChar w:fldCharType="separate"/&gt;&lt;/w:r&gt;&lt;w:r&gt;&lt;w:rPr&gt;&lt;w:noProof/&gt;&lt;/w:rPr&gt;&lt;w:t&gt;3&lt;/w:t&gt;&lt;/w:r&gt;&lt;w:r&gt;&lt;w:rPr&gt;&lt;w:noProof/&gt;&lt;/w:rPr&gt;&lt;w:fldChar w:fldCharType="end"/&gt;&lt;/w:r&gt;&lt;/w:p&gt;&lt;/w:tc&gt;&lt;w:tc&gt;&lt;w:tcPr&gt;&lt;w:tcW w:w="1400" w:type="dxa"/&gt;&lt;w:vMerge/&gt;&lt;w:tcBorders&gt;&lt;w:left w:val="single" w:sz="4" w:space="0" w:color="auto"/&gt;&lt;/w:tcBorders&gt;&lt;/w:tcPr&gt;&lt;w:p w:rsidR="00A96EE5" w:rsidRPr="00B0248A" w:rsidRDefault="00A96EE5" w:rsidP="00755E40"&gt;&lt;w:pPr&gt;&lt;w:pStyle w:val="Sidehoved"/&gt;&lt;w:rPr&gt;&lt;w:rFonts w:cs="Times New Roman"/&gt;&lt;w:sz w:val="18"/&gt;&lt;w:szCs w:val="18"/&gt;&lt;w:lang w:val="en-GB"/&gt;&lt;/w:rPr&gt;&lt;/w:pPr&gt;&lt;/w:p&gt;&lt;/w:tc&gt;&lt;/w:tr&gt;&lt;/w:tbl&gt;&lt;w:p w:rsidR="00000000" w:rsidRDefault="00A96EE5"/&gt;&lt;w:sectPr w:rsidR="00000000"&gt;&lt;w:pgSz w:w="12240" w:h="15840"/&gt;&lt;w:pgMar w:top="1701" w:right="1134" w:bottom="1701" w:left="1134" w:header="708" w:footer="708" w:gutter="0"/&gt;&lt;w:cols w:space="708"/&gt;&lt;/w:sectPr&gt;&lt;/w:body&gt;&lt;/w:document&gt;&lt;/pkg:xmlData&gt;&lt;/pkg:part&gt;&lt;pkg:part pkg:name="/word/endnotes.xml" pkg:contentType="application/vnd.openxmlformats-officedocument.wordprocessingml.endnotes+xml"&gt;&lt;pkg:xmlData&gt;&lt;w:endnotes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xmlns:wps="http://schemas.microsoft.com/office/word/2010/wordprocessingShape"&gt;&lt;w:endnote w:type="separator" w:id="-1"&gt;&lt;w:p w:rsidR="00A96EE5" w:rsidRDefault="00A96EE5" w:rsidP="007F6029"&gt;&lt;w:pPr&gt;&lt;w:spacing w:after="0" w:line="240" w:lineRule="auto"/&gt;&lt;/w:pPr&gt;&lt;w:r&gt;&lt;w:separator/&gt;&lt;/w:r&gt;&lt;/w:p&gt;&lt;/w:endnote&gt;&lt;w:endnote w:type="continuationSeparator" w:id="0"&gt;&lt;w:p w:rsidR="00A96EE5" w:rsidRDefault="00A96EE5" w:rsidP="007F6029"&gt;&lt;w:pPr&gt;&lt;w:spacing w:after="0" w:line="240" w:lineRule="auto"/&gt;&lt;/w:pPr&gt;&lt;w:r&gt;&lt;w:continuationSeparator/&gt;&lt;/w:r&gt;&lt;/w:p&gt;&lt;/w:endnote&gt;&lt;/w:endnotes&gt;&lt;/pkg:xmlData&gt;&lt;/pkg:part&gt;&lt;pkg:part pkg:name="/word/footnotes.xml" pkg:contentType="application/vnd.openxmlformats-officedocument.wordprocessingml.footnotes+xml"&gt;&lt;pkg:xmlData&gt;&lt;w:footnotes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xmlns:wps="http://schemas.microsoft.com/office/word/2010/wordprocessingShape"&gt;&lt;w:footnote w:type="separator" w:id="-1"&gt;&lt;w:p w:rsidR="00A96EE5" w:rsidRDefault="00A96EE5" w:rsidP="007F6029"&gt;&lt;w:pPr&gt;&lt;w:spacing w:after="0" w:line="240" w:lineRule="auto"/&gt;&lt;/w:pPr&gt;&lt;w:r&gt;&lt;w:separator/&gt;&lt;/w:r&gt;&lt;/w:p&gt;&lt;/w:footnote&gt;&lt;w:footnote w:type="continuationSeparator" w:id="0"&gt;&lt;w:p w:rsidR="00A96EE5" w:rsidRDefault="00A96EE5" w:rsidP="007F6029"&gt;&lt;w:pPr&gt;&lt;w:spacing w:after="0" w:line="240" w:lineRule="auto"/&gt;&lt;/w:pPr&gt;&lt;w:r&gt;&lt;w:continuationSeparator/&gt;&lt;/w:r&gt;&lt;/w:p&gt;&lt;/w:footnote&gt;&lt;/w:footnotes&gt;&lt;/pkg:xmlData&gt;&lt;/pkg:part&gt;&lt;pkg:part pkg:name="/word/theme/theme1.xml" pkg:contentType="application/vnd.openxmlformats-officedocument.theme+xml"&gt;&lt;pkg:xmlData&gt;&lt;a:theme name="Office Theme" xmlns:a="http://schemas.openxmlformats.org/drawingml/2006/main"&gt;&lt;a:themeElements&gt;&lt;a:clrScheme name="Office"&gt;&lt;a:dk1&gt;&lt;a:sysClr val="windowText" lastClr="000000"/&gt;&lt;/a:dk1&gt;&lt;a:lt1&gt;&lt;a:sysClr val="window" lastClr="FFFFFF"/&gt;&lt;/a:lt1&gt;&lt;a:dk2&gt;&lt;a:srgbClr val="1F497D"/&gt;&lt;/a:dk2&gt;&lt;a:lt2&gt;&lt;a:srgbClr val="EEECE1"/&gt;&lt;/a:lt2&gt;&lt;a:accent1&gt;&lt;a:srgbClr val="4F81BD"/&gt;&lt;/a:accent1&gt;&lt;a:accent2&gt;&lt;a:srgbClr val="C0504D"/&gt;&lt;/a:accent2&gt;&lt;a:accent3&gt;&lt;a:srgbClr val="9BBB59"/&gt;&lt;/a:accent3&gt;&lt;a:accent4&gt;&lt;a:srgbClr val="8064A2"/&gt;&lt;/a:accent4&gt;&lt;a:accent5&gt;&lt;a:srgbClr val="4BACC6"/&gt;&lt;/a:accent5&gt;&lt;a:accent6&gt;&lt;a:srgbClr val="F79646"/&gt;&lt;/a:accent6&gt;&lt;a:hlink&gt;&lt;a:srgbClr val="0000FF"/&gt;&lt;/a:hlink&gt;&lt;a:folHlink&gt;&lt;a:srgbClr val="800080"/&gt;&lt;/a:folHlink&gt;&lt;/a:clrScheme&gt;&lt;a:fontScheme name="Office"&gt;&lt;a:majorFont&gt;&lt;a:latin typeface="Cambria"/&gt;&lt;a:ea typeface=""/&gt;&lt;a:cs typeface=""/&gt;&lt;a:font script="Jpan" typeface="ＭＳ ゴシック"/&gt;&lt;a:font script="Hang" typeface="맑은 고딕"/&gt;&lt;a:font script="Hans" typeface="宋体"/&gt;&lt;a:font script="Hant" typeface="新細明體"/&gt;&lt;a:font script="Arab" typeface="Times New Roman"/&gt;&lt;a:font script="Hebr" typeface="Times New Roman"/&gt;&lt;a:font script="Thai" typeface="Angsana New"/&gt;&lt;a:font script="Ethi" typeface="Nyala"/&gt;&lt;a:font script="Beng" typeface="Vrinda"/&gt;&lt;a:font script="Gujr" typeface="Shruti"/&gt;&lt;a:font script="Khmr" typeface="MoolBoran"/&gt;&lt;a:font script="Knda" typeface="Tunga"/&gt;&lt;a:font script="Guru" typeface="Raavi"/&gt;&lt;a:font script="Cans" typeface="Euphemia"/&gt;&lt;a:font script="Cher" typeface="Plantagenet Cherokee"/&gt;&lt;a:font script="Yiii" typeface="Microsoft Yi Baiti"/&gt;&lt;a:font script="Tibt" typeface="Microsoft Himalaya"/&gt;&lt;a:font script="Thaa" typeface="MV Boli"/&gt;&lt;a:font script="Deva" typeface="Mangal"/&gt;&lt;a:font script="Telu" typeface="Gautami"/&gt;&lt;a:font script="Taml" typeface="Latha"/&gt;&lt;a:font script="Syrc" typeface="Estrangelo Edessa"/&gt;&lt;a:font script="Orya" typeface="Kalinga"/&gt;&lt;a:font script="Mlym" typeface="Kartika"/&gt;&lt;a:font script="Laoo" typeface="DokChampa"/&gt;&lt;a:font script="Sinh" typeface="Iskoola Pota"/&gt;&lt;a:font script="Mong" typeface="Mongolian Baiti"/&gt;&lt;a:font script="Viet" typeface="Times New Roman"/&gt;&lt;a:font script="Uigh" typeface="Microsoft Uighur"/&gt;&lt;a:font script="Geor" typeface="Sylfaen"/&gt;&lt;/a:majorFont&gt;&lt;a:minorFont&gt;&lt;a:latin typeface="Calibri"/&gt;&lt;a:ea typeface=""/&gt;&lt;a:cs typeface=""/&gt;&lt;a:font script="Jpan" typeface="ＭＳ 明朝"/&gt;&lt;a:font script="Hang" typeface="맑은 고딕"/&gt;&lt;a:font script="Hans" typeface="宋体"/&gt;&lt;a:font script="Hant" typeface="新細明體"/&gt;&lt;a:font script="Arab" typeface="Arial"/&gt;&lt;a:font script="Hebr" typeface="Arial"/&gt;&lt;a:font script="Thai" typeface="Cordia New"/&gt;&lt;a:font script="Ethi" typeface="Nyala"/&gt;&lt;a:font script="Beng" typeface="Vrinda"/&gt;&lt;a:font script="Gujr" typeface="Shruti"/&gt;&lt;a:font script="Khmr" typeface="DaunPenh"/&gt;&lt;a:font script="Knda" typeface="Tunga"/&gt;&lt;a:font script="Guru" typeface="Raavi"/&gt;&lt;a:font script="Cans" typeface="Euphemia"/&gt;&lt;a:font script="Cher" typeface="Plantagenet Cherokee"/&gt;&lt;a:font script="Yiii" typeface="Microsoft Yi Baiti"/&gt;&lt;a:font script="Tibt" typeface="Microsoft Himalaya"/&gt;&lt;a:font script="Thaa" typeface="MV Boli"/&gt;&lt;a:font script="Deva" typeface="Mangal"/&gt;&lt;a:font script="Telu" typeface="Gautami"/&gt;&lt;a:font script="Taml" typeface="Latha"/&gt;&lt;a:font script="Syrc" typeface="Estrangelo Edessa"/&gt;&lt;a:font script="Orya" typeface="Kalinga"/&gt;&lt;a:font script="Mlym" typeface="Kartika"/&gt;&lt;a:font script="Laoo" typeface="DokChampa"/&gt;&lt;a:font script="Sinh" typeface="Iskoola Pota"/&gt;&lt;a:font script="Mong" typeface="Mongolian Baiti"/&gt;&lt;a:font script="Viet" typeface="Arial"/&gt;&lt;a:font script="Uigh" typeface="Microsoft Uighur"/&gt;&lt;a:font script="Geor" typeface="Sylfaen"/&gt;&lt;/a:minorFont&gt;&lt;/a:fontScheme&gt;&lt;a:fmtScheme name="Office"&gt;&lt;a:fillStyleLst&gt;&lt;a:solidFill&gt;&lt;a:schemeClr val="phClr"/&gt;&lt;/a:solidFill&gt;&lt;a:gradFill rotWithShape="1"&gt;&lt;a:gsLst&gt;&lt;a:gs pos="0"&gt;&lt;a:schemeClr val="phClr"&gt;&lt;a:tint val="50000"/&gt;&lt;a:satMod val="300000"/&gt;&lt;/a:schemeClr&gt;&lt;/a:gs&gt;&lt;a:gs pos="35000"&gt;&lt;a:schemeClr val="phClr"&gt;&lt;a:tint val="37000"/&gt;&lt;a:satMod val="300000"/&gt;&lt;/a:schemeClr&gt;&lt;/a:gs&gt;&lt;a:gs pos="100000"&gt;&lt;a:schemeClr val="phClr"&gt;&lt;a:tint val="15000"/&gt;&lt;a:satMod val="350000"/&gt;&lt;/a:schemeClr&gt;&lt;/a:gs&gt;&lt;/a:gsLst&gt;&lt;a:lin ang="16200000" scaled="1"/&gt;&lt;/a:gradFill&gt;&lt;a:gradFill rotWithShape="1"&gt;&lt;a:gsLst&gt;&lt;a:gs pos="0"&gt;&lt;a:schemeClr val="phClr"&gt;&lt;a:shade val="51000"/&gt;&lt;a:satMod val="130000"/&gt;&lt;/a:schemeClr&gt;&lt;/a:gs&gt;&lt;a:gs pos="80000"&gt;&lt;a:schemeClr val="phClr"&gt;&lt;a:shade val="93000"/&gt;&lt;a:satMod val="130000"/&gt;&lt;/a:schemeClr&gt;&lt;/a:gs&gt;&lt;a:gs pos="100000"&gt;&lt;a:schemeClr val="phClr"&gt;&lt;a:shade val="94000"/&gt;&lt;a:satMod val="135000"/&gt;&lt;/a:schemeClr&gt;&lt;/a:gs&gt;&lt;/a:gsLst&gt;&lt;a:lin ang="16200000" scaled="0"/&gt;&lt;/a:gradFill&gt;&lt;/a:fillStyleLst&gt;&lt;a:lnStyleLst&gt;&lt;a:ln w="9525" cap="flat" cmpd="sng" algn="ctr"&gt;&lt;a:solidFill&gt;&lt;a:schemeClr val="phClr"&gt;&lt;a:shade val="95000"/&gt;&lt;a:satMod val="105000"/&gt;&lt;/a:schemeClr&gt;&lt;/a:solidFill&gt;&lt;a:prstDash val="solid"/&gt;&lt;/a:ln&gt;&lt;a:ln w="25400" cap="flat" cmpd="sng" algn="ctr"&gt;&lt;a:solidFill&gt;&lt;a:schemeClr val="phClr"/&gt;&lt;/a:solidFill&gt;&lt;a:prstDash val="solid"/&gt;&lt;/a:ln&gt;&lt;a:ln w="38100" cap="flat" cmpd="sng" algn="ctr"&gt;&lt;a:solidFill&gt;&lt;a:schemeClr val="phClr"/&gt;&lt;/a:solidFill&gt;&lt;a:prstDash val="solid"/&gt;&lt;/a:ln&gt;&lt;/a:lnStyleLst&gt;&lt;a:effectStyleLst&gt;&lt;a:effectStyle&gt;&lt;a:effectLst&gt;&lt;a:outerShdw blurRad="40000" dist="20000" dir="5400000" rotWithShape="0"&gt;&lt;a:srgbClr val="000000"&gt;&lt;a:alpha val="38000"/&gt;&lt;/a:srgbClr&gt;&lt;/a:outerShdw&gt;&lt;/a:effectLst&gt;&lt;/a:effectStyle&gt;&lt;a:effectStyle&gt;&lt;a:effectLst&gt;&lt;a:outerShdw blurRad="40000" dist="23000" dir="5400000" rotWithShape="0"&gt;&lt;a:srgbClr val="000000"&gt;&lt;a:alpha val="35000"/&gt;&lt;/a:srgbClr&gt;&lt;/a:outerShdw&gt;&lt;/a:effectLst&gt;&lt;/a:effectStyle&gt;&lt;a:effectStyle&gt;&lt;a:effectLst&gt;&lt;a:outerShdw blurRad="40000" dist="23000" dir="5400000" rotWithShape="0"&gt;&lt;a:srgbClr val="000000"&gt;&lt;a:alpha val="35000"/&gt;&lt;/a:srgbClr&gt;&lt;/a:outerShdw&gt;&lt;/a:effectLst&gt;&lt;a:scene3d&gt;&lt;a:camera prst="orthographicFront"&gt;&lt;a:rot lat="0" lon="0" rev="0"/&gt;&lt;/a:camera&gt;&lt;a:lightRig rig="threePt" dir="t"&gt;&lt;a:rot lat="0" lon="0" rev="1200000"/&gt;&lt;/a:lightRig&gt;&lt;/a:scene3d&gt;&lt;a:sp3d&gt;&lt;a:bevelT w="63500" h="25400"/&gt;&lt;/a:sp3d&gt;&lt;/a:effectStyle&gt;&lt;/a:effectStyleLst&gt;&lt;a:bgFillStyleLst&gt;&lt;a:solidFill&gt;&lt;a:schemeClr val="phClr"/&gt;&lt;/a:solidFill&gt;&lt;a:gradFill rotWithShape="1"&gt;&lt;a:gsLst&gt;&lt;a:gs pos="0"&gt;&lt;a:schemeClr val="phClr"&gt;&lt;a:tint val="40000"/&gt;&lt;a:satMod val="350000"/&gt;&lt;/a:schemeClr&gt;&lt;/a:gs&gt;&lt;a:gs pos="40000"&gt;&lt;a:schemeClr val="phClr"&gt;&lt;a:tint val="45000"/&gt;&lt;a:shade val="99000"/&gt;&lt;a:satMod val="350000"/&gt;&lt;/a:schemeClr&gt;&lt;/a:gs&gt;&lt;a:gs pos="100000"&gt;&lt;a:schemeClr val="phClr"&gt;&lt;a:shade val="20000"/&gt;&lt;a:satMod val="255000"/&gt;&lt;/a:schemeClr&gt;&lt;/a:gs&gt;&lt;/a:gsLst&gt;&lt;a:path path="circle"&gt;&lt;a:fillToRect l="50000" t="-80000" r="50000" b="180000"/&gt;&lt;/a:path&gt;&lt;/a:gradFill&gt;&lt;a:gradFill rotWithShape="1"&gt;&lt;a:gsLst&gt;&lt;a:gs pos="0"&gt;&lt;a:schemeClr val="phClr"&gt;&lt;a:tint val="80000"/&gt;&lt;a:satMod val="300000"/&gt;&lt;/a:schemeClr&gt;&lt;/a:gs&gt;&lt;a:gs pos="100000"&gt;&lt;a:schemeClr val="phClr"&gt;&lt;a:shade val="30000"/&gt;&lt;a:satMod val="200000"/&gt;&lt;/a:schemeClr&gt;&lt;/a:gs&gt;&lt;/a:gsLst&gt;&lt;a:path path="circle"&gt;&lt;a:fillToRect l="50000" t="50000" r="50000" b="50000"/&gt;&lt;/a:path&gt;&lt;/a:gradFill&gt;&lt;/a:bgFillStyleLst&gt;&lt;/a:fmtScheme&gt;&lt;/a:themeElements&gt;&lt;a:objectDefaults/&gt;&lt;a:extraClrSchemeLst/&gt;&lt;/a:theme&gt;&lt;/pkg:xmlData&gt;&lt;/pkg:part&gt;&lt;pkg:part pkg:name="/word/settings.xml" pkg:contentType="application/vnd.openxmlformats-officedocument.wordprocessingml.settings+xml"&gt;&lt;pkg:xmlData&gt;&lt;w:settings mc:Ignorable="w14"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xmlns:sl="http://schemas.openxmlformats.org/schemaLibrary/2006/main"&gt;&lt;w:zoom w:percent="100"/&gt;&lt;w:stylePaneFormatFilter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w:alternateStyleNames="0"/&gt;&lt;w:stylePaneSortMethod w:val="0000"/&gt;&lt;w:defaultTabStop w:val="1304"/&gt;&lt;w:hyphenationZone w:val="425"/&gt;&lt;w:clickAndTypeStyle w:val="Brdtekst"/&gt;&lt;w:characterSpacingControl w:val="doNotCompress"/&gt;&lt;w:hdrShapeDefaults&gt;&lt;o:shapedefaults v:ext="edit" spidmax="2049"/&gt;&lt;/w:hdrShapeDefaults&gt;&lt;w:footnotePr&gt;&lt;w:footnote w:id="-1"/&gt;&lt;w:footnote w:id="0"/&gt;&lt;/w:footnotePr&gt;&lt;w:endnotePr&gt;&lt;w:endnote w:id="-1"/&gt;&lt;w:endnote w:id="0"/&gt;&lt;/w:endnotePr&gt;&lt;w:compat&gt;&lt;w:compatSetting w:name="compatibilityMode" w:uri="http://schemas.microsoft.com/office/word" w:val="14"/&gt;&lt;w:compatSetting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w:val="1"/&gt;&lt;/w:compat&gt;&lt;w:docVars&gt;&lt;w:docVar w:name="cmbFigureItems" w:val="0"/&gt;&lt;w:docVar w:name="cmbHeadingItems" w:val="1"/&gt;&lt;w:docVar w:name="cmbNumberedItems" w:val="4"/&gt;&lt;w:docVar w:name="cmbTableItems" w:val="0"/&gt;&lt;w:docVar w:name="lstTypes" w:val="0"/&gt;&lt;/w:docVars&gt;&lt;w:rsids&gt;&lt;w:rsidRoot w:val="00B03378"/&gt;&lt;w:rsid w:val="0000123E"/&gt;&lt;w:rsid w:val="000015FD"/&gt;&lt;w:rsid w:val="00001C5D"/&gt;&lt;w:rsid w:val="000029DC"/&gt;&lt;w:rsid w:val="00005113"/&gt;&lt;w:rsid w:val="00006734"/&gt;&lt;w:rsid w:val="00006CD6"/&gt;&lt;w:rsid w:val="00014812"/&gt;&lt;w:rsid w:val="00014C24"/&gt;&lt;w:rsid w:val="00020659"/&gt;&lt;w:rsid w:val="000208EB"/&gt;&lt;w:rsid w:val="00022DD1"/&gt;&lt;w:rsid w:val="000253A4"/&gt;&lt;w:rsid w:val="00025A32"/&gt;&lt;w:rsid w:val="00026030"/&gt;&lt;w:rsid w:val="000261AE"/&gt;&lt;w:rsid w:val="00026542"/&gt;&lt;w:rsid w:val="00027E2F"/&gt;&lt;w:rsid w:val="00033672"/&gt;&lt;w:rsid w:val="00033D4C"/&gt;&lt;w:rsid w:val="0003430B"/&gt;&lt;w:rsid w:val="000378DE"/&gt;&lt;w:rsid w:val="00040332"/&gt;&lt;w:rsid w:val="0004099F"/&gt;&lt;w:rsid w:val="0004199B"/&gt;&lt;w:rsid w:val="00042C68"/&gt;&lt;w:rsid w:val="00043A00"/&gt;&lt;w:rsid w:val="00044225"/&gt;&lt;w:rsid w:val="00050BF7"/&gt;&lt;w:rsid w:val="000510D6"/&gt;&lt;w:rsid w:val="00052715"/&gt;&lt;w:rsid w:val="0005278B"/&gt;&lt;w:rsid w:val="0005299C"/&gt;&lt;w:rsid w:val="00053A19"/&gt;&lt;w:rsid w:val="00055E14"/&gt;&lt;w:rsid w:val="000569DE"/&gt;&lt;w:rsid w:val="00057BEA"/&gt;&lt;w:rsid w:val="00060BA4"/&gt;&lt;w:rsid w:val="00062DE1"/&gt;&lt;w:rsid w:val="00062E75"/&gt;&lt;w:rsid w:val="000654C6"/&gt;&lt;w:rsid w:val="0007132D"/&gt;&lt;w:rsid w:val="00074E57"/&gt;&lt;w:rsid w:val="000757FA"/&gt;&lt;w:rsid w:val="00077CD0"/&gt;&lt;w:rsid w:val="00082617"/&gt;&lt;w:rsid w:val="00084832"/&gt;&lt;w:rsid w:val="0008493A"/&gt;&lt;w:rsid w:val="000926C7"/&gt;&lt;w:rsid w:val="0009399B"/&gt;&lt;w:rsid w:val="000A20BB"/&gt;&lt;w:rsid w:val="000A260C"/&gt;&lt;w:rsid w:val="000A28DB"/&gt;&lt;w:rsid w:val="000A368F"/&gt;&lt;w:rsid w:val="000A3FEA"/&gt;&lt;w:rsid w:val="000A54FD"/&gt;&lt;w:rsid w:val="000A5AC9"/&gt;&lt;w:rsid w:val="000A5B3B"/&gt;&lt;w:rsid w:val="000A7221"/&gt;&lt;w:rsid w:val="000B0284"/&gt;&lt;w:rsid w:val="000B699C"/&gt;&lt;w:rsid w:val="000B707E"/&gt;&lt;w:rsid w:val="000B7AC7"/&gt;&lt;w:rsid w:val="000C0960"/&gt;&lt;w:rsid w:val="000C2143"/&gt;&lt;w:rsid w:val="000C22E6"/&gt;&lt;w:rsid w:val="000C2331"/&gt;&lt;w:rsid w:val="000C2A97"/&gt;&lt;w:rsid w:val="000C39E4"/&gt;&lt;w:rsid w:val="000C3BBF"/&gt;&lt;w:rsid w:val="000D1105"/&gt;&lt;w:rsid w:val="000D60DC"/&gt;&lt;w:rsid w:val="000D7D1E"/&gt;&lt;w:rsid w:val="000E14F7"/&gt;&lt;w:rsid w:val="000E5B45"/&gt;&lt;w:rsid w:val="000E6543"/&gt;&lt;w:rsid w:val="000F54ED"/&gt;&lt;w:rsid w:val="000F68BF"/&gt;&lt;w:rsid w:val="000F6F94"/&gt;&lt;w:rsid w:val="000F7BCD"/&gt;&lt;w:rsid w:val="0010373A"/&gt;&lt;w:rsid w:val="001064EF"/&gt;&lt;w:rsid w:val="00107B80"/&gt;&lt;w:rsid w:val="001103EF"/&gt;&lt;w:rsid w:val="00110420"/&gt;&lt;w:rsid w:val="0011110C"/&gt;&lt;w:rsid w:val="001140D9"/&gt;&lt;w:rsid w:val="00116475"/&gt;&lt;w:rsid w:val="00116559"/&gt;&lt;w:rsid w:val="001208ED"/&gt;&lt;w:rsid w:val="00120FF5"/&gt;&lt;w:rsid w:val="001210A1"/&gt;&lt;w:rsid w:val="001219BB"/&gt;&lt;w:rsid w:val="00125C63"/&gt;&lt;w:rsid w:val="0012600F"/&gt;&lt;w:rsid w:val="001260B8"/&gt;&lt;w:rsid w:val="00126A24"/&gt;&lt;w:rsid w:val="00130854"/&gt;&lt;w:rsid w:val="00132946"/&gt;&lt;w:rsid w:val="00132A19"/&gt;&lt;w:rsid w:val="00132A69"/&gt;&lt;w:rsid w:val="00135269"/&gt;&lt;w:rsid w:val="00136A8A"/&gt;&lt;w:rsid w:val="001410E9"/&gt;&lt;w:rsid w:val="00151E4F"/&gt;&lt;w:rsid w:val="0015387E"/&gt;&lt;w:rsid w:val="00154921"/&gt;&lt;w:rsid w:val="00154974"/&gt;&lt;w:rsid w:val="00157B37"/&gt;&lt;w:rsid w:val="00160B99"/&gt;&lt;w:rsid w:val="00160C2D"/&gt;&lt;w:rsid w:val="00162E8B"/&gt;&lt;w:rsid w:val="0016667F"/&gt;&lt;w:rsid w:val="00166AC4"/&gt;&lt;w:rsid w:val="001700A0"/&gt;&lt;w:rsid w:val="00176310"/&gt;&lt;w:rsid w:val="00176FE5"/&gt;&lt;w:rsid w:val="00180355"/&gt;&lt;w:rsid w:val="00180561"/&gt;&lt;w:rsid w:val="00183069"/&gt;&lt;w:rsid w:val="0019004A"/&gt;&lt;w:rsid w:val="00190CD8"/&gt;&lt;w:rsid w:val="001925A7"/&gt;&lt;w:rsid w:val="00195D34"/&gt;&lt;w:rsid w:val="001A0714"/&gt;&lt;w:rsid w:val="001A2F87"/&gt;&lt;w:rsid w:val="001A4D3B"/&gt;&lt;w:rsid w:val="001A6042"/&gt;&lt;w:rsid w:val="001A7881"/&gt;&lt;w:rsid w:val="001B23FD"/&gt;&lt;w:rsid w:val="001B6A8C"/&gt;&lt;w:rsid w:val="001B759E"/&gt;&lt;w:rsid w:val="001C134C"/&gt;&lt;w:rsid w:val="001C1AB3"/&gt;&lt;w:rsid w:val="001C2C5E"/&gt;&lt;w:rsid w:val="001C2F52"/&gt;&lt;w:rsid w:val="001C74F3"/&gt;&lt;w:rsid w:val="001C7E31"/&gt;&lt;w:rsid w:val="001D0547"/&gt;&lt;w:rsid w:val="001D11B6"/&gt;&lt;w:rsid w:val="001D3811"/&gt;&lt;w:rsid w:val="001D58DD"/&gt;&lt;w:rsid w:val="001D6232"/&gt;&lt;w:rsid w:val="001D66A7"/&gt;&lt;w:rsid w:val="001D6712"/&gt;&lt;w:rsid w:val="001E0589"/&gt;&lt;w:rsid w:val="001E07B4"/&gt;&lt;w:rsid w:val="001E0EEF"/&gt;&lt;w:rsid w:val="001E127E"/&gt;&lt;w:rsid w:val="001E2DFA"/&gt;&lt;w:rsid w:val="001E38EA"/&gt;&lt;w:rsid w:val="001E398D"/&gt;&lt;w:rsid w:val="001E4290"/&gt;&lt;w:rsid w:val="001E6B3A"/&gt;&lt;w:rsid w:val="001E6D48"/&gt;&lt;w:rsid w:val="001E74F1"/&gt;&lt;w:rsid w:val="001F3AA7"/&gt;&lt;w:rsid w:val="00206551"/&gt;&lt;w:rsid w:val="002069DB"/&gt;&lt;w:rsid w:val="00207324"/&gt;&lt;w:rsid w:val="002138F9"/&gt;&lt;w:rsid w:val="0021784D"/&gt;&lt;w:rsid w:val="002228F1"/&gt;&lt;w:rsid w:val="00222F2C"/&gt;&lt;w:rsid w:val="00223371"/&gt;&lt;w:rsid w:val="00226B31"/&gt;&lt;w:rsid w:val="00227B88"/&gt;&lt;w:rsid w:val="00231032"/&gt;&lt;w:rsid w:val="0023204A"/&gt;&lt;w:rsid w:val="00234546"/&gt;&lt;w:rsid w:val="00234C7A"/&gt;&lt;w:rsid w:val="00236138"/&gt;&lt;w:rsid w:val="00236273"/&gt;&lt;w:rsid w:val="00236B28"/&gt;&lt;w:rsid w:val="002373FE"/&gt;&lt;w:rsid w:val="00237666"/&gt;&lt;w:rsid w:val="00237D52"/&gt;&lt;w:rsid w:val="00245A1D"/&gt;&lt;w:rsid w:val="002469BC"/&gt;&lt;w:rsid w:val="0024741B"/&gt;&lt;w:rsid w:val="00250CEC"/&gt;&lt;w:rsid w:val="002527CF"/&gt;&lt;w:rsid w:val="00254B41"/&gt;&lt;w:rsid w:val="002573F4"/&gt;&lt;w:rsid w:val="002574A1"/&gt;&lt;w:rsid w:val="00261CC2"/&gt;&lt;w:rsid w:val="0026492E"/&gt;&lt;w:rsid w:val="0026518C"/&gt;&lt;w:rsid w:val="00266234"/&gt;&lt;w:rsid w:val="002709E8"/&gt;&lt;w:rsid w:val="00274F5A"/&gt;&lt;w:rsid w:val="002752A1"/&gt;&lt;w:rsid w:val="0027779D"/&gt;&lt;w:rsid w:val="002803F4"/&gt;&lt;w:rsid w:val="00283BAF"/&gt;&lt;w:rsid w:val="002849D0"/&gt;&lt;w:rsid w:val="0029120E"/&gt;&lt;w:rsid w:val="00291C20"/&gt;&lt;w:rsid w:val="0029493B"/&gt;&lt;w:rsid w:val="002957A0"/&gt;&lt;w:rsid w:val="00295A26"/&gt;&lt;w:rsid w:val="00296837"/&gt;&lt;w:rsid w:val="00297FBA"/&gt;&lt;w:rsid w:val="002A42A9"/&gt;&lt;w:rsid w:val="002A4D86"/&gt;&lt;w:rsid w:val="002A7661"/&gt;&lt;w:rsid w:val="002A7FDD"/&gt;&lt;w:rsid w:val="002B01F0"/&gt;&lt;w:rsid w:val="002B251B"/&gt;&lt;w:rsid w:val="002B5860"/&gt;&lt;w:rsid w:val="002B60FF"/&gt;&lt;w:rsid w:val="002B6827"/&gt;&lt;w:rsid w:val="002C1653"/&gt;&lt;w:rsid w:val="002C292E"/&gt;&lt;w:rsid w:val="002C3355"/&gt;&lt;w:rsid w:val="002C3BFF"/&gt;&lt;w:rsid w:val="002C4929"/&gt;&lt;w:rsid w:val="002C5A2E"/&gt;&lt;w:rsid w:val="002C5CE8"/&gt;&lt;w:rsid w:val="002C7A73"/&gt;&lt;w:rsid w:val="002D06C2"/&gt;&lt;w:rsid w:val="002D08C3"/&gt;&lt;w:rsid w:val="002D7753"/&gt;&lt;w:rsid w:val="002E4B91"/&gt;&lt;w:rsid w:val="002F148D"/&gt;&lt;w:rsid w:val="002F1F76"/&gt;&lt;w:rsid w:val="002F2F83"/&gt;&lt;w:rsid w:val="002F41AF"/&gt;&lt;w:rsid w:val="002F51F7"/&gt;&lt;w:rsid w:val="002F6875"/&gt;&lt;w:rsid w:val="002F6FE1"/&gt;&lt;w:rsid w:val="003004EC"/&gt;&lt;w:rsid w:val="003014E0"/&gt;&lt;w:rsid w:val="00301994"/&gt;&lt;w:rsid w:val="00301BDC"/&gt;&lt;w:rsid w:val="00302331"/&gt;&lt;w:rsid w:val="00306704"/&gt;&lt;w:rsid w:val="00306D83"/&gt;&lt;w:rsid w:val="00307538"/&gt;&lt;w:rsid w:val="0031161C"/&gt;&lt;w:rsid w:val="003125ED"/&gt;&lt;w:rsid w:val="00320878"/&gt;&lt;w:rsid w:val="00321FC0"/&gt;&lt;w:rsid w:val="00322E46"/&gt;&lt;w:rsid w:val="00323C26"/&gt;&lt;w:rsid w:val="00324B0D"/&gt;&lt;w:rsid w:val="00327250"/&gt;&lt;w:rsid w:val="003302E8"/&gt;&lt;w:rsid w:val="003305A1"/&gt;&lt;w:rsid w:val="00330C0C"/&gt;&lt;w:rsid w:val="0033409E"/&gt;&lt;w:rsid w:val="003342BD"/&gt;&lt;w:rsid w:val="0033507E"/&gt;&lt;w:rsid w:val="00336F19"/&gt;&lt;w:rsid w:val="00340C25"/&gt;&lt;w:rsid w:val="00340F0E"/&gt;&lt;w:rsid w:val="003416A4"/&gt;&lt;w:rsid w:val="003467E5"/&gt;&lt;w:rsid w:val="00351664"/&gt;&lt;w:rsid w:val="003533D6"/&gt;&lt;w:rsid w:val="00353450"/&gt;&lt;w:rsid w:val="0035762A"/&gt;&lt;w:rsid w:val="00361447"/&gt;&lt;w:rsid w:val="00363A5E"/&gt;&lt;w:rsid w:val="0036688F"/&gt;&lt;w:rsid w:val="00366A6E"/&gt;&lt;w:rsid w:val="00367331"/&gt;&lt;w:rsid w:val="003723EA"/&gt;&lt;w:rsid w:val="00372B5D"/&gt;&lt;w:rsid w:val="003730D1"/&gt;&lt;w:rsid w:val="0037521E"/&gt;&lt;w:rsid w:val="00375368"/&gt;&lt;w:rsid w:val="003766C0"/&gt;&lt;w:rsid w:val="003770BD"/&gt;&lt;w:rsid w:val="00380400"/&gt;&lt;w:rsid w:val="003817D3"/&gt;&lt;w:rsid w:val="003819A9"/&gt;&lt;w:rsid w:val="003821CC"/&gt;&lt;w:rsid w:val="00382C37"/&gt;&lt;w:rsid w:val="00383C42"/&gt;&lt;w:rsid w:val="003936AB"/&gt;&lt;w:rsid w:val="00397AB6"/&gt;&lt;w:rsid w:val="003A1801"/&gt;&lt;w:rsid w:val="003A216E"/&gt;&lt;w:rsid w:val="003A315B"/&gt;&lt;w:rsid w:val="003A7CD2"/&gt;&lt;w:rsid w:val="003A7FA1"/&gt;&lt;w:rsid w:val="003B0DD4"/&gt;&lt;w:rsid w:val="003B13EA"/&gt;&lt;w:rsid w:val="003B3FBE"/&gt;&lt;w:rsid w:val="003B4854"/&gt;&lt;w:rsid w:val="003B4D03"/&gt;&lt;w:rsid w:val="003B6E54"/&gt;&lt;w:rsid w:val="003B70C2"/&gt;&lt;w:rsid w:val="003C13A8"/&gt;&lt;w:rsid w:val="003C3492"/&gt;&lt;w:rsid w:val="003C663D"/&gt;&lt;w:rsid w:val="003C6645"/&gt;&lt;w:rsid w:val="003D0D01"/&gt;&lt;w:rsid w:val="003D1992"/&gt;&lt;w:rsid w:val="003D280E"/&gt;&lt;w:rsid w:val="003D2FD2"/&gt;&lt;w:rsid w:val="003D4052"/&gt;&lt;w:rsid w:val="003D4CC1"/&gt;&lt;w:rsid w:val="003D5609"/&gt;&lt;w:rsid w:val="003E0697"/&gt;&lt;w:rsid w:val="003E08E4"/&gt;&lt;w:rsid w:val="003E0FAC"/&gt;&lt;w:rsid w:val="003E127B"/&gt;&lt;w:rsid w:val="003E23E2"/&gt;&lt;w:rsid w:val="003E33A6"/&gt;&lt;w:rsid w:val="003E6CBA"/&gt;&lt;w:rsid w:val="003F431B"/&gt;&lt;w:rsid w:val="003F4B75"/&gt;&lt;w:rsid w:val="00401FFB"/&gt;&lt;w:rsid w:val="00402B05"/&gt;&lt;w:rsid w:val="00405E5C"/&gt;&lt;w:rsid w:val="0040752B"/&gt;&lt;w:rsid w:val="00412DEB"/&gt;&lt;w:rsid w:val="00413591"/&gt;&lt;w:rsid w:val="0041399E"/&gt;&lt;w:rsid w:val="00415701"/&gt;&lt;w:rsid w:val="00415759"/&gt;&lt;w:rsid w:val="00415D3C"/&gt;&lt;w:rsid w:val="0042041C"/&gt;&lt;w:rsid w:val="0042207E"/&gt;&lt;w:rsid w:val="00422B14"/&gt;&lt;w:rsid w:val="00422D5C"/&gt;&lt;w:rsid w:val="00424B69"/&gt;&lt;w:rsid w:val="00425174"/&gt;&lt;w:rsid w:val="00425B07"/&gt;&lt;w:rsid w:val="00425E14"/&gt;&lt;w:rsid w:val="00425E26"/&gt;&lt;w:rsid w:val="0042692F"/&gt;&lt;w:rsid w:val="00427C3C"/&gt;&lt;w:rsid w:val="00430154"/&gt;&lt;w:rsid w:val="004316EA"/&gt;&lt;w:rsid w:val="00433058"/&gt;&lt;w:rsid w:val="0043475D"/&gt;&lt;w:rsid w:val="00434E50"/&gt;&lt;w:rsid w:val="004353ED"/&gt;&lt;w:rsid w:val="00435C05"/&gt;&lt;w:rsid w:val="00437627"/&gt;&lt;w:rsid w:val="00437F72"/&gt;&lt;w:rsid w:val="00450595"/&gt;&lt;w:rsid w:val="00450614"/&gt;&lt;w:rsid w:val="004522B2"/&gt;&lt;w:rsid w:val="004570D7"/&gt;&lt;w:rsid w:val="00457BCE"/&gt;&lt;w:rsid w:val="00457D3D"/&gt;&lt;w:rsid w:val="0046049E"/&gt;&lt;w:rsid w:val="0046201B"/&gt;&lt;w:rsid w:val="00464383"/&gt;&lt;w:rsid w:val="00467826"/&gt;&lt;w:rsid w:val="0047057E"/&gt;&lt;w:rsid w:val="004726EC"/&gt;&lt;w:rsid w:val="00474D04"/&gt;&lt;w:rsid w:val="004771DE"/&gt;&lt;w:rsid w:val="00481A0D"/&gt;&lt;w:rsid w:val="00482794"/&gt;&lt;w:rsid w:val="00482CF7"/&gt;&lt;w:rsid w:val="00483311"/&gt;&lt;w:rsid w:val="00483C7C"/&gt;&lt;w:rsid w:val="00484745"/&gt;&lt;w:rsid w:val="00484972"/&gt;&lt;w:rsid w:val="00485666"/&gt;&lt;w:rsid w:val="00487DBF"/&gt;&lt;w:rsid w:val="00492652"/&gt;&lt;w:rsid w:val="0049272C"/&gt;&lt;w:rsid w:val="00494F63"/&gt;&lt;w:rsid w:val="00495C30"/&gt;&lt;w:rsid w:val="0049754A"/&gt;&lt;w:rsid w:val="004A0871"/&gt;&lt;w:rsid w:val="004A1889"/&gt;&lt;w:rsid w:val="004A2523"/&gt;&lt;w:rsid w:val="004A2662"/&gt;&lt;w:rsid w:val="004B1791"/&gt;&lt;w:rsid w:val="004B3793"/&gt;&lt;w:rsid w:val="004B7480"/&gt;&lt;w:rsid w:val="004C0348"/&gt;&lt;w:rsid w:val="004C66C9"/&gt;&lt;w:rsid w:val="004C6735"/&gt;&lt;w:rsid w:val="004C78AF"/&gt;&lt;w:rsid w:val="004E02BA"/&gt;&lt;w:rsid w:val="004E054A"/&gt;&lt;w:rsid w:val="004E0A16"/&gt;&lt;w:rsid w:val="004E1C73"/&gt;&lt;w:rsid w:val="004E241D"/&gt;&lt;w:rsid w:val="004E6DF7"/&gt;&lt;w:rsid w:val="004F4A9A"/&gt;&lt;w:rsid w:val="004F4C88"/&gt;&lt;w:rsid w:val="004F7497"/&gt;&lt;w:rsid w:val="00500A17"/&gt;&lt;w:rsid w:val="005018D6"/&gt;&lt;w:rsid w:val="00502081"/&gt;&lt;w:rsid w:val="005036CC"/&gt;&lt;w:rsid w:val="00504F03"/&gt;&lt;w:rsid w:val="00506AA1"/&gt;&lt;w:rsid w:val="005153C7"/&gt;&lt;w:rsid w:val="005158B5"/&gt;&lt;w:rsid w:val="00516059"/&gt;&lt;w:rsid w:val="005175E8"/&gt;&lt;w:rsid w:val="00521BA3"/&gt;&lt;w:rsid w:val="0052366B"/&gt;&lt;w:rsid w:val="00523AAE"/&gt;&lt;w:rsid w:val="0052531D"/&gt;&lt;w:rsid w:val="00530AD5"/&gt;&lt;w:rsid w:val="00532ED7"/&gt;&lt;w:rsid w:val="005350A6"/&gt;&lt;w:rsid w:val="005353FC"/&gt;&lt;w:rsid w:val="005368B8"/&gt;&lt;w:rsid w:val="00537D5E"/&gt;&lt;w:rsid w:val="00540B0B"/&gt;&lt;w:rsid w:val="00541E7D"/&gt;&lt;w:rsid w:val="005434D5"/&gt;&lt;w:rsid w:val="00544333"/&gt;&lt;w:rsid w:val="0054701D"/&gt;&lt;w:rsid w:val="005502EA"/&gt;&lt;w:rsid w:val="005514CC"/&gt;&lt;w:rsid w:val="00557F21"/&gt;&lt;w:rsid w:val="0056036A"/&gt;&lt;w:rsid w:val="005627DB"/&gt;&lt;w:rsid w:val="0056552C"/&gt;&lt;w:rsid w:val="00566527"/&gt;&lt;w:rsid w:val="00566DB1"/&gt;&lt;w:rsid w:val="00567812"/&gt;&lt;w:rsid w:val="00570ED7"/&gt;&lt;w:rsid w:val="00572F0A"/&gt;&lt;w:rsid w:val="0057386A"/&gt;&lt;w:rsid w:val="005803AB"/&gt;&lt;w:rsid w:val="005840B1"/&gt;&lt;w:rsid w:val="00585DDB"/&gt;&lt;w:rsid w:val="0059180D"/&gt;&lt;w:rsid w:val="0059363E"/&gt;&lt;w:rsid w:val="00597A9E"/&gt;&lt;w:rsid w:val="00597FCD"/&gt;&lt;w:rsid w:val="005A005A"/&gt;&lt;w:rsid w:val="005A0B66"/&gt;&lt;w:rsid w:val="005A3540"/&gt;&lt;w:rsid w:val="005A4763"/&gt;&lt;w:rsid w:val="005A53FE"/&gt;&lt;w:rsid w:val="005A7A60"/&gt;&lt;w:rsid w:val="005B03EE"/&gt;&lt;w:rsid w:val="005B2C90"/&gt;&lt;w:rsid w:val="005B63C0"/&gt;&lt;w:rsid w:val="005B693C"/&gt;&lt;w:rsid w:val="005B6983"/&gt;&lt;w:rsid w:val="005B6FD2"/&gt;&lt;w:rsid w:val="005C03DA"/&gt;&lt;w:rsid w:val="005C5442"/&gt;&lt;w:rsid w:val="005C68A3"/&gt;&lt;w:rsid w:val="005D0050"/&gt;&lt;w:rsid w:val="005D1F6D"/&gt;&lt;w:rsid w:val="005D4A06"/&gt;&lt;w:rsid w:val="005D6640"/&gt;&lt;w:rsid w:val="005E1461"/&gt;&lt;w:rsid w:val="005E2245"/&gt;&lt;w:rsid w:val="005E3B62"/&gt;&lt;w:rsid w:val="005F0F29"/&gt;&lt;w:rsid w:val="005F1704"/&gt;&lt;w:rsid w:val="005F21B2"/&gt;&lt;w:rsid w:val="005F3152"/&gt;&lt;w:rsid w:val="005F35AA"/&gt;&lt;w:rsid w:val="005F4494"/&gt;&lt;w:rsid w:val="005F64A3"/&gt;&lt;w:rsid w:val="005F6E7A"/&gt;&lt;w:rsid w:val="00600E97"/&gt;&lt;w:rsid w:val="00601254"/&gt;&lt;w:rsid w:val="006016B5"/&gt;&lt;w:rsid w:val="00602AF9"/&gt;&lt;w:rsid w:val="00603EC8"/&gt;&lt;w:rsid w:val="0060450E"/&gt;&lt;w:rsid w:val="0061380E"/&gt;&lt;w:rsid w:val="0061531D"/&gt;&lt;w:rsid w:val="006159FA"/&gt;&lt;w:rsid w:val="006174A7"/&gt;&lt;w:rsid w:val="006208FE"/&gt;&lt;w:rsid w:val="0062333F"/&gt;&lt;w:rsid w:val="00623B62"/&gt;&lt;w:rsid w:val="006257CF"/&gt;&lt;w:rsid w:val="00630195"/&gt;&lt;w:rsid w:val="00633A5D"/&gt;&lt;w:rsid w:val="00635794"/&gt;&lt;w:rsid w:val="00635EE8"/&gt;&lt;w:rsid w:val="0063657F"/&gt;&lt;w:rsid w:val="006411D2"/&gt;&lt;w:rsid w:val="006416C7"/&gt;&lt;w:rsid w:val="00644729"/&gt;&lt;w:rsid w:val="006468E8"/&gt;&lt;w:rsid w:val="006475A7"/&gt;&lt;w:rsid w:val="0065033D"/&gt;&lt;w:rsid w:val="0065034D"/&gt;&lt;w:rsid w:val="00650EDD"/&gt;&lt;w:rsid w:val="00651C5B"/&gt;&lt;w:rsid w:val="006532A2"/&gt;&lt;w:rsid w:val="00654AEC"/&gt;&lt;w:rsid w:val="00656AA8"/&gt;&lt;w:rsid w:val="006575F6"/&gt;&lt;w:rsid w:val="00660721"/&gt;&lt;w:rsid w:val="00660C4E"/&gt;&lt;w:rsid w:val="00660E7A"/&gt;&lt;w:rsid w:val="00661C49"/&gt;&lt;w:rsid w:val="006734B9"/&gt;&lt;w:rsid w:val="006738B3"/&gt;&lt;w:rsid w:val="0067664B"/&gt;&lt;w:rsid w:val="00676D1E"/&gt;&lt;w:rsid w:val="0067756B"/&gt;&lt;w:rsid w:val="006779E3"/&gt;&lt;w:rsid w:val="0068053D"/&gt;&lt;w:rsid w:val="00681449"/&gt;&lt;w:rsid w:val="00681BC2"/&gt;&lt;w:rsid w:val="0068311A"/&gt;&lt;w:rsid w:val="006846AC"/&gt;&lt;w:rsid w:val="00685254"/&gt;&lt;w:rsid w:val="0068592F"/&gt;&lt;w:rsid w:val="00686346"/&gt;&lt;w:rsid w:val="006876EE"/&gt;&lt;w:rsid w:val="0068782F"/&gt;&lt;w:rsid w:val="00693970"/&gt;&lt;w:rsid w:val="00695065"/&gt;&lt;w:rsid w:val="00695EF6"/&gt;&lt;w:rsid w:val="006975C6"/&gt;&lt;w:rsid w:val="00697795"/&gt;&lt;w:rsid w:val="006A42D7"/&gt;&lt;w:rsid w:val="006A5D9A"/&gt;&lt;w:rsid w:val="006B139D"/&gt;&lt;w:rsid w:val="006B2D85"/&gt;&lt;w:rsid w:val="006B5641"/&gt;&lt;w:rsid w:val="006B67A6"/&gt;&lt;w:rsid w:val="006B67E3"/&gt;&lt;w:rsid w:val="006C23DB"/&gt;&lt;w:rsid w:val="006C61D0"/&gt;&lt;w:rsid w:val="006C6C08"/&gt;&lt;w:rsid w:val="006C71E9"/&gt;&lt;w:rsid w:val="006C787D"/&gt;&lt;w:rsid w:val="006C7D43"/&gt;&lt;w:rsid w:val="006D0493"/&gt;&lt;w:rsid w:val="006D0947"/&gt;&lt;w:rsid w:val="006D1730"/&gt;&lt;w:rsid w:val="006D1E85"/&gt;&lt;w:rsid w:val="006D34E7"/&gt;&lt;w:rsid w:val="006D39D3"/&gt;&lt;w:rsid w:val="006D4828"/&gt;&lt;w:rsid w:val="006D49D8"/&gt;&lt;w:rsid w:val="006D4CA0"/&gt;&lt;w:rsid w:val="006E1F3D"/&gt;&lt;w:rsid w:val="006E3655"/&gt;&lt;w:rsid w:val="006E4A86"/&gt;&lt;w:rsid w:val="006E61F6"/&gt;&lt;w:rsid w:val="006E6792"/&gt;&lt;w:rsid w:val="006E7CFE"/&gt;&lt;w:rsid w:val="006F0915"/&gt;&lt;w:rsid w:val="006F7E0A"/&gt;&lt;w:rsid w:val="0070237B"/&gt;&lt;w:rsid w:val="00702F32"/&gt;&lt;w:rsid w:val="00703F1D"/&gt;&lt;w:rsid w:val="00706086"/&gt;&lt;w:rsid w:val="00710A50"/&gt;&lt;w:rsid w:val="00712636"/&gt;&lt;w:rsid w:val="007136E6"/&gt;&lt;w:rsid w:val="00714694"/&gt;&lt;w:rsid w:val="007163DE"/&gt;&lt;w:rsid w:val="007170E7"/&gt;&lt;w:rsid w:val="00720D9F"/&gt;&lt;w:rsid w:val="00722EAF"/&gt;&lt;w:rsid w:val="00723C61"/&gt;&lt;w:rsid w:val="00723E03"/&gt;&lt;w:rsid w:val="00724246"/&gt;&lt;w:rsid w:val="0072431A"/&gt;&lt;w:rsid w:val="00725275"/&gt;&lt;w:rsid w:val="00725343"/&gt;&lt;w:rsid w:val="00727043"/&gt;&lt;w:rsid w:val="007322FE"/&gt;&lt;w:rsid w:val="007338D4"/&gt;&lt;w:rsid w:val="00734557"/&gt;&lt;w:rsid w:val="007354DA"/&gt;&lt;w:rsid w:val="007356D5"/&gt;&lt;w:rsid w:val="00742E0F"/&gt;&lt;w:rsid w:val="007445C9"/&gt;&lt;w:rsid w:val="00751369"/&gt;&lt;w:rsid w:val="00752323"/&gt;&lt;w:rsid w:val="00755A89"/&gt;&lt;w:rsid w:val="007569F0"/&gt;&lt;w:rsid w:val="00762F78"/&gt;&lt;w:rsid w:val="00764377"/&gt;&lt;w:rsid w:val="007649D0"/&gt;&lt;w:rsid w:val="0077177A"/&gt;&lt;w:rsid w:val="00771D5A"/&gt;&lt;w:rsid w:val="00772EE3"/&gt;&lt;w:rsid w:val="007771A6"/&gt;&lt;w:rsid w:val="007841E6"/&gt;&lt;w:rsid w:val="007849DF"/&gt;&lt;w:rsid w:val="00786249"/&gt;&lt;w:rsid w:val="007867CB"/&gt;&lt;w:rsid w:val="00786A2D"/&gt;&lt;w:rsid w:val="00790E9C"/&gt;&lt;w:rsid w:val="007924E2"/&gt;&lt;w:rsid w:val="00795410"/&gt;&lt;w:rsid w:val="00795AB4"/&gt;&lt;w:rsid w:val="007A45DA"/&gt;&lt;w:rsid w:val="007A4DCC"/&gt;&lt;w:rsid w:val="007A521B"/&gt;&lt;w:rsid w:val="007B12DE"/&gt;&lt;w:rsid w:val="007B14BE"/&gt;&lt;w:rsid w:val="007B1B69"/&gt;&lt;w:rsid w:val="007B4544"/&gt;&lt;w:rsid w:val="007B5102"/&gt;&lt;w:rsid w:val="007B6283"/&gt;&lt;w:rsid w:val="007C041A"/&gt;&lt;w:rsid w:val="007C178B"/&gt;&lt;w:rsid w:val="007C3025"/&gt;&lt;w:rsid w:val="007C30A1"/&gt;&lt;w:rsid w:val="007C3452"/&gt;&lt;w:rsid w:val="007C4E03"/&gt;&lt;w:rsid w:val="007C6790"/&gt;&lt;w:rsid w:val="007C6C30"/&gt;&lt;w:rsid w:val="007D32AF"/&gt;&lt;w:rsid w:val="007D440E"/&gt;&lt;w:rsid w:val="007D45A3"/&gt;&lt;w:rsid w:val="007D692E"/&gt;&lt;w:rsid w:val="007E01F1"/&gt;&lt;w:rsid w:val="007E01F9"/&gt;&lt;w:rsid w:val="007E1A9D"/&gt;&lt;w:rsid w:val="007E3B5C"/&gt;&lt;w:rsid w:val="007E53D2"/&gt;&lt;w:rsid w:val="007E56D5"/&gt;&lt;w:rsid w:val="007E6B72"/&gt;&lt;w:rsid w:val="007E7629"/&gt;&lt;w:rsid w:val="007F0B75"/&gt;&lt;w:rsid w:val="007F2698"/&gt;&lt;w:rsid w:val="007F2794"/&gt;&lt;w:rsid w:val="007F6029"/&gt;&lt;w:rsid w:val="007F7087"/&gt;&lt;w:rsid w:val="007F7353"/&gt;&lt;w:rsid w:val="00800382"/&gt;&lt;w:rsid w:val="00805C55"/&gt;&lt;w:rsid w:val="00806378"/&gt;&lt;w:rsid w:val="0080668E"/&gt;&lt;w:rsid w:val="008067BC"/&gt;&lt;w:rsid w:val="008067D1"/&gt;&lt;w:rsid w:val="00806C18"/&gt;&lt;w:rsid w:val="00807AD3"/&gt;&lt;w:rsid w:val="0081146B"/&gt;&lt;w:rsid w:val="00814492"/&gt;&lt;w:rsid w:val="008202CD"/&gt;&lt;w:rsid w:val="00820686"/&gt;&lt;w:rsid w:val="008225F5"/&gt;&lt;w:rsid w:val="00822A69"/&gt;&lt;w:rsid w:val="00830B25"/&gt;&lt;w:rsid w:val="008337BC"/&gt;&lt;w:rsid w:val="008344F3"/&gt;&lt;w:rsid w:val="00834669"/&gt;&lt;w:rsid w:val="008356E9"/&gt;&lt;w:rsid w:val="00835BD7"/&gt;&lt;w:rsid w:val="00835EB9"/&gt;&lt;w:rsid w:val="00836296"/&gt;&lt;w:rsid w:val="00840A0A"/&gt;&lt;w:rsid w:val="00840EFC"/&gt;&lt;w:rsid w:val="008459C3"/&gt;&lt;w:rsid w:val="0085206E"/&gt;&lt;w:rsid w:val="00853264"/&gt;&lt;w:rsid w:val="00854617"/&gt;&lt;w:rsid w:val="00855649"/&gt;&lt;w:rsid w:val="008565C2"/&gt;&lt;w:rsid w:val="008578EE"/&gt;&lt;w:rsid w:val="00860A15"/&gt;&lt;w:rsid w:val="0086270E"/&gt;&lt;w:rsid w:val="00865EA1"/&gt;&lt;w:rsid w:val="008700DF"/&gt;&lt;w:rsid w:val="008752DF"/&gt;&lt;w:rsid w:val="008753EA"/&gt;&lt;w:rsid w:val="00875ECE"/&gt;&lt;w:rsid w:val="00876B84"/&gt;&lt;w:rsid w:val="008819E4"/&gt;&lt;w:rsid w:val="0088320B"/&gt;&lt;w:rsid w:val="00884C56"/&gt;&lt;w:rsid w:val="008858D8"/&gt;&lt;w:rsid w:val="00891B41"/&gt;&lt;w:rsid w:val="00892F5B"/&gt;&lt;w:rsid w:val="00894164"/&gt;&lt;w:rsid w:val="008A15ED"/&gt;&lt;w:rsid w:val="008A4ACB"/&gt;&lt;w:rsid w:val="008A4F65"/&gt;&lt;w:rsid w:val="008A64C4"/&gt;&lt;w:rsid w:val="008B09AB"/&gt;&lt;w:rsid w:val="008B0C21"/&gt;&lt;w:rsid w:val="008B1C5B"/&gt;&lt;w:rsid w:val="008B51C8"/&gt;&lt;w:rsid w:val="008B59EE"/&gt;&lt;w:rsid w:val="008C195C"/&gt;&lt;w:rsid w:val="008C5539"/&gt;&lt;w:rsid w:val="008C6CED"/&gt;&lt;w:rsid w:val="008C7C39"/&gt;&lt;w:rsid w:val="008D2FC7"/&gt;&lt;w:rsid w:val="008D3A48"/&gt;&lt;w:rsid w:val="008D462A"/&gt;&lt;w:rsid w:val="008D46A6"/&gt;&lt;w:rsid w:val="008D4E6F"/&gt;&lt;w:rsid w:val="008D65B0"/&gt;&lt;w:rsid w:val="008D6E01"/&gt;&lt;w:rsid w:val="008D6F1E"/&gt;&lt;w:rsid w:val="008D7D01"/&gt;&lt;w:rsid w:val="008E0ED6"/&gt;&lt;w:rsid w:val="008E1C6A"/&gt;&lt;w:rsid w:val="008E57CA"/&gt;&lt;w:rsid w:val="008E75A7"/&gt;&lt;w:rsid w:val="008F2200"/&gt;&lt;w:rsid w:val="008F4064"/&gt;&lt;w:rsid w:val="008F4232"/&gt;&lt;w:rsid w:val="008F7809"/&gt;&lt;w:rsid w:val="00900051"/&gt;&lt;w:rsid w:val="00900599"/&gt;&lt;w:rsid w:val="009020A9"/&gt;&lt;w:rsid w:val="00903245"/&gt;&lt;w:rsid w:val="009043A8"/&gt;&lt;w:rsid w:val="009043AB"/&gt;&lt;w:rsid w:val="00910958"/&gt;&lt;w:rsid w:val="00916A16"/&gt;&lt;w:rsid w:val="009173C6"/&gt;&lt;w:rsid w:val="009175D4"/&gt;&lt;w:rsid w:val="00920A25"/&gt;&lt;w:rsid w:val="00922187"/&gt;&lt;w:rsid w:val="00922CBC"/&gt;&lt;w:rsid w:val="00922D20"/&gt;&lt;w:rsid w:val="009241F7"/&gt;&lt;w:rsid w:val="00925249"/&gt;&lt;w:rsid w:val="00926B58"/&gt;&lt;w:rsid w:val="0093018F"/&gt;&lt;w:rsid w:val="00930265"/&gt;&lt;w:rsid w:val="00931CEE"/&gt;&lt;w:rsid w:val="00932439"/&gt;&lt;w:rsid w:val="009325A2"/&gt;&lt;w:rsid w:val="00933C55"/&gt;&lt;w:rsid w:val="009363F8"/&gt;&lt;w:rsid w:val="00936DF1"/&gt;&lt;w:rsid w:val="00937403"/&gt;&lt;w:rsid w:val="009376EA"/&gt;&lt;w:rsid w:val="009409B0"/&gt;&lt;w:rsid w:val="00942010"/&gt;&lt;w:rsid w:val="009430B3"/&gt;&lt;w:rsid w:val="00945C59"/&gt;&lt;w:rsid w:val="00946C84"/&gt;&lt;w:rsid w:val="009473AA"/&gt;&lt;w:rsid w:val="009507B0"/&gt;&lt;w:rsid w:val="00952030"/&gt;&lt;w:rsid w:val="00952C1A"/&gt;&lt;w:rsid w:val="00956ED9"/&gt;&lt;w:rsid w:val="0096101C"/&gt;&lt;w:rsid w:val="00961861"/&gt;&lt;w:rsid w:val="00962566"/&gt;&lt;w:rsid w:val="00962609"/&gt;&lt;w:rsid w:val="00964A98"/&gt;&lt;w:rsid w:val="009658E6"/&gt;&lt;w:rsid w:val="00967997"/&gt;&lt;w:rsid w:val="00976503"/&gt;&lt;w:rsid w:val="009813CF"/&gt;&lt;w:rsid w:val="00981B60"/&gt;&lt;w:rsid w:val="009821D0"/&gt;&lt;w:rsid w:val="009826D9"/&gt;&lt;w:rsid w:val="00982FD1"/&gt;&lt;w:rsid w:val="00984843"/&gt;&lt;w:rsid w:val="00986A13"/&gt;&lt;w:rsid w:val="00990B81"/&gt;&lt;w:rsid w:val="00990D3D"/&gt;&lt;w:rsid w:val="00992E9A"/&gt;&lt;w:rsid w:val="0099416B"/&gt;&lt;w:rsid w:val="009944A2"/&gt;&lt;w:rsid w:val="009955F6"/&gt;&lt;w:rsid w:val="0099614A"/&gt;&lt;w:rsid w:val="00996B13"/&gt;&lt;w:rsid w:val="009A0425"/&gt;&lt;w:rsid w:val="009A12DA"/&gt;&lt;w:rsid w:val="009A1E2D"/&gt;&lt;w:rsid w:val="009A4A59"/&gt;&lt;w:rsid w:val="009A62FA"/&gt;&lt;w:rsid w:val="009A6720"/&gt;&lt;w:rsid w:val="009A7160"/&gt;&lt;w:rsid w:val="009B04DD"/&gt;&lt;w:rsid w:val="009B0564"/&gt;&lt;w:rsid w:val="009B0FC4"/&gt;&lt;w:rsid w:val="009B1507"/&gt;&lt;w:rsid w:val="009B1F49"/&gt;&lt;w:rsid w:val="009B20C6"/&gt;&lt;w:rsid w:val="009B2BC0"/&gt;&lt;w:rsid w:val="009B43CC"/&gt;&lt;w:rsid w:val="009B57C0"/&gt;&lt;w:rsid w:val="009B5D06"/&gt;&lt;w:rsid w:val="009C111C"/&gt;&lt;w:rsid w:val="009C4CD1"/&gt;&lt;w:rsid w:val="009D248F"/&gt;&lt;w:rsid w:val="009D333A"/&gt;&lt;w:rsid w:val="009D3727"/&gt;&lt;w:rsid w:val="009D3935"/&gt;&lt;w:rsid w:val="009D74F5"/&gt;&lt;w:rsid w:val="009E0B11"/&gt;&lt;w:rsid w:val="009E1E0C"/&gt;&lt;w:rsid w:val="009E2A2C"/&gt;&lt;w:rsid w:val="009E5275"/&gt;&lt;w:rsid w:val="009E5400"/&gt;&lt;w:rsid w:val="009E65F9"/&gt;&lt;w:rsid w:val="009E71AC"/&gt;&lt;w:rsid w:val="009F284A"/&gt;&lt;w:rsid w:val="009F2E73"/&gt;&lt;w:rsid w:val="009F4747"/&gt;&lt;w:rsid w:val="009F4E08"/&gt;&lt;w:rsid w:val="009F7E09"/&gt;&lt;w:rsid w:val="00A00872"/&gt;&lt;w:rsid w:val="00A02208"/&gt;&lt;w:rsid w:val="00A0312D"/&gt;&lt;w:rsid w:val="00A074FB"/&gt;&lt;w:rsid w:val="00A13BE0"/&gt;&lt;w:rsid w:val="00A22178"/&gt;&lt;w:rsid w:val="00A226A1"/&gt;&lt;w:rsid w:val="00A22F1A"/&gt;&lt;w:rsid w:val="00A23F81"/&gt;&lt;w:rsid w:val="00A24736"/&gt;&lt;w:rsid w:val="00A24A33"/&gt;&lt;w:rsid w:val="00A279E7"/&gt;&lt;w:rsid w:val="00A33AF3"/&gt;&lt;w:rsid w:val="00A33B92"/&gt;&lt;w:rsid w:val="00A3444F"/&gt;&lt;w:rsid w:val="00A34774"/&gt;&lt;w:rsid w:val="00A349DB"/&gt;&lt;w:rsid w:val="00A4130F"/&gt;&lt;w:rsid w:val="00A4421C"/&gt;&lt;w:rsid w:val="00A46C6D"/&gt;&lt;w:rsid w:val="00A46E87"/&gt;&lt;w:rsid w:val="00A47BE5"/&gt;&lt;w:rsid w:val="00A51516"/&gt;&lt;w:rsid w:val="00A54883"/&gt;&lt;w:rsid w:val="00A56E62"/&gt;&lt;w:rsid w:val="00A60C53"/&gt;&lt;w:rsid w:val="00A6133F"/&gt;&lt;w:rsid w:val="00A62D7F"/&gt;&lt;w:rsid w:val="00A64F56"/&gt;&lt;w:rsid w:val="00A71250"/&gt;&lt;w:rsid w:val="00A718D3"/&gt;&lt;w:rsid w:val="00A72FD8"/&gt;&lt;w:rsid w:val="00A7348E"/&gt;&lt;w:rsid w:val="00A74D20"/&gt;&lt;w:rsid w:val="00A7513D"/&gt;&lt;w:rsid w:val="00A7529D"/&gt;&lt;w:rsid w:val="00A777B6"/&gt;&lt;w:rsid w:val="00A80B42"/&gt;&lt;w:rsid w:val="00A812CD"/&gt;&lt;w:rsid w:val="00A82C9E"/&gt;&lt;w:rsid w:val="00A8364E"/&gt;&lt;w:rsid w:val="00A854EA"/&gt;&lt;w:rsid w:val="00A8577A"/&gt;&lt;w:rsid w:val="00A86A0A"/&gt;&lt;w:rsid w:val="00A90293"/&gt;&lt;w:rsid w:val="00A9171D"/&gt;&lt;w:rsid w:val="00A933FC"/&gt;&lt;w:rsid w:val="00A95B64"/&gt;&lt;w:rsid w:val="00A96734"/&gt;&lt;w:rsid w:val="00A96C67"/&gt;&lt;w:rsid w:val="00A96EE5"/&gt;&lt;w:rsid w:val="00A97118"/&gt;&lt;w:rsid w:val="00AA06E8"/&gt;&lt;w:rsid w:val="00AA2730"/&gt;&lt;w:rsid w:val="00AA5B7F"/&gt;&lt;w:rsid w:val="00AA6EF4"/&gt;&lt;w:rsid w:val="00AB1C4F"/&gt;&lt;w:rsid w:val="00AB2344"/&gt;&lt;w:rsid w:val="00AB6FAB"/&gt;&lt;w:rsid w:val="00AB7EE9"/&gt;&lt;w:rsid w:val="00AC0C82"/&gt;&lt;w:rsid w:val="00AC1211"/&gt;&lt;w:rsid w:val="00AC162C"/&gt;&lt;w:rsid w:val="00AC2484"/&gt;&lt;w:rsid w:val="00AC56BC"/&gt;&lt;w:rsid w:val="00AC5BDA"/&gt;&lt;w:rsid w:val="00AC7EAA"/&gt;&lt;w:rsid w:val="00AD30CF"/&gt;&lt;w:rsid w:val="00AD4CC7"/&gt;&lt;w:rsid w:val="00AE051E"/&gt;&lt;w:rsid w:val="00AE5507"/&gt;&lt;w:rsid w:val="00AE5E3F"/&gt;&lt;w:rsid w:val="00AE61BD"/&gt;&lt;w:rsid w:val="00AF04F8"/&gt;&lt;w:rsid w:val="00AF0D44"/&gt;&lt;w:rsid w:val="00AF2941"/&gt;&lt;w:rsid w:val="00AF4AEF"/&gt;&lt;w:rsid w:val="00AF4C37"/&gt;&lt;w:rsid w:val="00B00E9C"/&gt;&lt;w:rsid w:val="00B0107E"/&gt;&lt;w:rsid w:val="00B01223"/&gt;&lt;w:rsid w:val="00B02330"/&gt;&lt;w:rsid w:val="00B0248A"/&gt;&lt;w:rsid w:val="00B0268A"/&gt;&lt;w:rsid w:val="00B02EC4"/&gt;&lt;w:rsid w:val="00B03378"/&gt;&lt;w:rsid w:val="00B03F29"/&gt;&lt;w:rsid w:val="00B0463F"/&gt;&lt;w:rsid w:val="00B048ED"/&gt;&lt;w:rsid w:val="00B05D4A"/&gt;&lt;w:rsid w:val="00B06716"/&gt;&lt;w:rsid w:val="00B06B5C"/&gt;&lt;w:rsid w:val="00B06D13"/&gt;&lt;w:rsid w:val="00B11810"/&gt;&lt;w:rsid w:val="00B13634"/&gt;&lt;w:rsid w:val="00B167A9"/&gt;&lt;w:rsid w:val="00B16E62"/&gt;&lt;w:rsid w:val="00B1706B"/&gt;&lt;w:rsid w:val="00B1797F"/&gt;&lt;w:rsid w:val="00B17DF4"/&gt;&lt;w:rsid w:val="00B22FAB"/&gt;&lt;w:rsid w:val="00B23F9C"/&gt;&lt;w:rsid w:val="00B24241"/&gt;&lt;w:rsid w:val="00B24F3E"/&gt;&lt;w:rsid w:val="00B3120E"/&gt;&lt;w:rsid w:val="00B32CA2"/&gt;&lt;w:rsid w:val="00B33BEC"/&gt;&lt;w:rsid w:val="00B3690D"/&gt;&lt;w:rsid w:val="00B37281"/&gt;&lt;w:rsid w:val="00B432B9"/&gt;&lt;w:rsid w:val="00B45291"/&gt;&lt;w:rsid w:val="00B50C4B"/&gt;&lt;w:rsid w:val="00B51202"/&gt;&lt;w:rsid w:val="00B54909"/&gt;&lt;w:rsid w:val="00B55239"/&gt;&lt;w:rsid w:val="00B57C09"/&gt;&lt;w:rsid w:val="00B60E8A"/&gt;&lt;w:rsid w:val="00B61208"/&gt;&lt;w:rsid w:val="00B61BA3"/&gt;&lt;w:rsid w:val="00B63414"/&gt;&lt;w:rsid w:val="00B64191"/&gt;&lt;w:rsid w:val="00B64477"/&gt;&lt;w:rsid w:val="00B65932"/&gt;&lt;w:rsid w:val="00B67AA7"/&gt;&lt;w:rsid w:val="00B7128D"/&gt;&lt;w:rsid w:val="00B73F45"/&gt;&lt;w:rsid w:val="00B7521B"/&gt;&lt;w:rsid w:val="00B75226"/&gt;&lt;w:rsid w:val="00B75E26"/&gt;&lt;w:rsid w:val="00B7730B"/&gt;&lt;w:rsid w:val="00B77928"/&gt;&lt;w:rsid w:val="00B807D5"/&gt;&lt;w:rsid w:val="00B82FCA"/&gt;&lt;w:rsid w:val="00B83366"/&gt;&lt;w:rsid w:val="00B83F1C"/&gt;&lt;w:rsid w:val="00B84733"/&gt;&lt;w:rsid w:val="00B85618"/&gt;&lt;w:rsid w:val="00B86C48"/&gt;&lt;w:rsid w:val="00B93CBF"/&gt;&lt;w:rsid w:val="00B94905"/&gt;&lt;w:rsid w:val="00BA0A3D"/&gt;&lt;w:rsid w:val="00BA1B71"/&gt;&lt;w:rsid w:val="00BB1330"/&gt;&lt;w:rsid w:val="00BB47C9"/&gt;&lt;w:rsid w:val="00BB485A"/&gt;&lt;w:rsid w:val="00BB60B7"/&gt;&lt;w:rsid w:val="00BC10D5"/&gt;&lt;w:rsid w:val="00BD0230"/&gt;&lt;w:rsid w:val="00BD03E7"/&gt;&lt;w:rsid w:val="00BD58D8"/&gt;&lt;w:rsid w:val="00BD7709"/&gt;&lt;w:rsid w:val="00BD77D3"/&gt;&lt;w:rsid w:val="00BE0F28"/&gt;&lt;w:rsid w:val="00BE11D9"/&gt;&lt;w:rsid w:val="00BE394A"/&gt;&lt;w:rsid w:val="00BE44C4"/&gt;&lt;w:rsid w:val="00BE76D4"/&gt;&lt;w:rsid w:val="00BF0430"/&gt;&lt;w:rsid w:val="00BF4EDF"/&gt;&lt;w:rsid w:val="00BF6FF3"/&gt;&lt;w:rsid w:val="00C01EED"/&gt;&lt;w:rsid w:val="00C0285B"/&gt;&lt;w:rsid w:val="00C02ACA"/&gt;&lt;w:rsid w:val="00C04B43"/&gt;&lt;w:rsid w:val="00C04D8F"/&gt;&lt;w:rsid w:val="00C100BA"/&gt;&lt;w:rsid w:val="00C11132"/&gt;&lt;w:rsid w:val="00C11885"/&gt;&lt;w:rsid w:val="00C1465E"/&gt;&lt;w:rsid w:val="00C14BB7"/&gt;&lt;w:rsid w:val="00C14DC5"/&gt;&lt;w:rsid w:val="00C16813"/&gt;&lt;w:rsid w:val="00C22D7D"/&gt;&lt;w:rsid w:val="00C234EC"/&gt;&lt;w:rsid w:val="00C266B9"/&gt;&lt;w:rsid w:val="00C3053B"/&gt;&lt;w:rsid w:val="00C32A95"/&gt;&lt;w:rsid w:val="00C34355"/&gt;&lt;w:rsid w:val="00C36B8F"/&gt;&lt;w:rsid w:val="00C41252"/&gt;&lt;w:rsid w:val="00C4292B"/&gt;&lt;w:rsid w:val="00C439EA"/&gt;&lt;w:rsid w:val="00C44253"/&gt;&lt;w:rsid w:val="00C443BA"/&gt;&lt;w:rsid w:val="00C44C95"/&gt;&lt;w:rsid w:val="00C4534A"/&gt;&lt;w:rsid w:val="00C46937"/&gt;&lt;w:rsid w:val="00C50937"/&gt;&lt;w:rsid w:val="00C54D77"/&gt;&lt;w:rsid w:val="00C568CB"/&gt;&lt;w:rsid w:val="00C66FF2"/&gt;&lt;w:rsid w:val="00C67137"/&gt;&lt;w:rsid w:val="00C70790"/&gt;&lt;w:rsid w:val="00C71D96"/&gt;&lt;w:rsid w:val="00C735C6"/&gt;&lt;w:rsid w:val="00C75AAB"/&gt;&lt;w:rsid w:val="00C77F65"/&gt;&lt;w:rsid w:val="00C80BA2"/&gt;&lt;w:rsid w:val="00C827A0"/&gt;&lt;w:rsid w:val="00C84C27"/&gt;&lt;w:rsid w:val="00C84D19"/&gt;&lt;w:rsid w:val="00C86D6F"/&gt;&lt;w:rsid w:val="00C90117"/&gt;&lt;w:rsid w:val="00C92663"/&gt;&lt;w:rsid w:val="00C9382C"/&gt;&lt;w:rsid w:val="00CA1E6F"/&gt;&lt;w:rsid w:val="00CA3BEF"/&gt;&lt;w:rsid w:val="00CA4681"/&gt;&lt;w:rsid w:val="00CA4A07"/&gt;&lt;w:rsid w:val="00CA7107"/&gt;&lt;w:rsid w:val="00CB0C9D"/&gt;&lt;w:rsid w:val="00CB162C"/&gt;&lt;w:rsid w:val="00CB3F7E"/&gt;&lt;w:rsid w:val="00CC0102"/&gt;&lt;w:rsid w:val="00CC103D"/&gt;&lt;w:rsid w:val="00CC1124"/&gt;&lt;w:rsid w:val="00CC232F"/&gt;&lt;w:rsid w:val="00CC43BB"/&gt;&lt;w:rsid w:val="00CC6195"/&gt;&lt;w:rsid w:val="00CD107C"/&gt;&lt;w:rsid w:val="00CD1613"/&gt;&lt;w:rsid w:val="00CD2C6C"/&gt;&lt;w:rsid w:val="00CD2F95"/&gt;&lt;w:rsid w:val="00CD2FFC"/&gt;&lt;w:rsid w:val="00CE0071"/&gt;&lt;w:rsid w:val="00CE16C3"/&gt;&lt;w:rsid w:val="00CE1AD3"/&gt;&lt;w:rsid w:val="00CE3B02"/&gt;&lt;w:rsid w:val="00CE5439"/&gt;&lt;w:rsid w:val="00CF06CE"/&gt;&lt;w:rsid w:val="00CF228F"/&gt;&lt;w:rsid w:val="00CF4F89"/&gt;&lt;w:rsid w:val="00CF5717"/&gt;&lt;w:rsid w:val="00CF6188"/&gt;&lt;w:rsid w:val="00CF7EA3"/&gt;&lt;w:rsid w:val="00D0624C"/&gt;&lt;w:rsid w:val="00D07A48"/&gt;&lt;w:rsid w:val="00D10C72"/&gt;&lt;w:rsid w:val="00D12BCF"/&gt;&lt;w:rsid w:val="00D13492"/&gt;&lt;w:rsid w:val="00D13A29"/&gt;&lt;w:rsid w:val="00D15AAF"/&gt;&lt;w:rsid w:val="00D16354"/&gt;&lt;w:rsid w:val="00D166C3"/&gt;&lt;w:rsid w:val="00D17B4D"/&gt;&lt;w:rsid w:val="00D221DD"/&gt;&lt;w:rsid w:val="00D23DEC"/&gt;&lt;w:rsid w:val="00D25343"/&gt;&lt;w:rsid w:val="00D3062A"/&gt;&lt;w:rsid w:val="00D30A75"/&gt;&lt;w:rsid w:val="00D30E49"/&gt;&lt;w:rsid w:val="00D322ED"/&gt;&lt;w:rsid w:val="00D34D4B"/&gt;&lt;w:rsid w:val="00D35633"/&gt;&lt;w:rsid w:val="00D36E62"/&gt;&lt;w:rsid w:val="00D408D9"/&gt;&lt;w:rsid w:val="00D40FBF"/&gt;&lt;w:rsid w:val="00D42598"/&gt;&lt;w:rsid w:val="00D42BE4"/&gt;&lt;w:rsid w:val="00D43F06"/&gt;&lt;w:rsid w:val="00D50866"/&gt;&lt;w:rsid w:val="00D545A9"/&gt;&lt;w:rsid w:val="00D578B5"/&gt;&lt;w:rsid w:val="00D62FFA"/&gt;&lt;w:rsid w:val="00D638E3"/&gt;&lt;w:rsid w:val="00D63BB2"/&gt;&lt;w:rsid w:val="00D7019F"/&gt;&lt;w:rsid w:val="00D7227D"/&gt;&lt;w:rsid w:val="00D76E74"/&gt;&lt;w:rsid w:val="00D80D30"/&gt;&lt;w:rsid w:val="00D83819"/&gt;&lt;w:rsid w:val="00D84156"/&gt;&lt;w:rsid w:val="00D8608C"/&gt;&lt;w:rsid w:val="00D8632F"/&gt;&lt;w:rsid w:val="00D8657C"/&gt;&lt;w:rsid w:val="00D8699E"/&gt;&lt;w:rsid w:val="00D90304"/&gt;&lt;w:rsid w:val="00D90808"/&gt;&lt;w:rsid w:val="00D922C7"/&gt;&lt;w:rsid w:val="00D92802"/&gt;&lt;w:rsid w:val="00D93129"/&gt;&lt;w:rsid w:val="00D96788"/&gt;&lt;w:rsid w:val="00DA0AF0"/&gt;&lt;w:rsid w:val="00DA3374"/&gt;&lt;w:rsid w:val="00DA3558"/&gt;&lt;w:rsid w:val="00DA4763"/&gt;&lt;w:rsid w:val="00DA4DC0"/&gt;&lt;w:rsid w:val="00DA5F3B"/&gt;&lt;w:rsid w:val="00DA626E"/&gt;&lt;w:rsid w:val="00DA7917"/&gt;&lt;w:rsid w:val="00DB0374"/&gt;&lt;w:rsid w:val="00DB5F3F"/&gt;&lt;w:rsid w:val="00DB6C9F"/&gt;&lt;w:rsid w:val="00DC02A8"/&gt;&lt;w:rsid w:val="00DC1A80"/&gt;&lt;w:rsid w:val="00DC1AB9"/&gt;&lt;w:rsid w:val="00DC1FAB"/&gt;&lt;w:rsid w:val="00DC5389"/&gt;&lt;w:rsid w:val="00DC6580"/&gt;&lt;w:rsid w:val="00DC7D16"/&gt;&lt;w:rsid w:val="00DD0995"/&gt;&lt;w:rsid w:val="00DD2C21"/&gt;&lt;w:rsid w:val="00DD2CA2"/&gt;&lt;w:rsid w:val="00DD2CA6"/&gt;&lt;w:rsid w:val="00DD78A5"/&gt;&lt;w:rsid w:val="00DE0734"/&gt;&lt;w:rsid w:val="00DE1361"/&gt;&lt;w:rsid w:val="00DE3F96"/&gt;&lt;w:rsid w:val="00DE46E8"/&gt;&lt;w:rsid w:val="00DE4712"/&gt;&lt;w:rsid w:val="00DE4777"/&gt;&lt;w:rsid w:val="00DE5565"/&gt;&lt;w:rsid w:val="00DE69BE"/&gt;&lt;w:rsid w:val="00DE6D51"/&gt;&lt;w:rsid w:val="00DF05F0"/&gt;&lt;w:rsid w:val="00DF0B9E"/&gt;&lt;w:rsid w:val="00DF2A0F"/&gt;&lt;w:rsid w:val="00DF332E"/&gt;&lt;w:rsid w:val="00DF5FF0"/&gt;&lt;w:rsid w:val="00DF73EE"/&gt;&lt;w:rsid w:val="00E00AAE"/&gt;&lt;w:rsid w:val="00E0228F"/&gt;&lt;w:rsid w:val="00E02758"/&gt;&lt;w:rsid w:val="00E0464B"/&gt;&lt;w:rsid w:val="00E0578D"/&gt;&lt;w:rsid w:val="00E07503"/&gt;&lt;w:rsid w:val="00E079AA"/&gt;&lt;w:rsid w:val="00E14285"/&gt;&lt;w:rsid w:val="00E15AC0"/&gt;&lt;w:rsid w:val="00E16447"/&gt;&lt;w:rsid w:val="00E2157D"/&gt;&lt;w:rsid w:val="00E2722F"/&gt;&lt;w:rsid w:val="00E27688"/&gt;&lt;w:rsid w:val="00E34D3C"/&gt;&lt;w:rsid w:val="00E41093"/&gt;&lt;w:rsid w:val="00E44C4A"/&gt;&lt;w:rsid w:val="00E4543F"/&gt;&lt;w:rsid w:val="00E465F2"/&gt;&lt;w:rsid w:val="00E518F1"/&gt;&lt;w:rsid w:val="00E51B85"/&gt;&lt;w:rsid w:val="00E5662A"/&gt;&lt;w:rsid w:val="00E56A1D"/&gt;&lt;w:rsid w:val="00E56BB7"/&gt;&lt;w:rsid w:val="00E60680"/&gt;&lt;w:rsid w:val="00E61A53"/&gt;&lt;w:rsid w:val="00E63649"/&gt;&lt;w:rsid w:val="00E658A5"/&gt;&lt;w:rsid w:val="00E66881"/&gt;&lt;w:rsid w:val="00E67103"/&gt;&lt;w:rsid w:val="00E672DF"/&gt;&lt;w:rsid w:val="00E71B16"/&gt;&lt;w:rsid w:val="00E740C7"/&gt;&lt;w:rsid w:val="00E80046"/&gt;&lt;w:rsid w:val="00E82737"/&gt;&lt;w:rsid w:val="00E90C67"/&gt;&lt;w:rsid w:val="00E9243F"/&gt;&lt;w:rsid w:val="00E92917"/&gt;&lt;w:rsid w:val="00E94269"/&gt;&lt;w:rsid w:val="00E94B00"/&gt;&lt;w:rsid w:val="00E960C3"/&gt;&lt;w:rsid w:val="00E962B8"/&gt;&lt;w:rsid w:val="00E96FD2"/&gt;&lt;w:rsid w:val="00E97853"/&gt;&lt;w:rsid w:val="00EA1B58"/&gt;&lt;w:rsid w:val="00EA50CC"/&gt;&lt;w:rsid w:val="00EA703A"/&gt;&lt;w:rsid w:val="00EB0469"/&gt;&lt;w:rsid w:val="00EB16CE"/&gt;&lt;w:rsid w:val="00EB3453"/&gt;&lt;w:rsid w:val="00EB6BDB"/&gt;&lt;w:rsid w:val="00EB7B19"/&gt;&lt;w:rsid w:val="00EC0563"/&gt;&lt;w:rsid w:val="00EC117A"/&gt;&lt;w:rsid w:val="00EC1D3E"/&gt;&lt;w:rsid w:val="00EC320E"/&gt;&lt;w:rsid w:val="00ED1A92"/&gt;&lt;w:rsid w:val="00ED497A"/&gt;&lt;w:rsid w:val="00ED6676"/&gt;&lt;w:rsid w:val="00EE0C8F"/&gt;&lt;w:rsid w:val="00EE17E9"/&gt;&lt;w:rsid w:val="00EE2FFD"/&gt;&lt;w:rsid w:val="00EE3459"/&gt;&lt;w:rsid w:val="00EE5869"/&gt;&lt;w:rsid w:val="00EE5B3C"/&gt;&lt;w:rsid w:val="00EE5C01"/&gt;&lt;w:rsid w:val="00EF31C4"/&gt;&lt;w:rsid w:val="00EF3C84"/&gt;&lt;w:rsid w:val="00EF6609"/&gt;&lt;w:rsid w:val="00EF6A49"/&gt;&lt;w:rsid w:val="00EF79C4"/&gt;&lt;w:rsid w:val="00F01ACE"/&gt;&lt;w:rsid w:val="00F032C5"/&gt;&lt;w:rsid w:val="00F06898"/&gt;&lt;w:rsid w:val="00F0780F"/&gt;&lt;w:rsid w:val="00F1077D"/&gt;&lt;w:rsid w:val="00F126B9"/&gt;&lt;w:rsid w:val="00F130D7"/&gt;&lt;w:rsid w:val="00F156A7"/&gt;&lt;w:rsid w:val="00F15E06"/&gt;&lt;w:rsid w:val="00F17A5D"/&gt;&lt;w:rsid w:val="00F22BEA"/&gt;&lt;w:rsid w:val="00F246D0"/&gt;&lt;w:rsid w:val="00F24AC0"/&gt;&lt;w:rsid w:val="00F2796B"/&gt;&lt;w:rsid w:val="00F3095C"/&gt;&lt;w:rsid w:val="00F3640B"/&gt;&lt;w:rsid w:val="00F37562"/&gt;&lt;w:rsid w:val="00F379B1"/&gt;&lt;w:rsid w:val="00F432D8"/&gt;&lt;w:rsid w:val="00F435D0"/&gt;&lt;w:rsid w:val="00F44A3C"/&gt;&lt;w:rsid w:val="00F46793"/&gt;&lt;w:rsid w:val="00F52863"/&gt;&lt;w:rsid w:val="00F529E8"/&gt;&lt;w:rsid w:val="00F53DB0"/&gt;&lt;w:rsid w:val="00F6142A"/&gt;&lt;w:rsid w:val="00F615F2"/&gt;&lt;w:rsid w:val="00F63DE1"/&gt;&lt;w:rsid w:val="00F64924"/&gt;&lt;w:rsid w:val="00F6679C"/&gt;&lt;w:rsid w:val="00F708F0"/&gt;&lt;w:rsid w:val="00F7208F"/&gt;&lt;w:rsid w:val="00F73E6D"/&gt;&lt;w:rsid w:val="00F74BAD"/&gt;&lt;w:rsid w:val="00F772A9"/&gt;&lt;w:rsid w:val="00F77966"/&gt;&lt;w:rsid w:val="00F77BD5"/&gt;&lt;w:rsid w:val="00F82051"/&gt;&lt;w:rsid w:val="00F82526"/&gt;&lt;w:rsid w:val="00F85A20"/&gt;&lt;w:rsid w:val="00F903EB"/&gt;&lt;w:rsid w:val="00FA0853"/&gt;&lt;w:rsid w:val="00FA1B88"/&gt;&lt;w:rsid w:val="00FA3FFD"/&gt;&lt;w:rsid w:val="00FA5BDE"/&gt;&lt;w:rsid w:val="00FA5F53"/&gt;&lt;w:rsid w:val="00FA6743"/&gt;&lt;w:rsid w:val="00FA6FAB"/&gt;&lt;w:rsid w:val="00FB364F"/&gt;&lt;w:rsid w:val="00FB4BDD"/&gt;&lt;w:rsid w:val="00FB6202"/&gt;&lt;w:rsid w:val="00FB7A2F"/&gt;&lt;w:rsid w:val="00FC1C60"/&gt;&lt;w:rsid w:val="00FC34DF"/&gt;&lt;w:rsid w:val="00FC4DBA"/&gt;&lt;w:rsid w:val="00FC5971"/&gt;&lt;w:rsid w:val="00FC7194"/&gt;&lt;w:rsid w:val="00FD01CC"/&gt;&lt;w:rsid w:val="00FD3EB5"/&gt;&lt;w:rsid w:val="00FD4BB1"/&gt;&lt;w:rsid w:val="00FD6A41"/&gt;&lt;w:rsid w:val="00FE2A9A"/&gt;&lt;w:rsid w:val="00FE68CF"/&gt;&lt;w:rsid w:val="00FE7CF4"/&gt;&lt;w:rsid w:val="00FF0D5B"/&gt;&lt;w:rsid w:val="00FF25FC"/&gt;&lt;w:rsid w:val="00FF34EE"/&gt;&lt;w:rsid w:val="00FF5067"/&gt;&lt;w:rsid w:val="00FF523D"/&gt;&lt;w:rsid w:val="00FF781A"/&gt;&lt;/w:rsids&gt;&lt;m:mathPr&gt;&lt;m:mathFont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w:val="da-DK"/&gt;&lt;w:clrSchemeMapping w:bg1="light1" w:t1="dark1" w:bg2="light2" w:t2="dark2" w:accent1="accent1" w:accent2="accent2" w:accent3="accent3" w:accent4="accent4" w:accent5="accent5" w:accent6="accent6" w:hyperlink="hyperlink" w:followedHyperlink="followedHyperlink"/&gt;&lt;w:shapeDefaults&gt;&lt;o:shapedefaults v:ext="edit" spidmax="2049"/&gt;&lt;o:shapelayout v:ext="edit"&gt;&lt;o:idmap v:ext="edit" data="1"/&gt;&lt;/o:shapelayout&gt;&lt;/w:shapeDefaults&gt;&lt;w:decimalSymbol w:val=","/&gt;&lt;w:listSeparator w:val=";"/&gt;&lt;/w:settings&gt;&lt;/pkg:xmlData&gt;&lt;/pkg:part&gt;&lt;pkg:part pkg:name="/word/stylesWithEffects.xml" pkg:contentType="application/vnd.ms-word.stylesWithEffects+xml"&gt;&lt;pkg:xmlData&gt;&lt;w:styles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xmlns:wps="http://schemas.microsoft.com/office/word/2010/wordprocessingShape"&gt;&lt;w:docDefaults&gt;&lt;w:rPrDefault&gt;&lt;w:rPr&gt;&lt;w:rFonts w:ascii="Times New Roman" w:eastAsiaTheme="minorHAnsi" w:hAnsi="Times New Roman" w:cstheme="minorBidi"/&gt;&lt;w:sz w:val="24"/&gt;&lt;w:szCs w:val="24"/&gt;&lt;w:lang w:val="da-DK" w:eastAsia="en-US" w:bidi="ar-SA"/&gt;&lt;/w:rPr&gt;&lt;/w:rPrDefault&gt;&lt;w:pPrDefault&gt;&lt;w:pPr&gt;&lt;w:spacing w:after="200" w:line="264" w:lineRule="auto"/&gt;&lt;/w:pPr&gt;&lt;/w:pPrDefault&gt;&lt;/w:docDefaults&gt;&lt;w:latentStyles w:defLockedState="0" w:defUIPriority="99" w:defSemiHidden="1" w:defUnhideWhenUsed="1" w:defQFormat="0" w:count="267"&gt;&lt;w:lsdException w:name="Normal" w:semiHidden="0" w:uiPriority="0" w:unhideWhenUsed="0"/&gt;&lt;w:lsdException w:name="heading 1" w:semiHidden="0" w:uiPriority="1" w:unhideWhenUsed="0" w:qFormat="1"/&gt;&lt;w:lsdException w:name="heading 2" w:uiPriority="1" w:qFormat="1"/&gt;&lt;w:lsdException w:name="heading 3" w:uiPriority="1" w:qFormat="1"/&gt;&lt;w:lsdException w:name="heading 4" w:uiPriority="1" w:qFormat="1"/&gt;&lt;w:lsdException w:name="heading 5" w:uiPriority="9"/&gt;&lt;w:lsdException w:name="heading 6" w:uiPriority="9" w:qFormat="1"/&gt;&lt;w:lsdException w:name="heading 7" w:uiPriority="9" w:qFormat="1"/&gt;&lt;w:lsdException w:name="heading 8" w:uiPriority="9" w:qFormat="1"/&gt;&lt;w:lsdException w:name="heading 9" w:uiPriority="9" w:qFormat="1"/&gt;&lt;w:lsdException w:name="toc 1" w:uiPriority="39"/&gt;&lt;w:lsdException w:name="toc 2" w:uiPriority="39"/&gt;&lt;w:lsdException w:name="toc 3" w:uiPriority="39"/&gt;&lt;w:lsdException w:name="toc 4" w:uiPriority="39"/&gt;&lt;w:lsdException w:name="toc 5" w:uiPriority="39"/&gt;&lt;w:lsdException w:name="toc 6" w:uiPriority="39"/&gt;&lt;w:lsdException w:name="toc 7" w:uiPriority="39"/&gt;&lt;w:lsdException w:name="toc 8" w:uiPriority="39"/&gt;&lt;w:lsdException w:name="toc 9" w:uiPriority="39"/&gt;&lt;w:lsdException w:name="caption" w:uiPriority="35" w:qFormat="1"/&gt;&lt;w:lsdException w:name="Title" w:semiHidden="0" w:uiPriority="10" w:unhideWhenUsed="0"/&gt;&lt;w:lsdException w:name="Default Paragraph Font" w:uiPriority="1"/&gt;&lt;w:lsdException w:name="Body Text" w:uiPriority="0" w:qFormat="1"/&gt;&lt;w:lsdException w:name="Subtitle" w:semiHidden="0" w:uiPriority="11" w:unhideWhenUsed="0"/&gt;&lt;w:lsdException w:name="Strong" w:semiHidden="0" w:uiPriority="22" w:unhideWhenUsed="0"/&gt;&lt;w:lsdException w:name="Emphasis" w:semiHidden="0" w:uiPriority="20" w:unhideWhenUsed="0"/&gt;&lt;w:lsdException w:name="Table Grid" w:semiHidden="0" w:uiPriority="0" w:unhideWhenUsed="0"/&gt;&lt;w:lsdException w:name="Placeholder Text" w:unhideWhenUsed="0"/&gt;&lt;w:lsdException w:name="No Spacing" w:semiHidden="0" w:uiPriority="1" w:unhideWhenUsed="0"/&gt;&lt;w:lsdException w:name="Light Shading" w:semiHidden="0" w:uiPriority="60" w:unhideWhenUsed="0"/&gt;&lt;w:lsdException w:name="Light List" w:semiHidden="0" w:uiPriority="61" w:unhideWhenUsed="0"/&gt;&lt;w:lsdException w:name="Light Grid" w:semiHidden="0" w:uiPriority="62" w:unhideWhenUsed="0"/&gt;&lt;w:lsdException w:name="Medium Shading 1" w:semiHidden="0" w:uiPriority="63" w:unhideWhenUsed="0"/&gt;&lt;w:lsdException w:name="Medium Shading 2" w:semiHidden="0" w:uiPriority="64" w:unhideWhenUsed="0"/&gt;&lt;w:lsdException w:name="Medium List 1" w:semiHidden="0" w:uiPriority="65" w:unhideWhenUsed="0"/&gt;&lt;w:lsdException w:name="Medium List 2" w:semiHidden="0" w:uiPriority="66" w:unhideWhenUsed="0"/&gt;&lt;w:lsdException w:name="Medium Grid 1" w:semiHidden="0" w:uiPriority="67" w:unhideWhenUsed="0"/&gt;&lt;w:lsdException w:name="Medium Grid 2" w:semiHidden="0" w:uiPriority="68" w:unhideWhenUsed="0"/&gt;&lt;w:lsdException w:name="Medium Grid 3" w:semiHidden="0" w:uiPriority="69" w:unhideWhenUsed="0"/&gt;&lt;w:lsdException w:name="Dark List" w:semiHidden="0" w:uiPriority="70" w:unhideWhenUsed="0"/&gt;&lt;w:lsdException w:name="Colorful Shading" w:semiHidden="0" w:uiPriority="71" w:unhideWhenUsed="0"/&gt;&lt;w:lsdException w:name="Colorful List" w:semiHidden="0" w:uiPriority="72" w:unhideWhenUsed="0"/&gt;&lt;w:lsdException w:name="Colorful Grid" w:semiHidden="0" w:uiPriority="73" w:unhideWhenUsed="0"/&gt;&lt;w:lsdException w:name="Light Shading Accent 1" w:semiHidden="0" w:uiPriority="60" w:unhideWhenUsed="0"/&gt;&lt;w:lsdException w:name="Light List Accent 1" w:semiHidden="0" w:uiPriority="61" w:unhideWhenUsed="0"/&gt;&lt;w:lsdException w:name="Light Grid Accent 1" w:semiHidden="0" w:uiPriority="62" w:unhideWhenUsed="0"/&gt;&lt;w:lsdException w:name="Medium Shading 1 Accent 1" w:semiHidden="0" w:uiPriority="63" w:unhideWhenUsed="0"/&gt;&lt;w:lsdException w:name="Medium Shading 2 Accent 1" w:semiHidden="0" w:uiPriority="64" w:unhideWhenUsed="0"/&gt;&lt;w:lsdException w:name="Medium List 1 Accent 1" w:semiHidden="0" w:uiPriority="65" w:unhideWhenUsed="0"/&gt;&lt;w:lsdException w:name="Revision" w:unhideWhenUsed="0"/&gt;&lt;w:lsdException w:name="List Paragraph" w:semiHidden="0" w:uiPriority="34" w:unhideWhenUsed="0"/&gt;&lt;w:lsdException w:name="Quote" w:semiHidden="0" w:uiPriority="29" w:unhideWhenUsed="0"/&gt;&lt;w:lsdException w:name="Intense Quote" w:semiHidden="0" w:uiPriority="30" w:unhideWhenUsed="0"/&gt;&lt;w:lsdException w:name="Medium List 2 Accent 1" w:semiHidden="0" w:uiPriority="66" w:unhideWhenUsed="0"/&gt;&lt;w:lsdException w:name="Medium Grid 1 Accent 1" w:semiHidden="0" w:uiPriority="67" w:unhideWhenUsed="0"/&gt;&lt;w:lsdException w:name="Medium Grid 2 Accent 1" w:semiHidden="0" w:uiPriority="68" w:unhideWhenUsed="0"/&gt;&lt;w:lsdException w:name="Medium Grid 3 Accent 1" w:semiHidden="0" w:uiPriority="69" w:unhideWhenUsed="0"/&gt;&lt;w:lsdException w:name="Dark List Accent 1" w:semiHidden="0" w:uiPriority="70" w:unhideWhenUsed="0"/&gt;&lt;w:lsdException w:name="Colorful Shading Accent 1" w:semiHidden="0" w:uiPriority="71" w:unhideWhenUsed="0"/&gt;&lt;w:lsdException w:name="Colorful List Accent 1" w:semiHidden="0" w:uiPriority="72" w:unhideWhenUsed="0"/&gt;&lt;w:lsdException w:name="Colorful Grid Accent 1" w:semiHidden="0" w:uiPriority="73" w:unhideWhenUsed="0"/&gt;&lt;w:lsdException w:name="Light Shading Accent 2" w:semiHidden="0" w:uiPriority="60" w:unhideWhenUsed="0"/&gt;&lt;w:lsdException w:name="Light List Accent 2" w:semiHidden="0" w:uiPriority="61" w:unhideWhenUsed="0"/&gt;&lt;w:lsdException w:name="Light Grid Accent 2" w:semiHidden="0" w:uiPriority="62" w:unhideWhenUsed="0"/&gt;&lt;w:lsdException w:name="Medium Shading 1 Accent 2" w:semiHidden="0" w:uiPriority="63" w:unhideWhenUsed="0"/&gt;&lt;w:lsdException w:name="Medium Shading 2 Accent 2" w:semiHidden="0" w:uiPriority="64" w:unhideWhenUsed="0"/&gt;&lt;w:lsdException w:name="Medium List 1 Accent 2" w:semiHidden="0" w:uiPriority="65" w:unhideWhenUsed="0"/&gt;&lt;w:lsdException w:name="Medium List 2 Accent 2" w:semiHidden="0" w:uiPriority="66" w:unhideWhenUsed="0"/&gt;&lt;w:lsdException w:name="Medium Grid 1 Accent 2" w:semiHidden="0" w:uiPriority="67" w:unhideWhenUsed="0"/&gt;&lt;w:lsdException w:name="Medium Grid 2 Accent 2" w:semiHidden="0" w:uiPriority="68" w:unhideWhenUsed="0"/&gt;&lt;w:lsdException w:name="Medium Grid 3 Accent 2" w:semiHidden="0" w:uiPriority="69" w:unhideWhenUsed="0"/&gt;&lt;w:lsdException w:name="Dark List Accent 2" w:semiHidden="0" w:uiPriority="70" w:unhideWhenUsed="0"/&gt;&lt;w:lsdException w:name="Colorful Shading Accent 2" w:semiHidden="0" w:uiPriority="71" w:unhideWhenUsed="0"/&gt;&lt;w:lsdException w:name="Colorful List Accent 2" w:semiHidden="0" w:uiPriority="72" w:unhideWhenUsed="0"/&gt;&lt;w:lsdException w:name="Colorful Grid Accent 2" w:semiHidden="0" w:uiPriority="73" w:unhideWhenUsed="0"/&gt;&lt;w:lsdException w:name="Light Shading Accent 3" w:semiHidden="0" w:uiPriority="60" w:unhideWhenUsed="0"/&gt;&lt;w:lsdException w:name="Light List Accent 3" w:semiHidden="0" w:uiPriority="61" w:unhideWhenUsed="0"/&gt;&lt;w:lsdException w:name="Light Grid Accent 3" w:semiHidden="0" w:uiPriority="62" w:unhideWhenUsed="0"/&gt;&lt;w:lsdException w:name="Medium Shading 1 Accent 3" w:semiHidden="0" w:uiPriority="63" w:unhideWhenUsed="0"/&gt;&lt;w:lsdException w:name="Medium Shading 2 Accent 3" w:semiHidden="0" w:uiPriority="64" w:unhideWhenUsed="0"/&gt;&lt;w:lsdException w:name="Medium List 1 Accent 3" w:semiHidden="0" w:uiPriority="65" w:unhideWhenUsed="0"/&gt;&lt;w:lsdException w:name="Medium List 2 Accent 3" w:semiHidden="0" w:uiPriority="66" w:unhideWhenUsed="0"/&gt;&lt;w:lsdException w:name="Medium Grid 1 Accent 3" w:semiHidden="0" w:uiPriority="67" w:unhideWhenUsed="0"/&gt;&lt;w:lsdException w:name="Medium Grid 2 Accent 3" w:semiHidden="0" w:uiPriority="68" w:unhideWhenUsed="0"/&gt;&lt;w:lsdException w:name="Medium Grid 3 Accent 3" w:semiHidden="0" w:uiPriority="69" w:unhideWhenUsed="0"/&gt;&lt;w:lsdException w:name="Dark List Accent 3" w:semiHidden="0" w:uiPriority="70" w:unhideWhenUsed="0"/&gt;&lt;w:lsdException w:name="Colorful Shading Accent 3" w:semiHidden="0" w:uiPriority="71" w:unhideWhenUsed="0"/&gt;&lt;w:lsdException w:name="Colorful List Accent 3" w:semiHidden="0" w:uiPriority="72" w:unhideWhenUsed="0"/&gt;&lt;w:lsdException w:name="Colorful Grid Accent 3" w:semiHidden="0" w:uiPriority="73" w:unhideWhenUsed="0"/&gt;&lt;w:lsdException w:name="Light Shading Accent 4" w:semiHidden="0" w:uiPriority="60" w:unhideWhenUsed="0"/&gt;&lt;w:lsdException w:name="Light List Accent 4" w:semiHidden="0" w:uiPriority="61" w:unhideWhenUsed="0"/&gt;&lt;w:lsdException w:name="Light Grid Accent 4" w:semiHidden="0" w:uiPriority="62" w:unhideWhenUsed="0"/&gt;&lt;w:lsdException w:name="Medium Shading 1 Accent 4" w:semiHidden="0" w:uiPriority="63" w:unhideWhenUsed="0"/&gt;&lt;w:lsdException w:name="Medium Shading 2 Accent 4" w:semiHidden="0" w:uiPriority="64" w:unhideWhenUsed="0"/&gt;&lt;w:lsdException w:name="Medium List 1 Accent 4" w:semiHidden="0" w:uiPriority="65" w:unhideWhenUsed="0"/&gt;&lt;w:lsdException w:name="Medium List 2 Accent 4" w:semiHidden="0" w:uiPriority="66" w:unhideWhenUsed="0"/&gt;&lt;w:lsdException w:name="Medium Grid 1 Accent 4" w:semiHidden="0" w:uiPriority="67" w:unhideWhenUsed="0"/&gt;&lt;w:lsdException w:name="Medium Grid 2 Accent 4" w:semiHidden="0" w:uiPriority="68" w:unhideWhenUsed="0"/&gt;&lt;w:lsdException w:name="Medium Grid 3 Accent 4" w:semiHidden="0" w:uiPriority="69" w:unhideWhenUsed="0"/&gt;&lt;w:lsdException w:name="Dark List Accent 4" w:semiHidden="0" w:uiPriority="70" w:unhideWhenUsed="0"/&gt;&lt;w:lsdException w:name="Colorful Shading Accent 4" w:semiHidden="0" w:uiPriority="71" w:unhideWhenUsed="0"/&gt;&lt;w:lsdException w:name="Colorful List Accent 4" w:semiHidden="0" w:uiPriority="72" w:unhideWhenUsed="0"/&gt;&lt;w:lsdException w:name="Colorful Grid Accent 4" w:semiHidden="0" w:uiPriority="73" w:unhideWhenUsed="0"/&gt;&lt;w:lsdException w:name="Light Shading Accent 5" w:semiHidden="0" w:uiPriority="60" w:unhideWhenUsed="0"/&gt;&lt;w:lsdException w:name="Light List Accent 5" w:semiHidden="0" w:uiPriority="61" w:unhideWhenUsed="0"/&gt;&lt;w:lsdException w:name="Light Grid Accent 5" w:semiHidden="0" w:uiPriority="62" w:unhideWhenUsed="0"/&gt;&lt;w:lsdException w:name="Medium Shading 1 Accent 5" w:semiHidden="0" w:uiPriority="63" w:unhideWhenUsed="0"/&gt;&lt;w:lsdException w:name="Medium Shading 2 Accent 5" w:semiHidden="0" w:uiPriority="64" w:unhideWhenUsed="0"/&gt;&lt;w:lsdException w:name="Medium List 1 Accent 5" w:semiHidden="0" w:uiPriority="65" w:unhideWhenUsed="0"/&gt;&lt;w:lsdException w:name="Medium List 2 Accent 5" w:semiHidden="0" w:uiPriority="66" w:unhideWhenUsed="0"/&gt;&lt;w:lsdException w:name="Medium Grid 1 Accent 5" w:semiHidden="0" w:uiPriority="67" w:unhideWhenUsed="0"/&gt;&lt;w:lsdException w:name="Medium Grid 2 Accent 5" w:semiHidden="0" w:uiPriority="68" w:unhideWhenUsed="0"/&gt;&lt;w:lsdException w:name="Medium Grid 3 Accent 5" w:semiHidden="0" w:uiPriority="69" w:unhideWhenUsed="0"/&gt;&lt;w:lsdException w:name="Dark List Accent 5" w:semiHidden="0" w:uiPriority="70" w:unhideWhenUsed="0"/&gt;&lt;w:lsdException w:name="Colorful Shading Accent 5" w:semiHidden="0" w:uiPriority="71" w:unhideWhenUsed="0"/&gt;&lt;w:lsdException w:name="Colorful List Accent 5" w:semiHidden="0" w:uiPriority="72" w:unhideWhenUsed="0"/&gt;&lt;w:lsdException w:name="Colorful Grid Accent 5" w:semiHidden="0" w:uiPriority="73" w:unhideWhenUsed="0"/&gt;&lt;w:lsdException w:name="Light Shading Accent 6" w:semiHidden="0" w:uiPriority="60" w:unhideWhenUsed="0"/&gt;&lt;w:lsdException w:name="Light List Accent 6" w:semiHidden="0" w:uiPriority="61" w:unhideWhenUsed="0"/&gt;&lt;w:lsdException w:name="Light Grid Accent 6" w:semiHidden="0" w:uiPriority="62" w:unhideWhenUsed="0"/&gt;&lt;w:lsdException w:name="Medium Shading 1 Accent 6" w:semiHidden="0" w:uiPriority="63" w:unhideWhenUsed="0"/&gt;&lt;w:lsdException w:name="Medium Shading 2 Accent 6" w:semiHidden="0" w:uiPriority="64" w:unhideWhenUsed="0"/&gt;&lt;w:lsdException w:name="Medium List 1 Accent 6" w:semiHidden="0" w:uiPriority="65" w:unhideWhenUsed="0"/&gt;&lt;w:lsdException w:name="Medium List 2 Accent 6" w:semiHidden="0" w:uiPriority="66" w:unhideWhenUsed="0"/&gt;&lt;w:lsdException w:name="Medium Grid 1 Accent 6" w:semiHidden="0" w:uiPriority="67" w:unhideWhenUsed="0"/&gt;&lt;w:lsdException w:name="Medium Grid 2 Accent 6" w:semiHidden="0" w:uiPriority="68" w:unhideWhenUsed="0"/&gt;&lt;w:lsdException w:name="Medium Grid 3 Accent 6" w:semiHidden="0" w:uiPriority="69" w:unhideWhenUsed="0"/&gt;&lt;w:lsdException w:name="Dark List Accent 6" w:semiHidden="0" w:uiPriority="70" w:unhideWhenUsed="0"/&gt;&lt;w:lsdException w:name="Colorful Shading Accent 6" w:semiHidden="0" w:uiPriority="71" w:unhideWhenUsed="0"/&gt;&lt;w:lsdException w:name="Colorful List Accent 6" w:semiHidden="0" w:uiPriority="72" w:unhideWhenUsed="0"/&gt;&lt;w:lsdException w:name="Colorful Grid Accent 6" w:semiHidden="0" w:uiPriority="73" w:unhideWhenUsed="0"/&gt;&lt;w:lsdException w:name="Subtle Emphasis" w:semiHidden="0" w:uiPriority="19" w:unhideWhenUsed="0"/&gt;&lt;w:lsdException w:name="Intense Emphasis" w:semiHidden="0" w:uiPriority="21" w:unhideWhenUsed="0"/&gt;&lt;w:lsdException w:name="Subtle Reference" w:semiHidden="0" w:uiPriority="31" w:unhideWhenUsed="0"/&gt;&lt;w:lsdException w:name="Intense Reference" w:semiHidden="0" w:uiPriority="32" w:unhideWhenUsed="0"/&gt;&lt;w:lsdException w:name="Book Title" w:semiHidden="0" w:uiPriority="33" w:unhideWhenUsed="0"/&gt;&lt;w:lsdException w:name="Bibliography" w:uiPriority="37"/&gt;&lt;w:lsdException w:name="TOC Heading" w:uiPriority="39" w:qFormat="1"/&gt;&lt;/w:latentStyles&gt;&lt;w:style w:type="paragraph" w:default="1" w:styleId="Normal"&gt;&lt;w:name w:val="Normal"/&gt;&lt;w:semiHidden/&gt;&lt;w:rsid w:val="000F7BCD"/&gt;&lt;/w:style&gt;&lt;w:style w:type="paragraph" w:styleId="Overskrift1"&gt;&lt;w:name w:val="heading 1"/&gt;&lt;w:basedOn w:val="Brdtekst"/&gt;&lt;w:next w:val="Brdtekst"/&gt;&lt;w:link w:val="Overskrift1Tegn"/&gt;&lt;w:qFormat/&gt;&lt;w:rsid w:val="00190CD8"/&gt;&lt;w:pPr&gt;&lt;w:keepNext/&gt;&lt;w:keepLines/&gt;&lt;w:numPr&gt;&lt;w:numId w:val="4"/&gt;&lt;/w:numPr&gt;&lt;w:spacing w:before="480" w:after="120"/&gt;&lt;w:outlineLvl w:val="0"/&gt;&lt;/w:pPr&gt;&lt;w:rPr&gt;&lt;w:b/&gt;&lt;w:bCs/&gt;&lt;w:kern w:val="32"/&gt;&lt;w:sz w:val="32"/&gt;&lt;w:szCs w:val="32"/&gt;&lt;w:lang w:eastAsia="en-GB"/&gt;&lt;/w:rPr&gt;&lt;/w:style&gt;&lt;w:style w:type="paragraph" w:styleId="Overskrift2"&gt;&lt;w:name w:val="heading 2"/&gt;&lt;w:basedOn w:val="Overskrift1"/&gt;&lt;w:next w:val="Brdtekst"/&gt;&lt;w:link w:val="Overskrift2Tegn"/&gt;&lt;w:uiPriority w:val="1"/&gt;&lt;w:qFormat/&gt;&lt;w:rsid w:val="00190CD8"/&gt;&lt;w:pPr&gt;&lt;w:numPr&gt;&lt;w:ilvl w:val="1"/&gt;&lt;/w:numPr&gt;&lt;w:spacing w:before="240"/&gt;&lt;w:outlineLvl w:val="1"/&gt;&lt;/w:pPr&gt;&lt;w:rPr&gt;&lt;w:bCs w:val="0"/&gt;&lt;w:iCs/&gt;&lt;w:sz w:val="24"/&gt;&lt;w:szCs w:val="28"/&gt;&lt;/w:rPr&gt;&lt;/w:style&gt;&lt;w:style w:type="paragraph" w:styleId="Overskrift3"&gt;&lt;w:name w:val="heading 3"/&gt;&lt;w:basedOn w:val="Overskrift2"/&gt;&lt;w:next w:val="Brdtekst"/&gt;&lt;w:link w:val="Overskrift3Tegn"/&gt;&lt;w:uiPriority w:val="2"/&gt;&lt;w:qFormat/&gt;&lt;w:rsid w:val="00190CD8"/&gt;&lt;w:pPr&gt;&lt;w:numPr&gt;&lt;w:ilvl w:val="2"/&gt;&lt;/w:numPr&gt;&lt;w:outlineLvl w:val="2"/&gt;&lt;/w:pPr&gt;&lt;w:rPr&gt;&lt;w:bCs/&gt;&lt;w:szCs w:val="26"/&gt;&lt;/w:rPr&gt;&lt;/w:style&gt;&lt;w:style w:type="paragraph" w:styleId="Overskrift4"&gt;&lt;w:name w:val="heading 4"/&gt;&lt;w:basedOn w:val="Overskrift3"/&gt;&lt;w:next w:val="Brdtekst"/&gt;&lt;w:link w:val="Overskrift4Tegn"/&gt;&lt;w:uiPriority w:val="3"/&gt;&lt;w:qFormat/&gt;&lt;w:rsid w:val="001C1AB3"/&gt;&lt;w:pPr&gt;&lt;w:numPr&gt;&lt;w:ilvl w:val="3"/&gt;&lt;/w:numPr&gt;&lt;w:spacing w:line="240" w:lineRule="auto"/&gt;&lt;w:outlineLvl w:val="3"/&gt;&lt;/w:pPr&gt;&lt;w:rPr&gt;&lt;w:bCs w:val="0"/&gt;&lt;w:iCs w:val="0"/&gt;&lt;/w:rPr&gt;&lt;/w:style&gt;&lt;w:style w:type="paragraph" w:styleId="Overskrift5"&gt;&lt;w:name w:val="heading 5"/&gt;&lt;w:basedOn w:val="Normal"/&gt;&lt;w:next w:val="Normal"/&gt;&lt;w:link w:val="Overskrift5Tegn"/&gt;&lt;w:uiPriority w:val="9"/&gt;&lt;w:semiHidden/&gt;&lt;w:rsid w:val="003E23E2"/&gt;&lt;w:pPr&gt;&lt;w:keepNext/&gt;&lt;w:keepLines/&gt;&lt;w:spacing w:before="200" w:after="0"/&gt;&lt;w:outlineLvl w:val="4"/&gt;&lt;/w:pPr&gt;&lt;w:rPr&gt;&lt;w:rFonts w:asciiTheme="majorHAnsi" w:eastAsiaTheme="majorEastAsia" w:hAnsiTheme="majorHAnsi" w:cstheme="majorBidi"/&gt;&lt;w:color w:val="243F60" w:themeColor="accent1" w:themeShade="7F"/&gt;&lt;/w:rPr&gt;&lt;/w:style&gt;&lt;w:style w:type="character" w:default="1" w:styleId="Standardskrifttypeiafsnit"&gt;&lt;w:name w:val="Default Paragraph Font"/&gt;&lt;w:uiPriority w:val="1"/&gt;&lt;w:semiHidden/&gt;&lt;w:unhideWhenUsed/&gt;&lt;/w:style&gt;&lt;w:style w:type="table" w:default="1" w:styleId="Tabel-Normal"&gt;&lt;w:name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w:styleId="Ingenoversigt"&gt;&lt;w:name w:val="No List"/&gt;&lt;w:uiPriority w:val="99"/&gt;&lt;w:semiHidden/&gt;&lt;w:unhideWhenUsed/&gt;&lt;/w:style&gt;&lt;w:style w:type="character" w:customStyle="1" w:styleId="Overskrift1Tegn"&gt;&lt;w:name w:val="Overskrift 1 Tegn"/&gt;&lt;w:link w:val="Overskrift1"/&gt;&lt;w:rsid w:val="006734B9"/&gt;&lt;w:rPr&gt;&lt;w:rFonts w:eastAsia="Times New Roman" w:cs="Times New Roman"/&gt;&lt;w:b/&gt;&lt;w:bCs/&gt;&lt;w:kern w:val="32"/&gt;&lt;w:sz w:val="32"/&gt;&lt;w:szCs w:val="32"/&gt;&lt;w:lang w:val="en-GB" w:eastAsia="en-GB"/&gt;&lt;/w:rPr&gt;&lt;/w:style&gt;&lt;w:style w:type="paragraph" w:styleId="Sidehoved"&gt;&lt;w:name w:val="header"/&gt;&lt;w:basedOn w:val="Normal"/&gt;&lt;w:link w:val="SidehovedTegn"/&gt;&lt;w:uiPriority w:val="99"/&gt;&lt;w:unhideWhenUsed/&gt;&lt;w:rsid w:val="007F6029"/&gt;&lt;w:pPr&gt;&lt;w:tabs&gt;&lt;w:tab w:val="center" w:pos="4819"/&gt;&lt;w:tab w:val="right" w:pos="9638"/&gt;&lt;/w:tabs&gt;&lt;w:spacing w:after="0" w:line="240" w:lineRule="auto"/&gt;&lt;/w:pPr&gt;&lt;/w:style&gt;&lt;w:style w:type="character" w:customStyle="1" w:styleId="SidehovedTegn"&gt;&lt;w:name w:val="Sidehoved Tegn"/&gt;&lt;w:basedOn w:val="Standardskrifttypeiafsnit"/&gt;&lt;w:link w:val="Sidehoved"/&gt;&lt;w:uiPriority w:val="99"/&gt;&lt;w:rsid w:val="007F6029"/&gt;&lt;/w:style&gt;&lt;w:style w:type="paragraph" w:styleId="Sidefod"&gt;&lt;w:name w:val="footer"/&gt;&lt;w:basedOn w:val="Normal"/&gt;&lt;w:link w:val="SidefodTegn"/&gt;&lt;w:uiPriority w:val="99"/&gt;&lt;w:unhideWhenUsed/&gt;&lt;w:rsid w:val="007F6029"/&gt;&lt;w:pPr&gt;&lt;w:tabs&gt;&lt;w:tab w:val="center" w:pos="4819"/&gt;&lt;w:tab w:val="right" w:pos="9638"/&gt;&lt;/w:tabs&gt;&lt;w:spacing w:after="0" w:line="240" w:lineRule="auto"/&gt;&lt;/w:pPr&gt;&lt;/w:style&gt;&lt;w:style w:type="character" w:customStyle="1" w:styleId="SidefodTegn"&gt;&lt;w:name w:val="Sidefod Tegn"/&gt;&lt;w:basedOn w:val="Standardskrifttypeiafsnit"/&gt;&lt;w:link w:val="Sidefod"/&gt;&lt;w:uiPriority w:val="99"/&gt;&lt;w:rsid w:val="007F6029"/&gt;&lt;/w:style&gt;&lt;w:style w:type="character" w:styleId="Pladsholdertekst"&gt;&lt;w:name w:val="Placeholder Text"/&gt;&lt;w:basedOn w:val="Standardskrifttypeiafsnit"/&gt;&lt;w:uiPriority w:val="99"/&gt;&lt;w:semiHidden/&gt;&lt;w:rsid w:val="007F6029"/&gt;&lt;w:rPr&gt;&lt;w:color w:val="808080"/&gt;&lt;/w:rPr&gt;&lt;/w:style&gt;&lt;w:style w:type="paragraph" w:styleId="Markeringsbobletekst"&gt;&lt;w:name w:val="Balloon Text"/&gt;&lt;w:basedOn w:val="Normal"/&gt;&lt;w:link w:val="MarkeringsbobletekstTegn"/&gt;&lt;w:uiPriority w:val="99"/&gt;&lt;w:semiHidden/&gt;&lt;w:unhideWhenUsed/&gt;&lt;w:rsid w:val="007F6029"/&gt;&lt;w:pPr&gt;&lt;w:spacing w:after="0" w:line="240" w:lineRule="auto"/&gt;&lt;/w:pPr&gt;&lt;w:rPr&gt;&lt;w:rFonts w:ascii="Tahoma" w:hAnsi="Tahoma" w:cs="Tahoma"/&gt;&lt;w:sz w:val="16"/&gt;&lt;w:szCs w:val="16"/&gt;&lt;/w:rPr&gt;&lt;/w:style&gt;&lt;w:style w:type="character" w:customStyle="1" w:styleId="MarkeringsbobletekstTegn"&gt;&lt;w:name w:val="Markeringsbobletekst Tegn"/&gt;&lt;w:basedOn w:val="Standardskrifttypeiafsnit"/&gt;&lt;w:link w:val="Markeringsbobletekst"/&gt;&lt;w:uiPriority w:val="99"/&gt;&lt;w:semiHidden/&gt;&lt;w:rsid w:val="007F6029"/&gt;&lt;w:rPr&gt;&lt;w:rFonts w:ascii="Tahoma" w:hAnsi="Tahoma" w:cs="Tahoma"/&gt;&lt;w:sz w:val="16"/&gt;&lt;w:szCs w:val="16"/&gt;&lt;/w:rPr&gt;&lt;/w:style&gt;&lt;w:style w:type="table" w:styleId="Tabel-Gitter"&gt;&lt;w:name w:val="Table Grid"/&gt;&lt;w:basedOn w:val="Tabel-Normal"/&gt;&lt;w:rsid w:val="001C7E31"/&gt;&lt;w:pPr&gt;&lt;w:spacing w:after="0"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w:type="paragraph" w:styleId="Indholdsfortegnelse1"&gt;&lt;w:name w:val="toc 1"/&gt;&lt;w:next w:val="Normal"/&gt;&lt;w:uiPriority w:val="39"/&gt;&lt;w:rsid w:val="006D49D8"/&gt;&lt;w:pPr&gt;&lt;w:tabs&gt;&lt;w:tab w:val="left" w:pos="454"/&gt;&lt;w:tab w:val="right" w:leader="dot" w:pos="9639"/&gt;&lt;/w:tabs&gt;&lt;w:spacing w:before="120" w:after="0" w:line="240" w:lineRule="auto"/&gt;&lt;w:ind w:left="397" w:right="454" w:hanging="397"/&gt;&lt;/w:pPr&gt;&lt;w:rPr&gt;&lt;w:rFonts w:eastAsia="Times New Roman" w:cs="Times New Roman"/&gt;&lt;w:b/&gt;&lt;w:sz w:val="22"/&gt;&lt;w:szCs w:val="32"/&gt;&lt;w:lang w:val="en-GB"/&gt;&lt;/w:rPr&gt;&lt;/w:style&gt;&lt;w:style w:type="paragraph" w:customStyle="1" w:styleId="StyleTemplateHeader"&gt;&lt;w:name w:val="Style Template Header"/&gt;&lt;w:uiPriority w:val="29"/&gt;&lt;w:unhideWhenUsed/&gt;&lt;w:rsid w:val="006C6C08"/&gt;&lt;w:pPr&gt;&lt;w:spacing w:after="0" w:line="240" w:lineRule="auto"/&gt;&lt;/w:pPr&gt;&lt;w:rPr&gt;&lt;w:sz w:val="18"/&gt;&lt;w:lang w:val="en-GB"/&gt;&lt;/w:rPr&gt;&lt;/w:style&gt;&lt;w:style w:type="paragraph" w:styleId="Brdtekst"&gt;&lt;w:name w:val="Body Text"/&gt;&lt;w:link w:val="BrdtekstTegn"/&gt;&lt;w:qFormat/&gt;&lt;w:rsid w:val="00597FCD"/&gt;&lt;w:pPr&gt;&lt;w:suppressAutoHyphens/&gt;&lt;w:spacing w:after="240"/&gt;&lt;/w:pPr&gt;&lt;w:rPr&gt;&lt;w:rFonts w:eastAsia="Times New Roman" w:cs="Times New Roman"/&gt;&lt;w:lang w:val="en-GB"/&gt;&lt;/w:rPr&gt;&lt;/w:style&gt;&lt;w:style w:type="character" w:customStyle="1" w:styleId="BrdtekstTegn"&gt;&lt;w:name w:val="Brødtekst Tegn"/&gt;&lt;w:basedOn w:val="Standardskrifttypeiafsnit"/&gt;&lt;w:link w:val="Brdtekst"/&gt;&lt;w:rsid w:val="00597FCD"/&gt;&lt;w:rPr&gt;&lt;w:rFonts w:eastAsia="Times New Roman" w:cs="Times New Roman"/&gt;&lt;w:lang w:val="en-GB"/&gt;&lt;/w:rPr&gt;&lt;/w:style&gt;&lt;w:style w:type="paragraph" w:styleId="Ingenafstand"&gt;&lt;w:name w:val="No Spacing"/&gt;&lt;w:uiPriority w:val="1"/&gt;&lt;w:semiHidden/&gt;&lt;w:rsid w:val="00F82051"/&gt;&lt;w:pPr&gt;&lt;w:spacing w:after="0" w:line="240" w:lineRule="auto"/&gt;&lt;/w:pPr&gt;&lt;/w:style&gt;&lt;w:style w:type="character" w:customStyle="1" w:styleId="Overskrift2Tegn"&gt;&lt;w:name w:val="Overskrift 2 Tegn"/&gt;&lt;w:link w:val="Overskrift2"/&gt;&lt;w:uiPriority w:val="1"/&gt;&lt;w:rsid w:val="00190CD8"/&gt;&lt;w:rPr&gt;&lt;w:rFonts w:eastAsia="Times New Roman" w:cs="Times New Roman"/&gt;&lt;w:b/&gt;&lt;w:iCs/&gt;&lt;w:kern w:val="32"/&gt;&lt;w:szCs w:val="28"/&gt;&lt;w:lang w:val="en-GB" w:eastAsia="en-GB"/&gt;&lt;/w:rPr&gt;&lt;/w:style&gt;&lt;w:style w:type="paragraph" w:styleId="Indholdsfortegnelse2"&gt;&lt;w:name w:val="toc 2"/&gt;&lt;w:basedOn w:val="Indholdsfortegnelse1"/&gt;&lt;w:next w:val="Normal"/&gt;&lt;w:uiPriority w:val="39"/&gt;&lt;w:rsid w:val="006D49D8"/&gt;&lt;w:pPr&gt;&lt;w:tabs&gt;&lt;w:tab w:val="clear" w:pos="454"/&gt;&lt;w:tab w:val="left" w:pos="624"/&gt;&lt;/w:tabs&gt;&lt;w:spacing w:before="0"/&gt;&lt;w:ind w:left="1134" w:hanging="737"/&gt;&lt;/w:pPr&gt;&lt;w:rPr&gt;&lt;w:b w:val="0"/&gt;&lt;w:szCs w:val="24"/&gt;&lt;/w:rPr&gt;&lt;/w:style&gt;&lt;w:style w:type="character" w:styleId="Hyperlink"&gt;&lt;w:name w:val="Hyperlink"/&gt;&lt;w:basedOn w:val="Standardskrifttypeiafsnit"/&gt;&lt;w:uiPriority w:val="99"/&gt;&lt;w:unhideWhenUsed/&gt;&lt;w:rsid w:val="001A4D3B"/&gt;&lt;w:rPr&gt;&lt;w:color w:val="0000FF" w:themeColor="hyperlink"/&gt;&lt;w:u w:val="single"/&gt;&lt;/w:rPr&gt;&lt;/w:style&gt;&lt;w:style w:type="character" w:customStyle="1" w:styleId="Overskrift3Tegn"&gt;&lt;w:name w:val="Overskrift 3 Tegn"/&gt;&lt;w:link w:val="Overskrift3"/&gt;&lt;w:uiPriority w:val="2"/&gt;&lt;w:rsid w:val="006734B9"/&gt;&lt;w:rPr&gt;&lt;w:rFonts w:eastAsia="Times New Roman" w:cs="Times New Roman"/&gt;&lt;w:b/&gt;&lt;w:bCs/&gt;&lt;w:iCs/&gt;&lt;w:kern w:val="32"/&gt;&lt;w:szCs w:val="26"/&gt;&lt;w:lang w:val="en-GB" w:eastAsia="en-GB"/&gt;&lt;/w:rPr&gt;&lt;/w:style&gt;&lt;w:style w:type="character" w:customStyle="1" w:styleId="Overskrift4Tegn"&gt;&lt;w:name w:val="Overskrift 4 Tegn"/&gt;&lt;w:link w:val="Overskrift4"/&gt;&lt;w:uiPriority w:val="3"/&gt;&lt;w:rsid w:val="006734B9"/&gt;&lt;w:rPr&gt;&lt;w:rFonts w:eastAsia="Times New Roman" w:cs="Times New Roman"/&gt;&lt;w:b/&gt;&lt;w:kern w:val="32"/&gt;&lt;w:szCs w:val="26"/&gt;&lt;w:lang w:val="en-GB" w:eastAsia="en-GB"/&gt;&lt;/w:rPr&gt;&lt;/w:style&gt;&lt;w:style w:type="paragraph" w:customStyle="1" w:styleId="Heading16pt"&gt;&lt;w:name w:val="Heading 16pt"/&gt;&lt;w:next w:val="Brdtekst"/&gt;&lt;w:uiPriority w:val="4"/&gt;&lt;w:qFormat/&gt;&lt;w:rsid w:val="008C7C39"/&gt;&lt;w:pPr&gt;&lt;w:keepNext/&gt;&lt;w:pageBreakBefore/&gt;&lt;w:suppressAutoHyphens/&gt;&lt;w:spacing w:before="480" w:after="120"/&gt;&lt;w:outlineLvl w:val="0"/&gt;&lt;/w:pPr&gt;&lt;w:rPr&gt;&lt;w:rFonts w:eastAsia="Times New Roman" w:cs="Times New Roman"/&gt;&lt;w:b/&gt;&lt;w:bCs/&gt;&lt;w:kern w:val="32"/&gt;&lt;w:sz w:val="32"/&gt;&lt;w:szCs w:val="32"/&gt;&lt;w:lang w:val="en-GB" w:eastAsia="en-GB"/&gt;&lt;/w:rPr&gt;&lt;/w:style&gt;&lt;w:style w:type="paragraph" w:styleId="Titel"&gt;&lt;w:name w:val="Title"/&gt;&lt;w:basedOn w:val="Normal"/&gt;&lt;w:next w:val="Normal"/&gt;&lt;w:link w:val="TitelTegn"/&gt;&lt;w:uiPriority w:val="10"/&gt;&lt;w:semiHidden/&gt;&lt;w:rsid w:val="009C4CD1"/&gt;&lt;w:pPr&gt;&lt;w:pBdr&gt;&lt;w:bottom w:val="single" w:sz="8" w:space="4" w:color="4F81BD" w:themeColor="accent1"/&gt;&lt;/w:pBdr&gt;&lt;w:spacing w:after="300" w:line="240" w:lineRule="auto"/&gt;&lt;w:contextualSpacing/&gt;&lt;/w:pPr&gt;&lt;w:rPr&gt;&lt;w:rFonts w:asciiTheme="majorHAnsi" w:eastAsiaTheme="majorEastAsia" w:hAnsiTheme="majorHAnsi" w:cstheme="majorBidi"/&gt;&lt;w:color w:val="17365D" w:themeColor="text2" w:themeShade="BF"/&gt;&lt;w:spacing w:val="5"/&gt;&lt;w:kern w:val="28"/&gt;&lt;w:sz w:val="52"/&gt;&lt;w:szCs w:val="52"/&gt;&lt;/w:rPr&gt;&lt;/w:style&gt;&lt;w:style w:type="character" w:customStyle="1" w:styleId="TitelTegn"&gt;&lt;w:name w:val="Titel Tegn"/&gt;&lt;w:basedOn w:val="Standardskrifttypeiafsnit"/&gt;&lt;w:link w:val="Titel"/&gt;&lt;w:uiPriority w:val="10"/&gt;&lt;w:semiHidden/&gt;&lt;w:rsid w:val="002D7753"/&gt;&lt;w:rPr&gt;&lt;w:rFonts w:asciiTheme="majorHAnsi" w:eastAsiaTheme="majorEastAsia" w:hAnsiTheme="majorHAnsi" w:cstheme="majorBidi"/&gt;&lt;w:color w:val="17365D" w:themeColor="text2" w:themeShade="BF"/&gt;&lt;w:spacing w:val="5"/&gt;&lt;w:kern w:val="28"/&gt;&lt;w:sz w:val="52"/&gt;&lt;w:szCs w:val="52"/&gt;&lt;/w:rPr&gt;&lt;/w:style&gt;&lt;w:style w:type="paragraph" w:styleId="Undertitel"&gt;&lt;w:name w:val="Subtitle"/&gt;&lt;w:basedOn w:val="Normal"/&gt;&lt;w:next w:val="Normal"/&gt;&lt;w:link w:val="UndertitelTegn"/&gt;&lt;w:uiPriority w:val="11"/&gt;&lt;w:semiHidden/&gt;&lt;w:rsid w:val="009C4CD1"/&gt;&lt;w:pPr&gt;&lt;w:numPr&gt;&lt;w:ilvl w:val="1"/&gt;&lt;/w:numPr&gt;&lt;/w:pPr&gt;&lt;w:rPr&gt;&lt;w:rFonts w:asciiTheme="majorHAnsi" w:eastAsiaTheme="majorEastAsia" w:hAnsiTheme="majorHAnsi" w:cstheme="majorBidi"/&gt;&lt;w:i/&gt;&lt;w:iCs/&gt;&lt;w:color w:val="4F81BD" w:themeColor="accent1"/&gt;&lt;w:spacing w:val="15"/&gt;&lt;/w:rPr&gt;&lt;/w:style&gt;&lt;w:style w:type="character" w:customStyle="1" w:styleId="UndertitelTegn"&gt;&lt;w:name w:val="Undertitel Tegn"/&gt;&lt;w:basedOn w:val="Standardskrifttypeiafsnit"/&gt;&lt;w:link w:val="Undertitel"/&gt;&lt;w:uiPriority w:val="11"/&gt;&lt;w:semiHidden/&gt;&lt;w:rsid w:val="002D7753"/&gt;&lt;w:rPr&gt;&lt;w:rFonts w:asciiTheme="majorHAnsi" w:eastAsiaTheme="majorEastAsia" w:hAnsiTheme="majorHAnsi" w:cstheme="majorBidi"/&gt;&lt;w:i/&gt;&lt;w:iCs/&gt;&lt;w:color w:val="4F81BD" w:themeColor="accent1"/&gt;&lt;w:spacing w:val="15"/&gt;&lt;/w:rPr&gt;&lt;/w:style&gt;&lt;w:style w:type="character" w:styleId="Svagfremhvning"&gt;&lt;w:name w:val="Subtle Emphasis"/&gt;&lt;w:basedOn w:val="Standardskrifttypeiafsnit"/&gt;&lt;w:uiPriority w:val="19"/&gt;&lt;w:semiHidden/&gt;&lt;w:rsid w:val="009C4CD1"/&gt;&lt;w:rPr&gt;&lt;w:i/&gt;&lt;w:iCs/&gt;&lt;w:color w:val="808080" w:themeColor="text1" w:themeTint="7F"/&gt;&lt;/w:rPr&gt;&lt;/w:style&gt;&lt;w:style w:type="character" w:styleId="Fremhv"&gt;&lt;w:name w:val="Emphasis"/&gt;&lt;w:basedOn w:val="Standardskrifttypeiafsnit"/&gt;&lt;w:uiPriority w:val="20"/&gt;&lt;w:semiHidden/&gt;&lt;w:rsid w:val="009C4CD1"/&gt;&lt;w:rPr&gt;&lt;w:i/&gt;&lt;w:iCs/&gt;&lt;/w:rPr&gt;&lt;/w:style&gt;&lt;w:style w:type="character" w:styleId="Kraftigfremhvning"&gt;&lt;w:name w:val="Intense Emphasis"/&gt;&lt;w:basedOn w:val="Standardskrifttypeiafsnit"/&gt;&lt;w:uiPriority w:val="21"/&gt;&lt;w:semiHidden/&gt;&lt;w:rsid w:val="009C4CD1"/&gt;&lt;w:rPr&gt;&lt;w:b/&gt;&lt;w:bCs/&gt;&lt;w:i/&gt;&lt;w:iCs/&gt;&lt;w:color w:val="4F81BD" w:themeColor="accent1"/&gt;&lt;/w:rPr&gt;&lt;/w:style&gt;&lt;w:style w:type="character" w:styleId="Strk"&gt;&lt;w:name w:val="Strong"/&gt;&lt;w:basedOn w:val="Standardskrifttypeiafsnit"/&gt;&lt;w:uiPriority w:val="22"/&gt;&lt;w:semiHidden/&gt;&lt;w:rsid w:val="009C4CD1"/&gt;&lt;w:rPr&gt;&lt;w:b/&gt;&lt;w:bCs/&gt;&lt;/w:rPr&gt;&lt;/w:style&gt;&lt;w:style w:type="paragraph" w:styleId="Citat"&gt;&lt;w:name w:val="Quote"/&gt;&lt;w:basedOn w:val="Normal"/&gt;&lt;w:next w:val="Normal"/&gt;&lt;w:link w:val="CitatTegn"/&gt;&lt;w:uiPriority w:val="29"/&gt;&lt;w:semiHidden/&gt;&lt;w:rsid w:val="009C4CD1"/&gt;&lt;w:rPr&gt;&lt;w:i/&gt;&lt;w:iCs/&gt;&lt;w:color w:val="000000" w:themeColor="text1"/&gt;&lt;/w:rPr&gt;&lt;/w:style&gt;&lt;w:style w:type="character" w:customStyle="1" w:styleId="CitatTegn"&gt;&lt;w:name w:val="Citat Tegn"/&gt;&lt;w:basedOn w:val="Standardskrifttypeiafsnit"/&gt;&lt;w:link w:val="Citat"/&gt;&lt;w:uiPriority w:val="29"/&gt;&lt;w:semiHidden/&gt;&lt;w:rsid w:val="002D7753"/&gt;&lt;w:rPr&gt;&lt;w:i/&gt;&lt;w:iCs/&gt;&lt;w:color w:val="000000" w:themeColor="text1"/&gt;&lt;/w:rPr&gt;&lt;/w:style&gt;&lt;w:style w:type="paragraph" w:styleId="Strktcitat"&gt;&lt;w:name w:val="Intense Quote"/&gt;&lt;w:basedOn w:val="Normal"/&gt;&lt;w:next w:val="Normal"/&gt;&lt;w:link w:val="StrktcitatTegn"/&gt;&lt;w:uiPriority w:val="30"/&gt;&lt;w:semiHidden/&gt;&lt;w:rsid w:val="009C4CD1"/&gt;&lt;w:pPr&gt;&lt;w:pBdr&gt;&lt;w:bottom w:val="single" w:sz="4" w:space="4" w:color="4F81BD" w:themeColor="accent1"/&gt;&lt;/w:pBdr&gt;&lt;w:spacing w:before="200" w:after="280"/&gt;&lt;w:ind w:left="936" w:right="936"/&gt;&lt;/w:pPr&gt;&lt;w:rPr&gt;&lt;w:b/&gt;&lt;w:bCs/&gt;&lt;w:i/&gt;&lt;w:iCs/&gt;&lt;w:color w:val="4F81BD" w:themeColor="accent1"/&gt;&lt;/w:rPr&gt;&lt;/w:style&gt;&lt;w:style w:type="character" w:customStyle="1" w:styleId="StrktcitatTegn"&gt;&lt;w:name w:val="Stærkt citat Tegn"/&gt;&lt;w:basedOn w:val="Standardskrifttypeiafsnit"/&gt;&lt;w:link w:val="Strktcitat"/&gt;&lt;w:uiPriority w:val="30"/&gt;&lt;w:semiHidden/&gt;&lt;w:rsid w:val="002D7753"/&gt;&lt;w:rPr&gt;&lt;w:b/&gt;&lt;w:bCs/&gt;&lt;w:i/&gt;&lt;w:iCs/&gt;&lt;w:color w:val="4F81BD" w:themeColor="accent1"/&gt;&lt;/w:rPr&gt;&lt;/w:style&gt;&lt;w:style w:type="character" w:styleId="Svaghenvisning"&gt;&lt;w:name w:val="Subtle Reference"/&gt;&lt;w:basedOn w:val="Standardskrifttypeiafsnit"/&gt;&lt;w:uiPriority w:val="31"/&gt;&lt;w:semiHidden/&gt;&lt;w:rsid w:val="009C4CD1"/&gt;&lt;w:rPr&gt;&lt;w:smallCaps/&gt;&lt;w:color w:val="C0504D" w:themeColor="accent2"/&gt;&lt;w:u w:val="single"/&gt;&lt;/w:rPr&gt;&lt;/w:style&gt;&lt;w:style w:type="character" w:styleId="Kraftighenvisning"&gt;&lt;w:name w:val="Intense Reference"/&gt;&lt;w:basedOn w:val="Standardskrifttypeiafsnit"/&gt;&lt;w:uiPriority w:val="32"/&gt;&lt;w:semiHidden/&gt;&lt;w:rsid w:val="009C4CD1"/&gt;&lt;w:rPr&gt;&lt;w:b/&gt;&lt;w:bCs/&gt;&lt;w:smallCaps/&gt;&lt;w:color w:val="C0504D" w:themeColor="accent2"/&gt;&lt;w:spacing w:val="5"/&gt;&lt;w:u w:val="single"/&gt;&lt;/w:rPr&gt;&lt;/w:style&gt;&lt;w:style w:type="character" w:styleId="Bogenstitel"&gt;&lt;w:name w:val="Book Title"/&gt;&lt;w:basedOn w:val="Standardskrifttypeiafsnit"/&gt;&lt;w:uiPriority w:val="33"/&gt;&lt;w:semiHidden/&gt;&lt;w:rsid w:val="009C4CD1"/&gt;&lt;w:rPr&gt;&lt;w:b/&gt;&lt;w:bCs/&gt;&lt;w:smallCaps/&gt;&lt;w:spacing w:val="5"/&gt;&lt;/w:rPr&gt;&lt;/w:style&gt;&lt;w:style w:type="paragraph" w:styleId="Listeafsnit"&gt;&lt;w:name w:val="List Paragraph"/&gt;&lt;w:basedOn w:val="Normal"/&gt;&lt;w:uiPriority w:val="34"/&gt;&lt;w:semiHidden/&gt;&lt;w:rsid w:val="009C4CD1"/&gt;&lt;w:pPr&gt;&lt;w:ind w:left="720"/&gt;&lt;w:contextualSpacing/&gt;&lt;/w:pPr&gt;&lt;/w:style&gt;&lt;w:style w:type="paragraph" w:styleId="Billedtekst"&gt;&lt;w:name w:val="caption"/&gt;&lt;w:next w:val="Brdtekst"/&gt;&lt;w:uiPriority w:val="35"/&gt;&lt;w:qFormat/&gt;&lt;w:rsid w:val="00B86C48"/&gt;&lt;w:pPr&gt;&lt;w:tabs&gt;&lt;w:tab w:val="left" w:pos="1134"/&gt;&lt;/w:tabs&gt;&lt;w:suppressAutoHyphens/&gt;&lt;w:spacing w:before="120" w:after="240"/&gt;&lt;w:ind w:left="1134" w:hanging="1134"/&gt;&lt;/w:pPr&gt;&lt;w:rPr&gt;&lt;w:rFonts w:eastAsia="Times New Roman" w:cs="Times New Roman"/&gt;&lt;w:b/&gt;&lt;w:bCs/&gt;&lt;w:szCs w:val="18"/&gt;&lt;w:lang w:val="en-GB"/&gt;&lt;/w:rPr&gt;&lt;/w:style&gt;&lt;w:style w:type="paragraph" w:customStyle="1" w:styleId="Heading12pt"&gt;&lt;w:name w:val="Heading 12pt"/&gt;&lt;w:next w:val="Brdtekst"/&gt;&lt;w:uiPriority w:val="5"/&gt;&lt;w:qFormat/&gt;&lt;w:rsid w:val="00630195"/&gt;&lt;w:pPr&gt;&lt;w:keepNext/&gt;&lt;w:suppressAutoHyphens/&gt;&lt;w:spacing w:after="120"/&gt;&lt;/w:pPr&gt;&lt;w:rPr&gt;&lt;w:rFonts w:eastAsia="Times New Roman" w:cs="Times New Roman"/&gt;&lt;w:b/&gt;&lt;w:bCs/&gt;&lt;w:kern w:val="32"/&gt;&lt;w:szCs w:val="32"/&gt;&lt;w:lang w:val="en-GB" w:eastAsia="en-GB"/&gt;&lt;/w:rPr&gt;&lt;/w:style&gt;&lt;w:style w:type="paragraph" w:customStyle="1" w:styleId="Heading12ptItalic"&gt;&lt;w:name w:val="Heading 12pt Italic"/&gt;&lt;w:basedOn w:val="Heading12pt"/&gt;&lt;w:next w:val="Brdtekst"/&gt;&lt;w:uiPriority w:val="6"/&gt;&lt;w:qFormat/&gt;&lt;w:rsid w:val="00630195"/&gt;&lt;w:rPr&gt;&lt;w:i/&gt;&lt;/w:rPr&gt;&lt;/w:style&gt;&lt;w:style w:type="paragraph" w:customStyle="1" w:styleId="BulletList"&gt;&lt;w:name w:val="Bullet List"/&gt;&lt;w:basedOn w:val="Brdtekst"/&gt;&lt;w:uiPriority w:val="8"/&gt;&lt;w:qFormat/&gt;&lt;w:rsid w:val="00630195"/&gt;&lt;w:pPr&gt;&lt;w:numPr&gt;&lt;w:numId w:val="5"/&gt;&lt;/w:numPr&gt;&lt;w:tabs&gt;&lt;w:tab w:val="left" w:pos="397"/&gt;&lt;/w:tabs&gt;&lt;w:spacing w:after="0"/&gt;&lt;w:ind w:left="357" w:hanging="357"/&gt;&lt;/w:pPr&gt;&lt;/w:style&gt;&lt;w:style w:type="paragraph" w:customStyle="1" w:styleId="BulletList10pt"&gt;&lt;w:name w:val="Bullet List 10pt"/&gt;&lt;w:basedOn w:val="BulletList"/&gt;&lt;w:uiPriority w:val="12"/&gt;&lt;w:qFormat/&gt;&lt;w:rsid w:val="00424B69"/&gt;&lt;w:pPr&gt;&lt;w:ind w:left="227" w:hanging="227"/&gt;&lt;/w:pPr&gt;&lt;w:rPr&gt;&lt;w:sz w:val="20"/&gt;&lt;/w:rPr&gt;&lt;/w:style&gt;&lt;w:style w:type="paragraph" w:customStyle="1" w:styleId="BulletText"&gt;&lt;w:name w:val="Bullet Text"/&gt;&lt;w:basedOn w:val="Brdtekst"/&gt;&lt;w:next w:val="BulletList"/&gt;&lt;w:uiPriority w:val="11"/&gt;&lt;w:qFormat/&gt;&lt;w:rsid w:val="009D3727"/&gt;&lt;w:pPr&gt;&lt;w:spacing w:after="0"/&gt;&lt;/w:pPr&gt;&lt;w:rPr&gt;&lt;w:lang w:eastAsia="en-GB"/&gt;&lt;/w:rPr&gt;&lt;/w:style&gt;&lt;w:style w:type="paragraph" w:customStyle="1" w:styleId="BulletListNumbered"&gt;&lt;w:name w:val="Bullet List Numbered"/&gt;&lt;w:uiPriority w:val="10"/&gt;&lt;w:qFormat/&gt;&lt;w:rsid w:val="00DB5F3F"/&gt;&lt;w:pPr&gt;&lt;w:numPr&gt;&lt;w:numId w:val="29"/&gt;&lt;/w:numPr&gt;&lt;w:suppressAutoHyphens/&gt;&lt;w:spacing w:after="0"/&gt;&lt;/w:pPr&gt;&lt;w:rPr&gt;&lt;w:rFonts w:eastAsia="Times New Roman" w:cs="Times New Roman"/&gt;&lt;w:lang w:val="en-GB"/&gt;&lt;/w:rPr&gt;&lt;/w:style&gt;&lt;w:style w:type="paragraph" w:customStyle="1" w:styleId="BulletListNumbered10pt"&gt;&lt;w:name w:val="Bullet List Numbered 10pt"/&gt;&lt;w:basedOn w:val="BulletListNumbered"/&gt;&lt;w:uiPriority w:val="14"/&gt;&lt;w:qFormat/&gt;&lt;w:rsid w:val="00DB5F3F"/&gt;&lt;w:pPr&gt;&lt;w:numPr&gt;&lt;w:numId w:val="6"/&gt;&lt;/w:numPr&gt;&lt;/w:pPr&gt;&lt;w:rPr&gt;&lt;w:sz w:val="20"/&gt;&lt;w:lang w:eastAsia="en-GB"/&gt;&lt;/w:rPr&gt;&lt;/w:style&gt;&lt;w:style w:type="paragraph" w:customStyle="1" w:styleId="BulletListIndent10pt"&gt;&lt;w:name w:val="Bullet List Indent 10pt"/&gt;&lt;w:basedOn w:val="BulletList10pt"/&gt;&lt;w:uiPriority w:val="13"/&gt;&lt;w:qFormat/&gt;&lt;w:rsid w:val="009020A9"/&gt;&lt;w:pPr&gt;&lt;w:ind w:left="454"/&gt;&lt;/w:pPr&gt;&lt;/w:style&gt;&lt;w:style w:type="paragraph" w:customStyle="1" w:styleId="TableText"&gt;&lt;w:name w:val="Table Text"/&gt;&lt;w:uiPriority w:val="16"/&gt;&lt;w:qFormat/&gt;&lt;w:rsid w:val="00B77928"/&gt;&lt;w:pPr&gt;&lt;w:keepLines/&gt;&lt;w:suppressAutoHyphens/&gt;&lt;w:spacing w:after="20"/&gt;&lt;/w:pPr&gt;&lt;w:rPr&gt;&lt;w:rFonts w:eastAsia="Times New Roman" w:cs="Times New Roman"/&gt;&lt;w:sz w:val="20"/&gt;&lt;w:lang w:val="en-GB" w:eastAsia="en-GB"/&gt;&lt;/w:rPr&gt;&lt;/w:style&gt;&lt;w:style w:type="paragraph" w:customStyle="1" w:styleId="TableFootnote"&gt;&lt;w:name w:val="Table Footnote"/&gt;&lt;w:basedOn w:val="TableText"/&gt;&lt;w:uiPriority w:val="15"/&gt;&lt;w:qFormat/&gt;&lt;w:rsid w:val="00B77928"/&gt;&lt;w:pPr&gt;&lt;w:spacing w:before="40" w:after="40"/&gt;&lt;/w:pPr&gt;&lt;/w:style&gt;&lt;w:style w:type="table" w:customStyle="1" w:styleId="TRTable"&gt;&lt;w:name w:val="TRTable"/&gt;&lt;w:basedOn w:val="Tabel-Normal"/&gt;&lt;w:rsid w:val="005514CC"/&gt;&lt;w:pPr&gt;&lt;w:spacing w:after="0" w:line="240" w:lineRule="auto"/&gt;&lt;/w:pPr&gt;&lt;w:rPr&gt;&lt;w:rFonts w:eastAsia="Times New Roman" w:cs="Times New Roman"/&gt;&lt;w:sz w:val="20"/&gt;&lt;w:szCs w:val="20"/&gt;&lt;w:lang w:val="en-GB" w:eastAsia="en-GB"/&gt;&lt;/w:rPr&gt;&lt;w:tblPr&gt;&lt;w:tblInd w:w="57" w:type="dxa"/&gt;&lt;w:tblBorders&gt;&lt;w:top w:val="single" w:sz="4" w:space="0" w:color="auto"/&gt;&lt;w:bottom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w:styleId="Lysskygge"&gt;&lt;w:name w:val="Light Shading"/&gt;&lt;w:basedOn w:val="Tabel-Normal"/&gt;&lt;w:uiPriority w:val="60"/&gt;&lt;w:rsid w:val="005803AB"/&gt;&lt;w:pPr&gt;&lt;w:spacing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w:val="1"/&gt;&lt;w:tblInd w:w="0" w:type="dxa"/&gt;&lt;w:tblBorders&gt;&lt;w:top w:val="single" w:sz="8" w:space="0" w:color="000000" w:themeColor="text1"/&gt;&lt;w:bottom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w:type="paragraph" w:customStyle="1" w:styleId="Titlepage1"&gt;&lt;w:name w:val="Title page 1"/&gt;&lt;w:next w:val="Brdtekst"/&gt;&lt;w:uiPriority w:val="17"/&gt;&lt;w:rsid w:val="008C7C39"/&gt;&lt;w:pPr&gt;&lt;w:suppressAutoHyphens/&gt;&lt;w:spacing w:after="0" w:line="240" w:lineRule="auto"/&gt;&lt;w:jc w:val="center"/&gt;&lt;/w:pPr&gt;&lt;w:rPr&gt;&lt;w:b/&gt;&lt;w:sz w:val="36"/&gt;&lt;w:lang w:val="en-GB"/&gt;&lt;/w:rPr&gt;&lt;/w:style&gt;&lt;w:style w:type="paragraph" w:customStyle="1" w:styleId="CompPage1"&gt;&lt;w:name w:val="Comp Page 1"/&gt;&lt;w:basedOn w:val="Titlepage1"/&gt;&lt;w:next w:val="Brdtekst"/&gt;&lt;w:uiPriority w:val="29"/&gt;&lt;w:rsid w:val="008C7C39"/&gt;&lt;/w:style&gt;&lt;w:style w:type="paragraph" w:customStyle="1" w:styleId="TypePage1"&gt;&lt;w:name w:val="Type Page 1"/&gt;&lt;w:basedOn w:val="Titlepage1"/&gt;&lt;w:next w:val="Brdtekst"/&gt;&lt;w:uiPriority w:val="59"/&gt;&lt;w:rsid w:val="009821D0"/&gt;&lt;w:pPr&gt;&lt;w:spacing w:before="240"/&gt;&lt;/w:pPr&gt;&lt;w:rPr&gt;&lt;w:sz w:val="28"/&gt;&lt;/w:rPr&gt;&lt;/w:style&gt;&lt;w:style w:type="paragraph" w:styleId="Indholdsfortegnelse3"&gt;&lt;w:name w:val="toc 3"/&gt;&lt;w:basedOn w:val="Indholdsfortegnelse2"/&gt;&lt;w:next w:val="Normal"/&gt;&lt;w:uiPriority w:val="39"/&gt;&lt;w:rsid w:val="005840B1"/&gt;&lt;w:pPr&gt;&lt;w:ind w:left="2126" w:hanging="992"/&gt;&lt;/w:pPr&gt;&lt;w:rPr&gt;&lt;w:szCs w:val="22"/&gt;&lt;/w:rPr&gt;&lt;/w:style&gt;&lt;w:style w:type="paragraph" w:styleId="Indholdsfortegnelse4"&gt;&lt;w:name w:val="toc 4"/&gt;&lt;w:basedOn w:val="Indholdsfortegnelse3"/&gt;&lt;w:next w:val="Normal"/&gt;&lt;w:uiPriority w:val="39"/&gt;&lt;w:rsid w:val="007C30A1"/&gt;&lt;w:pPr&gt;&lt;w:tabs&gt;&lt;w:tab w:val="clear" w:pos="624"/&gt;&lt;w:tab w:val="left" w:pos="794"/&gt;&lt;/w:tabs&gt;&lt;w:ind w:left="3373" w:hanging="1247"/&gt;&lt;/w:pPr&gt;&lt;/w:style&gt;&lt;w:style w:type="table" w:customStyle="1" w:styleId="TRTableHorizontalBorders"&gt;&lt;w:name w:val="TRTableHorizontalBorders"/&gt;&lt;w:basedOn w:val="TRTable"/&gt;&lt;w:rsid w:val="00567812"/&gt;&lt;w:tblPr&gt;&lt;w:tblInd w:w="85"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w:type="dxa"/&gt;&lt;/w:tblCellMar&gt;&lt;/w:tblPr&gt;&lt;w:trPr&gt;&lt;w:cantSplit/&gt;&lt;/w:trPr&gt;&lt;w:tcPr&gt;&lt;w:tcMar&gt;&lt;w:top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w:customStyle="1" w:styleId="TRTableInternalBorders"&gt;&lt;w:name w:val="TRTableInternalBorders"/&gt;&lt;w:basedOn w:val="TRTable"/&gt;&lt;w:rsid w:val="002C3355"/&gt;&lt;w:tblPr&gt;&lt;w:tblInd w:w="57"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w:customStyle="1" w:styleId="TRTableVerticalBorders"&gt;&lt;w:name w:val="TRTableVerticalBorders"/&gt;&lt;w:basedOn w:val="TRTable"/&gt;&lt;w:rsid w:val="00567812"/&gt;&lt;w:tblPr&gt;&lt;w:tblInd w:w="57" w:type="dxa"/&gt;&lt;w:tblBorders&gt;&lt;w:top w:val="single" w:sz="4" w:space="0" w:color="auto"/&gt;&lt;w:bottom w:val="single" w:sz="4" w:space="0" w:color="auto"/&gt;&lt;w:insideV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w:type="paragraph" w:styleId="Listeoverfigurer"&gt;&lt;w:name w:val="table of figures"/&gt;&lt;w:next w:val="Brdtekst"/&gt;&lt;w:uiPriority w:val="99"/&gt;&lt;w:unhideWhenUsed/&gt;&lt;w:rsid w:val="00F37562"/&gt;&lt;w:pPr&gt;&lt;w:tabs&gt;&lt;w:tab w:val="right" w:leader="dot" w:pos="9639"/&gt;&lt;/w:tabs&gt;&lt;w:spacing w:before="120" w:after="0" w:line="240" w:lineRule="auto"/&gt;&lt;w:ind w:left="1134" w:right="454" w:hanging="1134"/&gt;&lt;/w:pPr&gt;&lt;w:rPr&gt;&lt;w:sz w:val="22"/&gt;&lt;w:lang w:val="en-GB"/&gt;&lt;/w:rPr&gt;&lt;/w:style&gt;&lt;w:style w:type="paragraph" w:customStyle="1" w:styleId="Appendix"&gt;&lt;w:name w:val="Appendix"/&gt;&lt;w:next w:val="Brdtekst"/&gt;&lt;w:uiPriority w:val="7"/&gt;&lt;w:qFormat/&gt;&lt;w:rsid w:val="00A56E62"/&gt;&lt;w:pPr&gt;&lt;w:keepNext/&gt;&lt;w:numPr&gt;&lt;w:numId w:val="20"/&gt;&lt;/w:numPr&gt;&lt;w:tabs&gt;&lt;w:tab w:val="left" w:pos="1004"/&gt;&lt;w:tab w:val="left" w:pos="1985"/&gt;&lt;/w:tabs&gt;&lt;w:suppressAutoHyphens/&gt;&lt;w:spacing w:after="120"/&gt;&lt;w:ind w:left="1985" w:hanging="1985"/&gt;&lt;w:outlineLvl w:val="4"/&gt;&lt;/w:pPr&gt;&lt;w:rPr&gt;&lt;w:rFonts w:eastAsia="Times New Roman" w:cs="Times New Roman"/&gt;&lt;w:b/&gt;&lt;w:lang w:val="en-GB" w:eastAsia="en-GB"/&gt;&lt;/w:rPr&gt;&lt;/w:style&gt;&lt;w:style w:type="paragraph" w:styleId="Indholdsfortegnelse5"&gt;&lt;w:name w:val="toc 5"/&gt;&lt;w:basedOn w:val="Indholdsfortegnelse1"/&gt;&lt;w:next w:val="Normal"/&gt;&lt;w:autoRedefine/&gt;&lt;w:uiPriority w:val="39"/&gt;&lt;w:rsid w:val="00A56E62"/&gt;&lt;w:pPr&gt;&lt;w:tabs&gt;&lt;w:tab w:val="left" w:pos="1418"/&gt;&lt;/w:tabs&gt;&lt;w:spacing w:after="100"/&gt;&lt;/w:pPr&gt;&lt;/w:style&gt;&lt;w:style w:type="paragraph" w:styleId="Indholdsfortegnelse6"&gt;&lt;w:name w:val="toc 6"/&gt;&lt;w:basedOn w:val="Normal"/&gt;&lt;w:next w:val="Normal"/&gt;&lt;w:autoRedefine/&gt;&lt;w:uiPriority w:val="39"/&gt;&lt;w:semiHidden/&gt;&lt;w:unhideWhenUsed/&gt;&lt;w:rsid w:val="00836296"/&gt;&lt;w:pPr&gt;&lt;w:spacing w:after="100"/&gt;&lt;w:ind w:left="1200"/&gt;&lt;/w:pPr&gt;&lt;/w:style&gt;&lt;w:style w:type="paragraph" w:styleId="Indholdsfortegnelse7"&gt;&lt;w:name w:val="toc 7"/&gt;&lt;w:basedOn w:val="Normal"/&gt;&lt;w:next w:val="Normal"/&gt;&lt;w:autoRedefine/&gt;&lt;w:uiPriority w:val="39"/&gt;&lt;w:semiHidden/&gt;&lt;w:unhideWhenUsed/&gt;&lt;w:rsid w:val="00836296"/&gt;&lt;w:pPr&gt;&lt;w:spacing w:after="100"/&gt;&lt;w:ind w:left="1440"/&gt;&lt;/w:pPr&gt;&lt;/w:style&gt;&lt;w:style w:type="paragraph" w:styleId="Indholdsfortegnelse8"&gt;&lt;w:name w:val="toc 8"/&gt;&lt;w:basedOn w:val="Normal"/&gt;&lt;w:next w:val="Normal"/&gt;&lt;w:autoRedefine/&gt;&lt;w:uiPriority w:val="39"/&gt;&lt;w:semiHidden/&gt;&lt;w:unhideWhenUsed/&gt;&lt;w:rsid w:val="00836296"/&gt;&lt;w:pPr&gt;&lt;w:spacing w:after="100"/&gt;&lt;w:ind w:left="1680"/&gt;&lt;/w:pPr&gt;&lt;/w:style&gt;&lt;w:style w:type="paragraph" w:styleId="Indholdsfortegnelse9"&gt;&lt;w:name w:val="toc 9"/&gt;&lt;w:basedOn w:val="Normal"/&gt;&lt;w:next w:val="Normal"/&gt;&lt;w:autoRedefine/&gt;&lt;w:uiPriority w:val="39"/&gt;&lt;w:semiHidden/&gt;&lt;w:unhideWhenUsed/&gt;&lt;w:rsid w:val="00836296"/&gt;&lt;w:pPr&gt;&lt;w:spacing w:after="100"/&gt;&lt;w:ind w:left="1920"/&gt;&lt;/w:pPr&gt;&lt;/w:style&gt;&lt;w:style w:type="paragraph" w:customStyle="1" w:styleId="MinimalParagraphHeight"&gt;&lt;w:name w:val="MinimalParagraphHeight"/&gt;&lt;w:basedOn w:val="Sidehoved"/&gt;&lt;w:semiHidden/&gt;&lt;w:rsid w:val="008337BC"/&gt;&lt;w:rPr&gt;&lt;w:sz w:val="2"/&gt;&lt;/w:rPr&gt;&lt;/w:style&gt;&lt;w:style w:type="paragraph" w:customStyle="1" w:styleId="BulletIndent"&gt;&lt;w:name w:val="Bullet Indent"/&gt;&lt;w:basedOn w:val="BulletList"/&gt;&lt;w:uiPriority w:val="9"/&gt;&lt;w:rsid w:val="006C71E9"/&gt;&lt;w:pPr&gt;&lt;w:ind w:left="794" w:hanging="397"/&gt;&lt;/w:pPr&gt;&lt;w:rPr&gt;&lt;w:rFonts w:eastAsia="MS Mincho"/&gt;&lt;/w:rPr&gt;&lt;/w:style&gt;&lt;w:style w:type="paragraph" w:styleId="Opstilling-talellerbogst"&gt;&lt;w:name w:val="List Number"/&gt;&lt;w:basedOn w:val="Normal"/&gt;&lt;w:uiPriority w:val="99"/&gt;&lt;w:unhideWhenUsed/&gt;&lt;w:rsid w:val="00790E9C"/&gt;&lt;w:pPr&gt;&lt;w:numPr&gt;&lt;w:numId w:val="13"/&gt;&lt;/w:numPr&gt;&lt;w:contextualSpacing/&gt;&lt;/w:pPr&gt;&lt;/w:style&gt;&lt;w:style w:type="character" w:customStyle="1" w:styleId="Overskrift5Tegn"&gt;&lt;w:name w:val="Overskrift 5 Tegn"/&gt;&lt;w:basedOn w:val="Standardskrifttypeiafsnit"/&gt;&lt;w:link w:val="Overskrift5"/&gt;&lt;w:uiPriority w:val="9"/&gt;&lt;w:semiHidden/&gt;&lt;w:rsid w:val="003B70C2"/&gt;&lt;w:rPr&gt;&lt;w:rFonts w:asciiTheme="majorHAnsi" w:eastAsiaTheme="majorEastAsia" w:hAnsiTheme="majorHAnsi" w:cstheme="majorBidi"/&gt;&lt;w:color w:val="243F60" w:themeColor="accent1" w:themeShade="7F"/&gt;&lt;/w:rPr&gt;&lt;/w:style&gt;&lt;/w:styles&gt;&lt;/pkg:xmlData&gt;&lt;/pkg:part&gt;&lt;pkg:part pkg:name="/word/styles.xml" pkg:contentType="application/vnd.openxmlformats-officedocument.wordprocessingml.styles+xml"&gt;&lt;pkg:xmlData&gt;&lt;w:styles mc:Ignorable="w14"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xmlns:w14="http://schemas.microsoft.com/office/word/2010/wordml"&gt;&lt;w:docDefaults&gt;&lt;w:rPrDefault&gt;&lt;w:rPr&gt;&lt;w:rFonts w:ascii="Times New Roman" w:eastAsiaTheme="minorHAnsi" w:hAnsi="Times New Roman" w:cstheme="minorBidi"/&gt;&lt;w:sz w:val="24"/&gt;&lt;w:szCs w:val="24"/&gt;&lt;w:lang w:val="da-DK" w:eastAsia="en-US" w:bidi="ar-SA"/&gt;&lt;/w:rPr&gt;&lt;/w:rPrDefault&gt;&lt;w:pPrDefault&gt;&lt;w:pPr&gt;&lt;w:spacing w:after="200" w:line="264" w:lineRule="auto"/&gt;&lt;/w:pPr&gt;&lt;/w:pPrDefault&gt;&lt;/w:docDefaults&gt;&lt;w:latentStyles w:defLockedState="0" w:defUIPriority="99" w:defSemiHidden="1" w:defUnhideWhenUsed="1" w:defQFormat="0" w:count="267"&gt;&lt;w:lsdException w:name="Normal" w:semiHidden="0" w:uiPriority="0" w:unhideWhenUsed="0"/&gt;&lt;w:lsdException w:name="heading 1" w:semiHidden="0" w:uiPriority="1" w:unhideWhenUsed="0" w:qFormat="1"/&gt;&lt;w:lsdException w:name="heading 2" w:uiPriority="1" w:qFormat="1"/&gt;&lt;w:lsdException w:name="heading 3" w:uiPriority="1" w:qFormat="1"/&gt;&lt;w:lsdException w:name="heading 4" w:uiPriority="1" w:qFormat="1"/&gt;&lt;w:lsdException w:name="heading 5" w:uiPriority="9"/&gt;&lt;w:lsdException w:name="heading 6" w:uiPriority="9" w:qFormat="1"/&gt;&lt;w:lsdException w:name="heading 7" w:uiPriority="9" w:qFormat="1"/&gt;&lt;w:lsdException w:name="heading 8" w:uiPriority="9" w:qFormat="1"/&gt;&lt;w:lsdException w:name="heading 9" w:uiPriority="9" w:qFormat="1"/&gt;&lt;w:lsdException w:name="toc 1" w:uiPriority="39"/&gt;&lt;w:lsdException w:name="toc 2" w:uiPriority="39"/&gt;&lt;w:lsdException w:name="toc 3" w:uiPriority="39"/&gt;&lt;w:lsdException w:name="toc 4" w:uiPriority="39"/&gt;&lt;w:lsdException w:name="toc 5" w:uiPriority="39"/&gt;&lt;w:lsdException w:name="toc 6" w:uiPriority="39"/&gt;&lt;w:lsdException w:name="toc 7" w:uiPriority="39"/&gt;&lt;w:lsdException w:name="toc 8" w:uiPriority="39"/&gt;&lt;w:lsdException w:name="toc 9" w:uiPriority="39"/&gt;&lt;w:lsdException w:name="caption" w:uiPriority="35" w:qFormat="1"/&gt;&lt;w:lsdException w:name="Title" w:semiHidden="0" w:uiPriority="10" w:unhideWhenUsed="0"/&gt;&lt;w:lsdException w:name="Default Paragraph Font" w:uiPriority="1"/&gt;&lt;w:lsdException w:name="Body Text" w:uiPriority="0" w:qFormat="1"/&gt;&lt;w:lsdException w:name="Subtitle" w:semiHidden="0" w:uiPriority="11" w:unhideWhenUsed="0"/&gt;&lt;w:lsdException w:name="Strong" w:semiHidden="0" w:uiPriority="22" w:unhideWhenUsed="0"/&gt;&lt;w:lsdException w:name="Emphasis" w:semiHidden="0" w:uiPriority="20" w:unhideWhenUsed="0"/&gt;&lt;w:lsdException w:name="Table Grid" w:semiHidden="0" w:uiPriority="0" w:unhideWhenUsed="0"/&gt;&lt;w:lsdException w:name="Placeholder Text" w:unhideWhenUsed="0"/&gt;&lt;w:lsdException w:name="No Spacing" w:semiHidden="0" w:uiPriority="1" w:unhideWhenUsed="0"/&gt;&lt;w:lsdException w:name="Light Shading" w:semiHidden="0" w:uiPriority="60" w:unhideWhenUsed="0"/&gt;&lt;w:lsdException w:name="Light List" w:semiHidden="0" w:uiPriority="61" w:unhideWhenUsed="0"/&gt;&lt;w:lsdException w:name="Light Grid" w:semiHidden="0" w:uiPriority="62" w:unhideWhenUsed="0"/&gt;&lt;w:lsdException w:name="Medium Shading 1" w:semiHidden="0" w:uiPriority="63" w:unhideWhenUsed="0"/&gt;&lt;w:lsdException w:name="Medium Shading 2" w:semiHidden="0" w:uiPriority="64" w:unhideWhenUsed="0"/&gt;&lt;w:lsdException w:name="Medium List 1" w:semiHidden="0" w:uiPriority="65" w:unhideWhenUsed="0"/&gt;&lt;w:lsdException w:name="Medium List 2" w:semiHidden="0" w:uiPriority="66" w:unhideWhenUsed="0"/&gt;&lt;w:lsdException w:name="Medium Grid 1" w:semiHidden="0" w:uiPriority="67" w:unhideWhenUsed="0"/&gt;&lt;w:lsdException w:name="Medium Grid 2" w:semiHidden="0" w:uiPriority="68" w:unhideWhenUsed="0"/&gt;&lt;w:lsdException w:name="Medium Grid 3" w:semiHidden="0" w:uiPriority="69" w:unhideWhenUsed="0"/&gt;&lt;w:lsdException w:name="Dark List" w:semiHidden="0" w:uiPriority="70" w:unhideWhenUsed="0"/&gt;&lt;w:lsdException w:name="Colorful Shading" w:semiHidden="0" w:uiPriority="71" w:unhideWhenUsed="0"/&gt;&lt;w:lsdException w:name="Colorful List" w:semiHidden="0" w:uiPriority="72" w:unhideWhenUsed="0"/&gt;&lt;w:lsdException w:name="Colorful Grid" w:semiHidden="0" w:uiPriority="73" w:unhideWhenUsed="0"/&gt;&lt;w:lsdException w:name="Light Shading Accent 1" w:semiHidden="0" w:uiPriority="60" w:unhideWhenUsed="0"/&gt;&lt;w:lsdException w:name="Light List Accent 1" w:semiHidden="0" w:uiPriority="61" w:unhideWhenUsed="0"/&gt;&lt;w:lsdException w:name="Light Grid Accent 1" w:semiHidden="0" w:uiPriority="62" w:unhideWhenUsed="0"/&gt;&lt;w:lsdException w:name="Medium Shading 1 Accent 1" w:semiHidden="0" w:uiPriority="63" w:unhideWhenUsed="0"/&gt;&lt;w:lsdException w:name="Medium Shading 2 Accent 1" w:semiHidden="0" w:uiPriority="64" w:unhideWhenUsed="0"/&gt;&lt;w:lsdException w:name="Medium List 1 Accent 1" w:semiHidden="0" w:uiPriority="65" w:unhideWhenUsed="0"/&gt;&lt;w:lsdException w:name="Revision" w:unhideWhenUsed="0"/&gt;&lt;w:lsdException w:name="List Paragraph" w:semiHidden="0" w:uiPriority="34" w:unhideWhenUsed="0"/&gt;&lt;w:lsdException w:name="Quote" w:semiHidden="0" w:uiPriority="29" w:unhideWhenUsed="0"/&gt;&lt;w:lsdException w:name="Intense Quote" w:semiHidden="0" w:uiPriority="30" w:unhideWhenUsed="0"/&gt;&lt;w:lsdException w:name="Medium List 2 Accent 1" w:semiHidden="0" w:uiPriority="66" w:unhideWhenUsed="0"/&gt;&lt;w:lsdException w:name="Medium Grid 1 Accent 1" w:semiHidden="0" w:uiPriority="67" w:unhideWhenUsed="0"/&gt;&lt;w:lsdException w:name="Medium Grid 2 Accent 1" w:semiHidden="0" w:uiPriority="68" w:unhideWhenUsed="0"/&gt;&lt;w:lsdException w:name="Medium Grid 3 Accent 1" w:semiHidden="0" w:uiPriority="69" w:unhideWhenUsed="0"/&gt;&lt;w:lsdException w:name="Dark List Accent 1" w:semiHidden="0" w:uiPriority="70" w:unhideWhenUsed="0"/&gt;&lt;w:lsdException w:name="Colorful Shading Accent 1" w:semiHidden="0" w:uiPriority="71" w:unhideWhenUsed="0"/&gt;&lt;w:lsdException w:name="Colorful List Accent 1" w:semiHidden="0" w:uiPriority="72" w:unhideWhenUsed="0"/&gt;&lt;w:lsdException w:name="Colorful Grid Accent 1" w:semiHidden="0" w:uiPriority="73" w:unhideWhenUsed="0"/&gt;&lt;w:lsdException w:name="Light Shading Accent 2" w:semiHidden="0" w:uiPriority="60" w:unhideWhenUsed="0"/&gt;&lt;w:lsdException w:name="Light List Accent 2" w:semiHidden="0" w:uiPriority="61" w:unhideWhenUsed="0"/&gt;&lt;w:lsdException w:name="Light Grid Accent 2" w:semiHidden="0" w:uiPriority="62" w:unhideWhenUsed="0"/&gt;&lt;w:lsdException w:name="Medium Shading 1 Accent 2" w:semiHidden="0" w:uiPriority="63" w:unhideWhenUsed="0"/&gt;&lt;w:lsdException w:name="Medium Shading 2 Accent 2" w:semiHidden="0" w:uiPriority="64" w:unhideWhenUsed="0"/&gt;&lt;w:lsdException w:name="Medium List 1 Accent 2" w:semiHidden="0" w:uiPriority="65" w:unhideWhenUsed="0"/&gt;&lt;w:lsdException w:name="Medium List 2 Accent 2" w:semiHidden="0" w:uiPriority="66" w:unhideWhenUsed="0"/&gt;&lt;w:lsdException w:name="Medium Grid 1 Accent 2" w:semiHidden="0" w:uiPriority="67" w:unhideWhenUsed="0"/&gt;&lt;w:lsdException w:name="Medium Grid 2 Accent 2" w:semiHidden="0" w:uiPriority="68" w:unhideWhenUsed="0"/&gt;&lt;w:lsdException w:name="Medium Grid 3 Accent 2" w:semiHidden="0" w:uiPriority="69" w:unhideWhenUsed="0"/&gt;&lt;w:lsdException w:name="Dark List Accent 2" w:semiHidden="0" w:uiPriority="70" w:unhideWhenUsed="0"/&gt;&lt;w:lsdException w:name="Colorful Shading Accent 2" w:semiHidden="0" w:uiPriority="71" w:unhideWhenUsed="0"/&gt;&lt;w:lsdException w:name="Colorful List Accent 2" w:semiHidden="0" w:uiPriority="72" w:unhideWhenUsed="0"/&gt;&lt;w:lsdException w:name="Colorful Grid Accent 2" w:semiHidden="0" w:uiPriority="73" w:unhideWhenUsed="0"/&gt;&lt;w:lsdException w:name="Light Shading Accent 3" w:semiHidden="0" w:uiPriority="60" w:unhideWhenUsed="0"/&gt;&lt;w:lsdException w:name="Light List Accent 3" w:semiHidden="0" w:uiPriority="61" w:unhideWhenUsed="0"/&gt;&lt;w:lsdException w:name="Light Grid Accent 3" w:semiHidden="0" w:uiPriority="62" w:unhideWhenUsed="0"/&gt;&lt;w:lsdException w:name="Medium Shading 1 Accent 3" w:semiHidden="0" w:uiPriority="63" w:unhideWhenUsed="0"/&gt;&lt;w:lsdException w:name="Medium Shading 2 Accent 3" w:semiHidden="0" w:uiPriority="64" w:unhideWhenUsed="0"/&gt;&lt;w:lsdException w:name="Medium List 1 Accent 3" w:semiHidden="0" w:uiPriority="65" w:unhideWhenUsed="0"/&gt;&lt;w:lsdException w:name="Medium List 2 Accent 3" w:semiHidden="0" w:uiPriority="66" w:unhideWhenUsed="0"/&gt;&lt;w:lsdException w:name="Medium Grid 1 Accent 3" w:semiHidden="0" w:uiPriority="67" w:unhideWhenUsed="0"/&gt;&lt;w:lsdException w:name="Medium Grid 2 Accent 3" w:semiHidden="0" w:uiPriority="68" w:unhideWhenUsed="0"/&gt;&lt;w:lsdException w:name="Medium Grid 3 Accent 3" w:semiHidden="0" w:uiPriority="69" w:unhideWhenUsed="0"/&gt;&lt;w:lsdException w:name="Dark List Accent 3" w:semiHidden="0" w:uiPriority="70" w:unhideWhenUsed="0"/&gt;&lt;w:lsdException w:name="Colorful Shading Accent 3" w:semiHidden="0" w:uiPriority="71" w:unhideWhenUsed="0"/&gt;&lt;w:lsdException w:name="Colorful List Accent 3" w:semiHidden="0" w:uiPriority="72" w:unhideWhenUsed="0"/&gt;&lt;w:lsdException w:name="Colorful Grid Accent 3" w:semiHidden="0" w:uiPriority="73" w:unhideWhenUsed="0"/&gt;&lt;w:lsdException w:name="Light Shading Accent 4" w:semiHidden="0" w:uiPriority="60" w:unhideWhenUsed="0"/&gt;&lt;w:lsdException w:name="Light List Accent 4" w:semiHidden="0" w:uiPriority="61" w:unhideWhenUsed="0"/&gt;&lt;w:lsdException w:name="Light Grid Accent 4" w:semiHidden="0" w:uiPriority="62" w:unhideWhenUsed="0"/&gt;&lt;w:lsdException w:name="Medium Shading 1 Accent 4" w:semiHidden="0" w:uiPriority="63" w:unhideWhenUsed="0"/&gt;&lt;w:lsdException w:name="Medium Shading 2 Accent 4" w:semiHidden="0" w:uiPriority="64" w:unhideWhenUsed="0"/&gt;&lt;w:lsdException w:name="Medium List 1 Accent 4" w:semiHidden="0" w:uiPriority="65" w:unhideWhenUsed="0"/&gt;&lt;w:lsdException w:name="Medium List 2 Accent 4" w:semiHidden="0" w:uiPriority="66" w:unhideWhenUsed="0"/&gt;&lt;w:lsdException w:name="Medium Grid 1 Accent 4" w:semiHidden="0" w:uiPriority="67" w:unhideWhenUsed="0"/&gt;&lt;w:lsdException w:name="Medium Grid 2 Accent 4" w:semiHidden="0" w:uiPriority="68" w:unhideWhenUsed="0"/&gt;&lt;w:lsdException w:name="Medium Grid 3 Accent 4" w:semiHidden="0" w:uiPriority="69" w:unhideWhenUsed="0"/&gt;&lt;w:lsdException w:name="Dark List Accent 4" w:semiHidden="0" w:uiPriority="70" w:unhideWhenUsed="0"/&gt;&lt;w:lsdException w:name="Colorful Shading Accent 4" w:semiHidden="0" w:uiPriority="71" w:unhideWhenUsed="0"/&gt;&lt;w:lsdException w:name="Colorful List Accent 4" w:semiHidden="0" w:uiPriority="72" w:unhideWhenUsed="0"/&gt;&lt;w:lsdException w:name="Colorful Grid Accent 4" w:semiHidden="0" w:uiPriority="73" w:unhideWhenUsed="0"/&gt;&lt;w:lsdException w:name="Light Shading Accent 5" w:semiHidden="0" w:uiPriority="60" w:unhideWhenUsed="0"/&gt;&lt;w:lsdException w:name="Light List Accent 5" w:semiHidden="0" w:uiPriority="61" w:unhideWhenUsed="0"/&gt;&lt;w:lsdException w:name="Light Grid Accent 5" w:semiHidden="0" w:uiPriority="62" w:unhideWhenUsed="0"/&gt;&lt;w:lsdException w:name="Medium Shading 1 Accent 5" w:semiHidden="0" w:uiPriority="63" w:unhideWhenUsed="0"/&gt;&lt;w:lsdException w:name="Medium Shading 2 Accent 5" w:semiHidden="0" w:uiPriority="64" w:unhideWhenUsed="0"/&gt;&lt;w:lsdException w:name="Medium List 1 Accent 5" w:semiHidden="0" w:uiPriority="65" w:unhideWhenUsed="0"/&gt;&lt;w:lsdException w:name="Medium List 2 Accent 5" w:semiHidden="0" w:uiPriority="66" w:unhideWhenUsed="0"/&gt;&lt;w:lsdException w:name="Medium Grid 1 Accent 5" w:semiHidden="0" w:uiPriority="67" w:unhideWhenUsed="0"/&gt;&lt;w:lsdException w:name="Medium Grid 2 Accent 5" w:semiHidden="0" w:uiPriority="68" w:unhideWhenUsed="0"/&gt;&lt;w:lsdException w:name="Medium Grid 3 Accent 5" w:semiHidden="0" w:uiPriority="69" w:unhideWhenUsed="0"/&gt;&lt;w:lsdException w:name="Dark List Accent 5" w:semiHidden="0" w:uiPriority="70" w:unhideWhenUsed="0"/&gt;&lt;w:lsdException w:name="Colorful Shading Accent 5" w:semiHidden="0" w:uiPriority="71" w:unhideWhenUsed="0"/&gt;&lt;w:lsdException w:name="Colorful List Accent 5" w:semiHidden="0" w:uiPriority="72" w:unhideWhenUsed="0"/&gt;&lt;w:lsdException w:name="Colorful Grid Accent 5" w:semiHidden="0" w:uiPriority="73" w:unhideWhenUsed="0"/&gt;&lt;w:lsdException w:name="Light Shading Accent 6" w:semiHidden="0" w:uiPriority="60" w:unhideWhenUsed="0"/&gt;&lt;w:lsdException w:name="Light List Accent 6" w:semiHidden="0" w:uiPriority="61" w:unhideWhenUsed="0"/&gt;&lt;w:lsdException w:name="Light Grid Accent 6" w:semiHidden="0" w:uiPriority="62" w:unhideWhenUsed="0"/&gt;&lt;w:lsdException w:name="Medium Shading 1 Accent 6" w:semiHidden="0" w:uiPriority="63" w:unhideWhenUsed="0"/&gt;&lt;w:lsdException w:name="Medium Shading 2 Accent 6" w:semiHidden="0" w:uiPriority="64" w:unhideWhenUsed="0"/&gt;&lt;w:lsdException w:name="Medium List 1 Accent 6" w:semiHidden="0" w:uiPriority="65" w:unhideWhenUsed="0"/&gt;&lt;w:lsdException w:name="Medium List 2 Accent 6" w:semiHidden="0" w:uiPriority="66" w:unhideWhenUsed="0"/&gt;&lt;w:lsdException w:name="Medium Grid 1 Accent 6" w:semiHidden="0" w:uiPriority="67" w:unhideWhenUsed="0"/&gt;&lt;w:lsdException w:name="Medium Grid 2 Accent 6" w:semiHidden="0" w:uiPriority="68" w:unhideWhenUsed="0"/&gt;&lt;w:lsdException w:name="Medium Grid 3 Accent 6" w:semiHidden="0" w:uiPriority="69" w:unhideWhenUsed="0"/&gt;&lt;w:lsdException w:name="Dark List Accent 6" w:semiHidden="0" w:uiPriority="70" w:unhideWhenUsed="0"/&gt;&lt;w:lsdException w:name="Colorful Shading Accent 6" w:semiHidden="0" w:uiPriority="71" w:unhideWhenUsed="0"/&gt;&lt;w:lsdException w:name="Colorful List Accent 6" w:semiHidden="0" w:uiPriority="72" w:unhideWhenUsed="0"/&gt;&lt;w:lsdException w:name="Colorful Grid Accent 6" w:semiHidden="0" w:uiPriority="73" w:unhideWhenUsed="0"/&gt;&lt;w:lsdException w:name="Subtle Emphasis" w:semiHidden="0" w:uiPriority="19" w:unhideWhenUsed="0"/&gt;&lt;w:lsdException w:name="Intense Emphasis" w:semiHidden="0" w:uiPriority="21" w:unhideWhenUsed="0"/&gt;&lt;w:lsdException w:name="Subtle Reference" w:semiHidden="0" w:uiPriority="31" w:unhideWhenUsed="0"/&gt;&lt;w:lsdException w:name="Intense Reference" w:semiHidden="0" w:uiPriority="32" w:unhideWhenUsed="0"/&gt;&lt;w:lsdException w:name="Book Title" w:semiHidden="0" w:uiPriority="33" w:unhideWhenUsed="0"/&gt;&lt;w:lsdException w:name="Bibliography" w:uiPriority="37"/&gt;&lt;w:lsdException w:name="TOC Heading" w:uiPriority="39" w:qFormat="1"/&gt;&lt;/w:latentStyles&gt;&lt;w:style w:type="paragraph" w:default="1" w:styleId="Normal"&gt;&lt;w:name w:val="Normal"/&gt;&lt;w:semiHidden/&gt;&lt;w:rsid w:val="000F7BCD"/&gt;&lt;/w:style&gt;&lt;w:style w:type="paragraph" w:styleId="Overskrift1"&gt;&lt;w:name w:val="heading 1"/&gt;&lt;w:basedOn w:val="Brdtekst"/&gt;&lt;w:next w:val="Brdtekst"/&gt;&lt;w:link w:val="Overskrift1Tegn"/&gt;&lt;w:qFormat/&gt;&lt;w:rsid w:val="00190CD8"/&gt;&lt;w:pPr&gt;&lt;w:keepNext/&gt;&lt;w:keepLines/&gt;&lt;w:numPr&gt;&lt;w:numId w:val="4"/&gt;&lt;/w:numPr&gt;&lt;w:spacing w:before="480" w:after="120"/&gt;&lt;w:outlineLvl w:val="0"/&gt;&lt;/w:pPr&gt;&lt;w:rPr&gt;&lt;w:b/&gt;&lt;w:bCs/&gt;&lt;w:kern w:val="32"/&gt;&lt;w:sz w:val="32"/&gt;&lt;w:szCs w:val="32"/&gt;&lt;w:lang w:eastAsia="en-GB"/&gt;&lt;/w:rPr&gt;&lt;/w:style&gt;&lt;w:style w:type="paragraph" w:styleId="Overskrift2"&gt;&lt;w:name w:val="heading 2"/&gt;&lt;w:basedOn w:val="Overskrift1"/&gt;&lt;w:next w:val="Brdtekst"/&gt;&lt;w:link w:val="Overskrift2Tegn"/&gt;&lt;w:uiPriority w:val="1"/&gt;&lt;w:qFormat/&gt;&lt;w:rsid w:val="00190CD8"/&gt;&lt;w:pPr&gt;&lt;w:numPr&gt;&lt;w:ilvl w:val="1"/&gt;&lt;/w:numPr&gt;&lt;w:spacing w:before="240"/&gt;&lt;w:outlineLvl w:val="1"/&gt;&lt;/w:pPr&gt;&lt;w:rPr&gt;&lt;w:bCs w:val="0"/&gt;&lt;w:iCs/&gt;&lt;w:sz w:val="24"/&gt;&lt;w:szCs w:val="28"/&gt;&lt;/w:rPr&gt;&lt;/w:style&gt;&lt;w:style w:type="paragraph" w:styleId="Overskrift3"&gt;&lt;w:name w:val="heading 3"/&gt;&lt;w:basedOn w:val="Overskrift2"/&gt;&lt;w:next w:val="Brdtekst"/&gt;&lt;w:link w:val="Overskrift3Tegn"/&gt;&lt;w:uiPriority w:val="2"/&gt;&lt;w:qFormat/&gt;&lt;w:rsid w:val="00190CD8"/&gt;&lt;w:pPr&gt;&lt;w:numPr&gt;&lt;w:ilvl w:val="2"/&gt;&lt;/w:numPr&gt;&lt;w:outlineLvl w:val="2"/&gt;&lt;/w:pPr&gt;&lt;w:rPr&gt;&lt;w:bCs/&gt;&lt;w:szCs w:val="26"/&gt;&lt;/w:rPr&gt;&lt;/w:style&gt;&lt;w:style w:type="paragraph" w:styleId="Overskrift4"&gt;&lt;w:name w:val="heading 4"/&gt;&lt;w:basedOn w:val="Overskrift3"/&gt;&lt;w:next w:val="Brdtekst"/&gt;&lt;w:link w:val="Overskrift4Tegn"/&gt;&lt;w:uiPriority w:val="3"/&gt;&lt;w:qFormat/&gt;&lt;w:rsid w:val="001C1AB3"/&gt;&lt;w:pPr&gt;&lt;w:numPr&gt;&lt;w:ilvl w:val="3"/&gt;&lt;/w:numPr&gt;&lt;w:spacing w:line="240" w:lineRule="auto"/&gt;&lt;w:outlineLvl w:val="3"/&gt;&lt;/w:pPr&gt;&lt;w:rPr&gt;&lt;w:bCs w:val="0"/&gt;&lt;w:iCs w:val="0"/&gt;&lt;/w:rPr&gt;&lt;/w:style&gt;&lt;w:style w:type="paragraph" w:styleId="Overskrift5"&gt;&lt;w:name w:val="heading 5"/&gt;&lt;w:basedOn w:val="Normal"/&gt;&lt;w:next w:val="Normal"/&gt;&lt;w:link w:val="Overskrift5Tegn"/&gt;&lt;w:uiPriority w:val="9"/&gt;&lt;w:semiHidden/&gt;&lt;w:rsid w:val="003E23E2"/&gt;&lt;w:pPr&gt;&lt;w:keepNext/&gt;&lt;w:keepLines/&gt;&lt;w:spacing w:before="200" w:after="0"/&gt;&lt;w:outlineLvl w:val="4"/&gt;&lt;/w:pPr&gt;&lt;w:rPr&gt;&lt;w:rFonts w:asciiTheme="majorHAnsi" w:eastAsiaTheme="majorEastAsia" w:hAnsiTheme="majorHAnsi" w:cstheme="majorBidi"/&gt;&lt;w:color w:val="243F60" w:themeColor="accent1" w:themeShade="7F"/&gt;&lt;/w:rPr&gt;&lt;/w:style&gt;&lt;w:style w:type="character" w:default="1" w:styleId="Standardskrifttypeiafsnit"&gt;&lt;w:name w:val="Default Paragraph Font"/&gt;&lt;w:uiPriority w:val="1"/&gt;&lt;w:semiHidden/&gt;&lt;w:unhideWhenUsed/&gt;&lt;/w:style&gt;&lt;w:style w:type="table" w:default="1" w:styleId="Tabel-Normal"&gt;&lt;w:name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w:styleId="Ingenoversigt"&gt;&lt;w:name w:val="No List"/&gt;&lt;w:uiPriority w:val="99"/&gt;&lt;w:semiHidden/&gt;&lt;w:unhideWhenUsed/&gt;&lt;/w:style&gt;&lt;w:style w:type="character" w:customStyle="1" w:styleId="Overskrift1Tegn"&gt;&lt;w:name w:val="Overskrift 1 Tegn"/&gt;&lt;w:link w:val="Overskrift1"/&gt;&lt;w:rsid w:val="006734B9"/&gt;&lt;w:rPr&gt;&lt;w:rFonts w:eastAsia="Times New Roman" w:cs="Times New Roman"/&gt;&lt;w:b/&gt;&lt;w:bCs/&gt;&lt;w:kern w:val="32"/&gt;&lt;w:sz w:val="32"/&gt;&lt;w:szCs w:val="32"/&gt;&lt;w:lang w:val="en-GB" w:eastAsia="en-GB"/&gt;&lt;/w:rPr&gt;&lt;/w:style&gt;&lt;w:style w:type="paragraph" w:styleId="Sidehoved"&gt;&lt;w:name w:val="header"/&gt;&lt;w:basedOn w:val="Normal"/&gt;&lt;w:link w:val="SidehovedTegn"/&gt;&lt;w:uiPriority w:val="99"/&gt;&lt;w:unhideWhenUsed/&gt;&lt;w:rsid w:val="007F6029"/&gt;&lt;w:pPr&gt;&lt;w:tabs&gt;&lt;w:tab w:val="center" w:pos="4819"/&gt;&lt;w:tab w:val="right" w:pos="9638"/&gt;&lt;/w:tabs&gt;&lt;w:spacing w:after="0" w:line="240" w:lineRule="auto"/&gt;&lt;/w:pPr&gt;&lt;/w:style&gt;&lt;w:style w:type="character" w:customStyle="1" w:styleId="SidehovedTegn"&gt;&lt;w:name w:val="Sidehoved Tegn"/&gt;&lt;w:basedOn w:val="Standardskrifttypeiafsnit"/&gt;&lt;w:link w:val="Sidehoved"/&gt;&lt;w:uiPriority w:val="99"/&gt;&lt;w:rsid w:val="007F6029"/&gt;&lt;/w:style&gt;&lt;w:style w:type="paragraph" w:styleId="Sidefod"&gt;&lt;w:name w:val="footer"/&gt;&lt;w:basedOn w:val="Normal"/&gt;&lt;w:link w:val="SidefodTegn"/&gt;&lt;w:uiPriority w:val="99"/&gt;&lt;w:unhideWhenUsed/&gt;&lt;w:rsid w:val="007F6029"/&gt;&lt;w:pPr&gt;&lt;w:tabs&gt;&lt;w:tab w:val="center" w:pos="4819"/&gt;&lt;w:tab w:val="right" w:pos="9638"/&gt;&lt;/w:tabs&gt;&lt;w:spacing w:after="0" w:line="240" w:lineRule="auto"/&gt;&lt;/w:pPr&gt;&lt;/w:style&gt;&lt;w:style w:type="character" w:customStyle="1" w:styleId="SidefodTegn"&gt;&lt;w:name w:val="Sidefod Tegn"/&gt;&lt;w:basedOn w:val="Standardskrifttypeiafsnit"/&gt;&lt;w:link w:val="Sidefod"/&gt;&lt;w:uiPriority w:val="99"/&gt;&lt;w:rsid w:val="007F6029"/&gt;&lt;/w:style&gt;&lt;w:style w:type="character" w:styleId="Pladsholdertekst"&gt;&lt;w:name w:val="Placeholder Text"/&gt;&lt;w:basedOn w:val="Standardskrifttypeiafsnit"/&gt;&lt;w:uiPriority w:val="99"/&gt;&lt;w:semiHidden/&gt;&lt;w:rsid w:val="007F6029"/&gt;&lt;w:rPr&gt;&lt;w:color w:val="808080"/&gt;&lt;/w:rPr&gt;&lt;/w:style&gt;&lt;w:style w:type="paragraph" w:styleId="Markeringsbobletekst"&gt;&lt;w:name w:val="Balloon Text"/&gt;&lt;w:basedOn w:val="Normal"/&gt;&lt;w:link w:val="MarkeringsbobletekstTegn"/&gt;&lt;w:uiPriority w:val="99"/&gt;&lt;w:semiHidden/&gt;&lt;w:unhideWhenUsed/&gt;&lt;w:rsid w:val="007F6029"/&gt;&lt;w:pPr&gt;&lt;w:spacing w:after="0" w:line="240" w:lineRule="auto"/&gt;&lt;/w:pPr&gt;&lt;w:rPr&gt;&lt;w:rFonts w:ascii="Tahoma" w:hAnsi="Tahoma" w:cs="Tahoma"/&gt;&lt;w:sz w:val="16"/&gt;&lt;w:szCs w:val="16"/&gt;&lt;/w:rPr&gt;&lt;/w:style&gt;&lt;w:style w:type="character" w:customStyle="1" w:styleId="MarkeringsbobletekstTegn"&gt;&lt;w:name w:val="Markeringsbobletekst Tegn"/&gt;&lt;w:basedOn w:val="Standardskrifttypeiafsnit"/&gt;&lt;w:link w:val="Markeringsbobletekst"/&gt;&lt;w:uiPriority w:val="99"/&gt;&lt;w:semiHidden/&gt;&lt;w:rsid w:val="007F6029"/&gt;&lt;w:rPr&gt;&lt;w:rFonts w:ascii="Tahoma" w:hAnsi="Tahoma" w:cs="Tahoma"/&gt;&lt;w:sz w:val="16"/&gt;&lt;w:szCs w:val="16"/&gt;&lt;/w:rPr&gt;&lt;/w:style&gt;&lt;w:style w:type="table" w:styleId="Tabel-Gitter"&gt;&lt;w:name w:val="Table Grid"/&gt;&lt;w:basedOn w:val="Tabel-Normal"/&gt;&lt;w:rsid w:val="001C7E31"/&gt;&lt;w:pPr&gt;&lt;w:spacing w:after="0"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w:type="paragraph" w:styleId="Indholdsfortegnelse1"&gt;&lt;w:name w:val="toc 1"/&gt;&lt;w:next w:val="Normal"/&gt;&lt;w:uiPriority w:val="39"/&gt;&lt;w:rsid w:val="006D49D8"/&gt;&lt;w:pPr&gt;&lt;w:tabs&gt;&lt;w:tab w:val="left" w:pos="454"/&gt;&lt;w:tab w:val="right" w:leader="dot" w:pos="9639"/&gt;&lt;/w:tabs&gt;&lt;w:spacing w:before="120" w:after="0" w:line="240" w:lineRule="auto"/&gt;&lt;w:ind w:left="397" w:right="454" w:hanging="397"/&gt;&lt;/w:pPr&gt;&lt;w:rPr&gt;&lt;w:rFonts w:eastAsia="Times New Roman" w:cs="Times New Roman"/&gt;&lt;w:b/&gt;&lt;w:sz w:val="22"/&gt;&lt;w:szCs w:val="32"/&gt;&lt;w:lang w:val="en-GB"/&gt;&lt;/w:rPr&gt;&lt;/w:style&gt;&lt;w:style w:type="paragraph" w:customStyle="1" w:styleId="StyleTemplateHeader"&gt;&lt;w:name w:val="Style Template Header"/&gt;&lt;w:uiPriority w:val="29"/&gt;&lt;w:unhideWhenUsed/&gt;&lt;w:rsid w:val="006C6C08"/&gt;&lt;w:pPr&gt;&lt;w:spacing w:after="0" w:line="240" w:lineRule="auto"/&gt;&lt;/w:pPr&gt;&lt;w:rPr&gt;&lt;w:sz w:val="18"/&gt;&lt;w:lang w:val="en-GB"/&gt;&lt;/w:rPr&gt;&lt;/w:style&gt;&lt;w:style w:type="paragraph" w:styleId="Brdtekst"&gt;&lt;w:name w:val="Body Text"/&gt;&lt;w:link w:val="BrdtekstTegn"/&gt;&lt;w:qFormat/&gt;&lt;w:rsid w:val="00597FCD"/&gt;&lt;w:pPr&gt;&lt;w:suppressAutoHyphens/&gt;&lt;w:spacing w:after="240"/&gt;&lt;/w:pPr&gt;&lt;w:rPr&gt;&lt;w:rFonts w:eastAsia="Times New Roman" w:cs="Times New Roman"/&gt;&lt;w:lang w:val="en-GB"/&gt;&lt;/w:rPr&gt;&lt;/w:style&gt;&lt;w:style w:type="character" w:customStyle="1" w:styleId="BrdtekstTegn"&gt;&lt;w:name w:val="Brødtekst Tegn"/&gt;&lt;w:basedOn w:val="Standardskrifttypeiafsnit"/&gt;&lt;w:link w:val="Brdtekst"/&gt;&lt;w:rsid w:val="00597FCD"/&gt;&lt;w:rPr&gt;&lt;w:rFonts w:eastAsia="Times New Roman" w:cs="Times New Roman"/&gt;&lt;w:lang w:val="en-GB"/&gt;&lt;/w:rPr&gt;&lt;/w:style&gt;&lt;w:style w:type="paragraph" w:styleId="Ingenafstand"&gt;&lt;w:name w:val="No Spacing"/&gt;&lt;w:uiPriority w:val="1"/&gt;&lt;w:semiHidden/&gt;&lt;w:rsid w:val="00F82051"/&gt;&lt;w:pPr&gt;&lt;w:spacing w:after="0" w:line="240" w:lineRule="auto"/&gt;&lt;/w:pPr&gt;&lt;/w:style&gt;&lt;w:style w:type="character" w:customStyle="1" w:styleId="Overskrift2Tegn"&gt;&lt;w:name w:val="Overskrift 2 Tegn"/&gt;&lt;w:link w:val="Overskrift2"/&gt;&lt;w:uiPriority w:val="1"/&gt;&lt;w:rsid w:val="00190CD8"/&gt;&lt;w:rPr&gt;&lt;w:rFonts w:eastAsia="Times New Roman" w:cs="Times New Roman"/&gt;&lt;w:b/&gt;&lt;w:iCs/&gt;&lt;w:kern w:val="32"/&gt;&lt;w:szCs w:val="28"/&gt;&lt;w:lang w:val="en-GB" w:eastAsia="en-GB"/&gt;&lt;/w:rPr&gt;&lt;/w:style&gt;&lt;w:style w:type="paragraph" w:styleId="Indholdsfortegnelse2"&gt;&lt;w:name w:val="toc 2"/&gt;&lt;w:basedOn w:val="Indholdsfortegnelse1"/&gt;&lt;w:next w:val="Normal"/&gt;&lt;w:uiPriority w:val="39"/&gt;&lt;w:rsid w:val="006D49D8"/&gt;&lt;w:pPr&gt;&lt;w:tabs&gt;&lt;w:tab w:val="clear" w:pos="454"/&gt;&lt;w:tab w:val="left" w:pos="624"/&gt;&lt;/w:tabs&gt;&lt;w:spacing w:before="0"/&gt;&lt;w:ind w:left="1134" w:hanging="737"/&gt;&lt;/w:pPr&gt;&lt;w:rPr&gt;&lt;w:b w:val="0"/&gt;&lt;w:szCs w:val="24"/&gt;&lt;/w:rPr&gt;&lt;/w:style&gt;&lt;w:style w:type="character" w:styleId="Hyperlink"&gt;&lt;w:name w:val="Hyperlink"/&gt;&lt;w:basedOn w:val="Standardskrifttypeiafsnit"/&gt;&lt;w:uiPriority w:val="99"/&gt;&lt;w:unhideWhenUsed/&gt;&lt;w:rsid w:val="001A4D3B"/&gt;&lt;w:rPr&gt;&lt;w:color w:val="0000FF" w:themeColor="hyperlink"/&gt;&lt;w:u w:val="single"/&gt;&lt;/w:rPr&gt;&lt;/w:style&gt;&lt;w:style w:type="character" w:customStyle="1" w:styleId="Overskrift3Tegn"&gt;&lt;w:name w:val="Overskrift 3 Tegn"/&gt;&lt;w:link w:val="Overskrift3"/&gt;&lt;w:uiPriority w:val="2"/&gt;&lt;w:rsid w:val="006734B9"/&gt;&lt;w:rPr&gt;&lt;w:rFonts w:eastAsia="Times New Roman" w:cs="Times New Roman"/&gt;&lt;w:b/&gt;&lt;w:bCs/&gt;&lt;w:iCs/&gt;&lt;w:kern w:val="32"/&gt;&lt;w:szCs w:val="26"/&gt;&lt;w:lang w:val="en-GB" w:eastAsia="en-GB"/&gt;&lt;/w:rPr&gt;&lt;/w:style&gt;&lt;w:style w:type="character" w:customStyle="1" w:styleId="Overskrift4Tegn"&gt;&lt;w:name w:val="Overskrift 4 Tegn"/&gt;&lt;w:link w:val="Overskrift4"/&gt;&lt;w:uiPriority w:val="3"/&gt;&lt;w:rsid w:val="006734B9"/&gt;&lt;w:rPr&gt;&lt;w:rFonts w:eastAsia="Times New Roman" w:cs="Times New Roman"/&gt;&lt;w:b/&gt;&lt;w:kern w:val="32"/&gt;&lt;w:szCs w:val="26"/&gt;&lt;w:lang w:val="en-GB" w:eastAsia="en-GB"/&gt;&lt;/w:rPr&gt;&lt;/w:style&gt;&lt;w:style w:type="paragraph" w:customStyle="1" w:styleId="Heading16pt"&gt;&lt;w:name w:val="Heading 16pt"/&gt;&lt;w:next w:val="Brdtekst"/&gt;&lt;w:uiPriority w:val="4"/&gt;&lt;w:qFormat/&gt;&lt;w:rsid w:val="008C7C39"/&gt;&lt;w:pPr&gt;&lt;w:keepNext/&gt;&lt;w:pageBreakBefore/&gt;&lt;w:suppressAutoHyphens/&gt;&lt;w:spacing w:before="480" w:after="120"/&gt;&lt;w:outlineLvl w:val="0"/&gt;&lt;/w:pPr&gt;&lt;w:rPr&gt;&lt;w:rFonts w:eastAsia="Times New Roman" w:cs="Times New Roman"/&gt;&lt;w:b/&gt;&lt;w:bCs/&gt;&lt;w:kern w:val="32"/&gt;&lt;w:sz w:val="32"/&gt;&lt;w:szCs w:val="32"/&gt;&lt;w:lang w:val="en-GB" w:eastAsia="en-GB"/&gt;&lt;/w:rPr&gt;&lt;/w:style&gt;&lt;w:style w:type="paragraph" w:styleId="Titel"&gt;&lt;w:name w:val="Title"/&gt;&lt;w:basedOn w:val="Normal"/&gt;&lt;w:next w:val="Normal"/&gt;&lt;w:link w:val="TitelTegn"/&gt;&lt;w:uiPriority w:val="10"/&gt;&lt;w:semiHidden/&gt;&lt;w:rsid w:val="009C4CD1"/&gt;&lt;w:pPr&gt;&lt;w:pBdr&gt;&lt;w:bottom w:val="single" w:sz="8" w:space="4" w:color="4F81BD" w:themeColor="accent1"/&gt;&lt;/w:pBdr&gt;&lt;w:spacing w:after="300" w:line="240" w:lineRule="auto"/&gt;&lt;w:contextualSpacing/&gt;&lt;/w:pPr&gt;&lt;w:rPr&gt;&lt;w:rFonts w:asciiTheme="majorHAnsi" w:eastAsiaTheme="majorEastAsia" w:hAnsiTheme="majorHAnsi" w:cstheme="majorBidi"/&gt;&lt;w:color w:val="17365D" w:themeColor="text2" w:themeShade="BF"/&gt;&lt;w:spacing w:val="5"/&gt;&lt;w:kern w:val="28"/&gt;&lt;w:sz w:val="52"/&gt;&lt;w:szCs w:val="52"/&gt;&lt;/w:rPr&gt;&lt;/w:style&gt;&lt;w:style w:type="character" w:customStyle="1" w:styleId="TitelTegn"&gt;&lt;w:name w:val="Titel Tegn"/&gt;&lt;w:basedOn w:val="Standardskrifttypeiafsnit"/&gt;&lt;w:link w:val="Titel"/&gt;&lt;w:uiPriority w:val="10"/&gt;&lt;w:semiHidden/&gt;&lt;w:rsid w:val="002D7753"/&gt;&lt;w:rPr&gt;&lt;w:rFonts w:asciiTheme="majorHAnsi" w:eastAsiaTheme="majorEastAsia" w:hAnsiTheme="majorHAnsi" w:cstheme="majorBidi"/&gt;&lt;w:color w:val="17365D" w:themeColor="text2" w:themeShade="BF"/&gt;&lt;w:spacing w:val="5"/&gt;&lt;w:kern w:val="28"/&gt;&lt;w:sz w:val="52"/&gt;&lt;w:szCs w:val="52"/&gt;&lt;/w:rPr&gt;&lt;/w:style&gt;&lt;w:style w:type="paragraph" w:styleId="Undertitel"&gt;&lt;w:name w:val="Subtitle"/&gt;&lt;w:basedOn w:val="Normal"/&gt;&lt;w:next w:val="Normal"/&gt;&lt;w:link w:val="UndertitelTegn"/&gt;&lt;w:uiPriority w:val="11"/&gt;&lt;w:semiHidden/&gt;&lt;w:rsid w:val="009C4CD1"/&gt;&lt;w:pPr&gt;&lt;w:numPr&gt;&lt;w:ilvl w:val="1"/&gt;&lt;/w:numPr&gt;&lt;/w:pPr&gt;&lt;w:rPr&gt;&lt;w:rFonts w:asciiTheme="majorHAnsi" w:eastAsiaTheme="majorEastAsia" w:hAnsiTheme="majorHAnsi" w:cstheme="majorBidi"/&gt;&lt;w:i/&gt;&lt;w:iCs/&gt;&lt;w:color w:val="4F81BD" w:themeColor="accent1"/&gt;&lt;w:spacing w:val="15"/&gt;&lt;/w:rPr&gt;&lt;/w:style&gt;&lt;w:style w:type="character" w:customStyle="1" w:styleId="UndertitelTegn"&gt;&lt;w:name w:val="Undertitel Tegn"/&gt;&lt;w:basedOn w:val="Standardskrifttypeiafsnit"/&gt;&lt;w:link w:val="Undertitel"/&gt;&lt;w:uiPriority w:val="11"/&gt;&lt;w:semiHidden/&gt;&lt;w:rsid w:val="002D7753"/&gt;&lt;w:rPr&gt;&lt;w:rFonts w:asciiTheme="majorHAnsi" w:eastAsiaTheme="majorEastAsia" w:hAnsiTheme="majorHAnsi" w:cstheme="majorBidi"/&gt;&lt;w:i/&gt;&lt;w:iCs/&gt;&lt;w:color w:val="4F81BD" w:themeColor="accent1"/&gt;&lt;w:spacing w:val="15"/&gt;&lt;/w:rPr&gt;&lt;/w:style&gt;&lt;w:style w:type="character" w:styleId="Svagfremhvning"&gt;&lt;w:name w:val="Subtle Emphasis"/&gt;&lt;w:basedOn w:val="Standardskrifttypeiafsnit"/&gt;&lt;w:uiPriority w:val="19"/&gt;&lt;w:semiHidden/&gt;&lt;w:rsid w:val="009C4CD1"/&gt;&lt;w:rPr&gt;&lt;w:i/&gt;&lt;w:iCs/&gt;&lt;w:color w:val="808080" w:themeColor="text1" w:themeTint="7F"/&gt;&lt;/w:rPr&gt;&lt;/w:style&gt;&lt;w:style w:type="character" w:styleId="Fremhv"&gt;&lt;w:name w:val="Emphasis"/&gt;&lt;w:basedOn w:val="Standardskrifttypeiafsnit"/&gt;&lt;w:uiPriority w:val="20"/&gt;&lt;w:semiHidden/&gt;&lt;w:rsid w:val="009C4CD1"/&gt;&lt;w:rPr&gt;&lt;w:i/&gt;&lt;w:iCs/&gt;&lt;/w:rPr&gt;&lt;/w:style&gt;&lt;w:style w:type="character" w:styleId="Kraftigfremhvning"&gt;&lt;w:name w:val="Intense Emphasis"/&gt;&lt;w:basedOn w:val="Standardskrifttypeiafsnit"/&gt;&lt;w:uiPriority w:val="21"/&gt;&lt;w:semiHidden/&gt;&lt;w:rsid w:val="009C4CD1"/&gt;&lt;w:rPr&gt;&lt;w:b/&gt;&lt;w:bCs/&gt;&lt;w:i/&gt;&lt;w:iCs/&gt;&lt;w:color w:val="4F81BD" w:themeColor="accent1"/&gt;&lt;/w:rPr&gt;&lt;/w:style&gt;&lt;w:style w:type="character" w:styleId="Strk"&gt;&lt;w:name w:val="Strong"/&gt;&lt;w:basedOn w:val="Standardskrifttypeiafsnit"/&gt;&lt;w:uiPriority w:val="22"/&gt;&lt;w:semiHidden/&gt;&lt;w:rsid w:val="009C4CD1"/&gt;&lt;w:rPr&gt;&lt;w:b/&gt;&lt;w:bCs/&gt;&lt;/w:rPr&gt;&lt;/w:style&gt;&lt;w:style w:type="paragraph" w:styleId="Citat"&gt;&lt;w:name w:val="Quote"/&gt;&lt;w:basedOn w:val="Normal"/&gt;&lt;w:next w:val="Normal"/&gt;&lt;w:link w:val="CitatTegn"/&gt;&lt;w:uiPriority w:val="29"/&gt;&lt;w:semiHidden/&gt;&lt;w:rsid w:val="009C4CD1"/&gt;&lt;w:rPr&gt;&lt;w:i/&gt;&lt;w:iCs/&gt;&lt;w:color w:val="000000" w:themeColor="text1"/&gt;&lt;/w:rPr&gt;&lt;/w:style&gt;&lt;w:style w:type="character" w:customStyle="1" w:styleId="CitatTegn"&gt;&lt;w:name w:val="Citat Tegn"/&gt;&lt;w:basedOn w:val="Standardskrifttypeiafsnit"/&gt;&lt;w:link w:val="Citat"/&gt;&lt;w:uiPriority w:val="29"/&gt;&lt;w:semiHidden/&gt;&lt;w:rsid w:val="002D7753"/&gt;&lt;w:rPr&gt;&lt;w:i/&gt;&lt;w:iCs/&gt;&lt;w:color w:val="000000" w:themeColor="text1"/&gt;&lt;/w:rPr&gt;&lt;/w:style&gt;&lt;w:style w:type="paragraph" w:styleId="Strktcitat"&gt;&lt;w:name w:val="Intense Quote"/&gt;&lt;w:basedOn w:val="Normal"/&gt;&lt;w:next w:val="Normal"/&gt;&lt;w:link w:val="StrktcitatTegn"/&gt;&lt;w:uiPriority w:val="30"/&gt;&lt;w:semiHidden/&gt;&lt;w:rsid w:val="009C4CD1"/&gt;&lt;w:pPr&gt;&lt;w:pBdr&gt;&lt;w:bottom w:val="single" w:sz="4" w:space="4" w:color="4F81BD" w:themeColor="accent1"/&gt;&lt;/w:pBdr&gt;&lt;w:spacing w:before="200" w:after="280"/&gt;&lt;w:ind w:left="936" w:right="936"/&gt;&lt;/w:pPr&gt;&lt;w:rPr&gt;&lt;w:b/&gt;&lt;w:bCs/&gt;&lt;w:i/&gt;&lt;w:iCs/&gt;&lt;w:color w:val="4F81BD" w:themeColor="accent1"/&gt;&lt;/w:rPr&gt;&lt;/w:style&gt;&lt;w:style w:type="character" w:customStyle="1" w:styleId="StrktcitatTegn"&gt;&lt;w:name w:val="Stærkt citat Tegn"/&gt;&lt;w:basedOn w:val="Standardskrifttypeiafsnit"/&gt;&lt;w:link w:val="Strktcitat"/&gt;&lt;w:uiPriority w:val="30"/&gt;&lt;w:semiHidden/&gt;&lt;w:rsid w:val="002D7753"/&gt;&lt;w:rPr&gt;&lt;w:b/&gt;&lt;w:bCs/&gt;&lt;w:i/&gt;&lt;w:iCs/&gt;&lt;w:color w:val="4F81BD" w:themeColor="accent1"/&gt;&lt;/w:rPr&gt;&lt;/w:style&gt;&lt;w:style w:type="character" w:styleId="Svaghenvisning"&gt;&lt;w:name w:val="Subtle Reference"/&gt;&lt;w:basedOn w:val="Standardskrifttypeiafsnit"/&gt;&lt;w:uiPriority w:val="31"/&gt;&lt;w:semiHidden/&gt;&lt;w:rsid w:val="009C4CD1"/&gt;&lt;w:rPr&gt;&lt;w:smallCaps/&gt;&lt;w:color w:val="C0504D" w:themeColor="accent2"/&gt;&lt;w:u w:val="single"/&gt;&lt;/w:rPr&gt;&lt;/w:style&gt;&lt;w:style w:type="character" w:styleId="Kraftighenvisning"&gt;&lt;w:name w:val="Intense Reference"/&gt;&lt;w:basedOn w:val="Standardskrifttypeiafsnit"/&gt;&lt;w:uiPriority w:val="32"/&gt;&lt;w:semiHidden/&gt;&lt;w:rsid w:val="009C4CD1"/&gt;&lt;w:rPr&gt;&lt;w:b/&gt;&lt;w:bCs/&gt;&lt;w:smallCaps/&gt;&lt;w:color w:val="C0504D" w:themeColor="accent2"/&gt;&lt;w:spacing w:val="5"/&gt;&lt;w:u w:val="single"/&gt;&lt;/w:rPr&gt;&lt;/w:style&gt;&lt;w:style w:type="character" w:styleId="Bogenstitel"&gt;&lt;w:name w:val="Book Title"/&gt;&lt;w:basedOn w:val="Standardskrifttypeiafsnit"/&gt;&lt;w:uiPriority w:val="33"/&gt;&lt;w:semiHidden/&gt;&lt;w:rsid w:val="009C4CD1"/&gt;&lt;w:rPr&gt;&lt;w:b/&gt;&lt;w:bCs/&gt;&lt;w:smallCaps/&gt;&lt;w:spacing w:val="5"/&gt;&lt;/w:rPr&gt;&lt;/w:style&gt;&lt;w:style w:type="paragraph" w:styleId="Listeafsnit"&gt;&lt;w:name w:val="List Paragraph"/&gt;&lt;w:basedOn w:val="Normal"/&gt;&lt;w:uiPriority w:val="34"/&gt;&lt;w:semiHidden/&gt;&lt;w:rsid w:val="009C4CD1"/&gt;&lt;w:pPr&gt;&lt;w:ind w:left="720"/&gt;&lt;w:contextualSpacing/&gt;&lt;/w:pPr&gt;&lt;/w:style&gt;&lt;w:style w:type="paragraph" w:styleId="Billedtekst"&gt;&lt;w:name w:val="caption"/&gt;&lt;w:next w:val="Brdtekst"/&gt;&lt;w:uiPriority w:val="35"/&gt;&lt;w:qFormat/&gt;&lt;w:rsid w:val="00B86C48"/&gt;&lt;w:pPr&gt;&lt;w:tabs&gt;&lt;w:tab w:val="left" w:pos="1134"/&gt;&lt;/w:tabs&gt;&lt;w:suppressAutoHyphens/&gt;&lt;w:spacing w:before="120" w:after="240"/&gt;&lt;w:ind w:left="1134" w:hanging="1134"/&gt;&lt;/w:pPr&gt;&lt;w:rPr&gt;&lt;w:rFonts w:eastAsia="Times New Roman" w:cs="Times New Roman"/&gt;&lt;w:b/&gt;&lt;w:bCs/&gt;&lt;w:szCs w:val="18"/&gt;&lt;w:lang w:val="en-GB"/&gt;&lt;/w:rPr&gt;&lt;/w:style&gt;&lt;w:style w:type="paragraph" w:customStyle="1" w:styleId="Heading12pt"&gt;&lt;w:name w:val="Heading 12pt"/&gt;&lt;w:next w:val="Brdtekst"/&gt;&lt;w:uiPriority w:val="5"/&gt;&lt;w:qFormat/&gt;&lt;w:rsid w:val="00630195"/&gt;&lt;w:pPr&gt;&lt;w:keepNext/&gt;&lt;w:suppressAutoHyphens/&gt;&lt;w:spacing w:after="120"/&gt;&lt;/w:pPr&gt;&lt;w:rPr&gt;&lt;w:rFonts w:eastAsia="Times New Roman" w:cs="Times New Roman"/&gt;&lt;w:b/&gt;&lt;w:bCs/&gt;&lt;w:kern w:val="32"/&gt;&lt;w:szCs w:val="32"/&gt;&lt;w:lang w:val="en-GB" w:eastAsia="en-GB"/&gt;&lt;/w:rPr&gt;&lt;/w:style&gt;&lt;w:style w:type="paragraph" w:customStyle="1" w:styleId="Heading12ptItalic"&gt;&lt;w:name w:val="Heading 12pt Italic"/&gt;&lt;w:basedOn w:val="Heading12pt"/&gt;&lt;w:next w:val="Brdtekst"/&gt;&lt;w:uiPriority w:val="6"/&gt;&lt;w:qFormat/&gt;&lt;w:rsid w:val="00630195"/&gt;&lt;w:rPr&gt;&lt;w:i/&gt;&lt;/w:rPr&gt;&lt;/w:style&gt;&lt;w:style w:type="paragraph" w:customStyle="1" w:styleId="BulletList"&gt;&lt;w:name w:val="Bullet List"/&gt;&lt;w:basedOn w:val="Brdtekst"/&gt;&lt;w:uiPriority w:val="8"/&gt;&lt;w:qFormat/&gt;&lt;w:rsid w:val="00630195"/&gt;&lt;w:pPr&gt;&lt;w:numPr&gt;&lt;w:numId w:val="5"/&gt;&lt;/w:numPr&gt;&lt;w:tabs&gt;&lt;w:tab w:val="left" w:pos="397"/&gt;&lt;/w:tabs&gt;&lt;w:spacing w:after="0"/&gt;&lt;w:ind w:left="357" w:hanging="357"/&gt;&lt;/w:pPr&gt;&lt;/w:style&gt;&lt;w:style w:type="paragraph" w:customStyle="1" w:styleId="BulletList10pt"&gt;&lt;w:name w:val="Bullet List 10pt"/&gt;&lt;w:basedOn w:val="BulletList"/&gt;&lt;w:uiPriority w:val="12"/&gt;&lt;w:qFormat/&gt;&lt;w:rsid w:val="00424B69"/&gt;&lt;w:pPr&gt;&lt;w:ind w:left="227" w:hanging="227"/&gt;&lt;/w:pPr&gt;&lt;w:rPr&gt;&lt;w:sz w:val="20"/&gt;&lt;/w:rPr&gt;&lt;/w:style&gt;&lt;w:style w:type="paragraph" w:customStyle="1" w:styleId="BulletText"&gt;&lt;w:name w:val="Bullet Text"/&gt;&lt;w:basedOn w:val="Brdtekst"/&gt;&lt;w:next w:val="BulletList"/&gt;&lt;w:uiPriority w:val="11"/&gt;&lt;w:qFormat/&gt;&lt;w:rsid w:val="009D3727"/&gt;&lt;w:pPr&gt;&lt;w:spacing w:after="0"/&gt;&lt;/w:pPr&gt;&lt;w:rPr&gt;&lt;w:lang w:eastAsia="en-GB"/&gt;&lt;/w:rPr&gt;&lt;/w:style&gt;&lt;w:style w:type="paragraph" w:customStyle="1" w:styleId="BulletListNumbered"&gt;&lt;w:name w:val="Bullet List Numbered"/&gt;&lt;w:uiPriority w:val="10"/&gt;&lt;w:qFormat/&gt;&lt;w:rsid w:val="00DB5F3F"/&gt;&lt;w:pPr&gt;&lt;w:numPr&gt;&lt;w:numId w:val="29"/&gt;&lt;/w:numPr&gt;&lt;w:suppressAutoHyphens/&gt;&lt;w:spacing w:after="0"/&gt;&lt;/w:pPr&gt;&lt;w:rPr&gt;&lt;w:rFonts w:eastAsia="Times New Roman" w:cs="Times New Roman"/&gt;&lt;w:lang w:val="en-GB"/&gt;&lt;/w:rPr&gt;&lt;/w:style&gt;&lt;w:style w:type="paragraph" w:customStyle="1" w:styleId="BulletListNumbered10pt"&gt;&lt;w:name w:val="Bullet List Numbered 10pt"/&gt;&lt;w:basedOn w:val="BulletListNumbered"/&gt;&lt;w:uiPriority w:val="14"/&gt;&lt;w:qFormat/&gt;&lt;w:rsid w:val="00DB5F3F"/&gt;&lt;w:pPr&gt;&lt;w:numPr&gt;&lt;w:numId w:val="6"/&gt;&lt;/w:numPr&gt;&lt;/w:pPr&gt;&lt;w:rPr&gt;&lt;w:sz w:val="20"/&gt;&lt;w:lang w:eastAsia="en-GB"/&gt;&lt;/w:rPr&gt;&lt;/w:style&gt;&lt;w:style w:type="paragraph" w:customStyle="1" w:styleId="BulletListIndent10pt"&gt;&lt;w:name w:val="Bullet List Indent 10pt"/&gt;&lt;w:basedOn w:val="BulletList10pt"/&gt;&lt;w:uiPriority w:val="13"/&gt;&lt;w:qFormat/&gt;&lt;w:rsid w:val="009020A9"/&gt;&lt;w:pPr&gt;&lt;w:ind w:left="454"/&gt;&lt;/w:pPr&gt;&lt;/w:style&gt;&lt;w:style w:type="paragraph" w:customStyle="1" w:styleId="TableText"&gt;&lt;w:name w:val="Table Text"/&gt;&lt;w:uiPriority w:val="16"/&gt;&lt;w:qFormat/&gt;&lt;w:rsid w:val="00B77928"/&gt;&lt;w:pPr&gt;&lt;w:keepLines/&gt;&lt;w:suppressAutoHyphens/&gt;&lt;w:spacing w:after="20"/&gt;&lt;/w:pPr&gt;&lt;w:rPr&gt;&lt;w:rFonts w:eastAsia="Times New Roman" w:cs="Times New Roman"/&gt;&lt;w:sz w:val="20"/&gt;&lt;w:lang w:val="en-GB" w:eastAsia="en-GB"/&gt;&lt;/w:rPr&gt;&lt;/w:style&gt;&lt;w:style w:type="paragraph" w:customStyle="1" w:styleId="TableFootnote"&gt;&lt;w:name w:val="Table Footnote"/&gt;&lt;w:basedOn w:val="TableText"/&gt;&lt;w:uiPriority w:val="15"/&gt;&lt;w:qFormat/&gt;&lt;w:rsid w:val="00B77928"/&gt;&lt;w:pPr&gt;&lt;w:spacing w:before="40" w:after="40"/&gt;&lt;/w:pPr&gt;&lt;/w:style&gt;&lt;w:style w:type="table" w:customStyle="1" w:styleId="TRTable"&gt;&lt;w:name w:val="TRTable"/&gt;&lt;w:basedOn w:val="Tabel-Normal"/&gt;&lt;w:rsid w:val="005514CC"/&gt;&lt;w:pPr&gt;&lt;w:spacing w:after="0" w:line="240" w:lineRule="auto"/&gt;&lt;/w:pPr&gt;&lt;w:rPr&gt;&lt;w:rFonts w:eastAsia="Times New Roman" w:cs="Times New Roman"/&gt;&lt;w:sz w:val="20"/&gt;&lt;w:szCs w:val="20"/&gt;&lt;w:lang w:val="en-GB" w:eastAsia="en-GB"/&gt;&lt;/w:rPr&gt;&lt;w:tblPr&gt;&lt;w:tblInd w:w="57" w:type="dxa"/&gt;&lt;w:tblBorders&gt;&lt;w:top w:val="single" w:sz="4" w:space="0" w:color="auto"/&gt;&lt;w:bottom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w:styleId="Lysskygge"&gt;&lt;w:name w:val="Light Shading"/&gt;&lt;w:basedOn w:val="Tabel-Normal"/&gt;&lt;w:uiPriority w:val="60"/&gt;&lt;w:rsid w:val="005803AB"/&gt;&lt;w:pPr&gt;&lt;w:spacing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w:val="1"/&gt;&lt;w:tblInd w:w="0" w:type="dxa"/&gt;&lt;w:tblBorders&gt;&lt;w:top w:val="single" w:sz="8" w:space="0" w:color="000000" w:themeColor="text1"/&gt;&lt;w:bottom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w:type="paragraph" w:customStyle="1" w:styleId="Titlepage1"&gt;&lt;w:name w:val="Title page 1"/&gt;&lt;w:next w:val="Brdtekst"/&gt;&lt;w:uiPriority w:val="17"/&gt;&lt;w:rsid w:val="008C7C39"/&gt;&lt;w:pPr&gt;&lt;w:suppressAutoHyphens/&gt;&lt;w:spacing w:after="0" w:line="240" w:lineRule="auto"/&gt;&lt;w:jc w:val="center"/&gt;&lt;/w:pPr&gt;&lt;w:rPr&gt;&lt;w:b/&gt;&lt;w:sz w:val="36"/&gt;&lt;w:lang w:val="en-GB"/&gt;&lt;/w:rPr&gt;&lt;/w:style&gt;&lt;w:style w:type="paragraph" w:customStyle="1" w:styleId="CompPage1"&gt;&lt;w:name w:val="Comp Page 1"/&gt;&lt;w:basedOn w:val="Titlepage1"/&gt;&lt;w:next w:val="Brdtekst"/&gt;&lt;w:uiPriority w:val="29"/&gt;&lt;w:rsid w:val="008C7C39"/&gt;&lt;/w:style&gt;&lt;w:style w:type="paragraph" w:customStyle="1" w:styleId="TypePage1"&gt;&lt;w:name w:val="Type Page 1"/&gt;&lt;w:basedOn w:val="Titlepage1"/&gt;&lt;w:next w:val="Brdtekst"/&gt;&lt;w:uiPriority w:val="59"/&gt;&lt;w:rsid w:val="009821D0"/&gt;&lt;w:pPr&gt;&lt;w:spacing w:before="240"/&gt;&lt;/w:pPr&gt;&lt;w:rPr&gt;&lt;w:sz w:val="28"/&gt;&lt;/w:rPr&gt;&lt;/w:style&gt;&lt;w:style w:type="paragraph" w:styleId="Indholdsfortegnelse3"&gt;&lt;w:name w:val="toc 3"/&gt;&lt;w:basedOn w:val="Indholdsfortegnelse2"/&gt;&lt;w:next w:val="Normal"/&gt;&lt;w:uiPriority w:val="39"/&gt;&lt;w:rsid w:val="005840B1"/&gt;&lt;w:pPr&gt;&lt;w:ind w:left="2126" w:hanging="992"/&gt;&lt;/w:pPr&gt;&lt;w:rPr&gt;&lt;w:szCs w:val="22"/&gt;&lt;/w:rPr&gt;&lt;/w:style&gt;&lt;w:style w:type="paragraph" w:styleId="Indholdsfortegnelse4"&gt;&lt;w:name w:val="toc 4"/&gt;&lt;w:basedOn w:val="Indholdsfortegnelse3"/&gt;&lt;w:next w:val="Normal"/&gt;&lt;w:uiPriority w:val="39"/&gt;&lt;w:rsid w:val="007C30A1"/&gt;&lt;w:pPr&gt;&lt;w:tabs&gt;&lt;w:tab w:val="clear" w:pos="624"/&gt;&lt;w:tab w:val="left" w:pos="794"/&gt;&lt;/w:tabs&gt;&lt;w:ind w:left="3373" w:hanging="1247"/&gt;&lt;/w:pPr&gt;&lt;/w:style&gt;&lt;w:style w:type="table" w:customStyle="1" w:styleId="TRTableHorizontalBorders"&gt;&lt;w:name w:val="TRTableHorizontalBorders"/&gt;&lt;w:basedOn w:val="TRTable"/&gt;&lt;w:rsid w:val="00567812"/&gt;&lt;w:tblPr&gt;&lt;w:tblInd w:w="85"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w:type="dxa"/&gt;&lt;/w:tblCellMar&gt;&lt;/w:tblPr&gt;&lt;w:trPr&gt;&lt;w:cantSplit/&gt;&lt;/w:trPr&gt;&lt;w:tcPr&gt;&lt;w:tcMar&gt;&lt;w:top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w:customStyle="1" w:styleId="TRTableInternalBorders"&gt;&lt;w:name w:val="TRTableInternalBorders"/&gt;&lt;w:basedOn w:val="TRTable"/&gt;&lt;w:rsid w:val="002C3355"/&gt;&lt;w:tblPr&gt;&lt;w:tblInd w:w="57"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w:customStyle="1" w:styleId="TRTableVerticalBorders"&gt;&lt;w:name w:val="TRTableVerticalBorders"/&gt;&lt;w:basedOn w:val="TRTable"/&gt;&lt;w:rsid w:val="00567812"/&gt;&lt;w:tblPr&gt;&lt;w:tblInd w:w="57" w:type="dxa"/&gt;&lt;w:tblBorders&gt;&lt;w:top w:val="single" w:sz="4" w:space="0" w:color="auto"/&gt;&lt;w:bottom w:val="single" w:sz="4" w:space="0" w:color="auto"/&gt;&lt;w:insideV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w:type="paragraph" w:styleId="Listeoverfigurer"&gt;&lt;w:name w:val="table of figures"/&gt;&lt;w:next w:val="Brdtekst"/&gt;&lt;w:uiPriority w:val="99"/&gt;&lt;w:unhideWhenUsed/&gt;&lt;w:rsid w:val="00F37562"/&gt;&lt;w:pPr&gt;&lt;w:tabs&gt;&lt;w:tab w:val="right" w:leader="dot" w:pos="9639"/&gt;&lt;/w:tabs&gt;&lt;w:spacing w:before="120" w:after="0" w:line="240" w:lineRule="auto"/&gt;&lt;w:ind w:left="1134" w:right="454" w:hanging="1134"/&gt;&lt;/w:pPr&gt;&lt;w:rPr&gt;&lt;w:sz w:val="22"/&gt;&lt;w:lang w:val="en-GB"/&gt;&lt;/w:rPr&gt;&lt;/w:style&gt;&lt;w:style w:type="paragraph" w:customStyle="1" w:styleId="Appendix"&gt;&lt;w:name w:val="Appendix"/&gt;&lt;w:next w:val="Brdtekst"/&gt;&lt;w:uiPriority w:val="7"/&gt;&lt;w:qFormat/&gt;&lt;w:rsid w:val="00A56E62"/&gt;&lt;w:pPr&gt;&lt;w:keepNext/&gt;&lt;w:numPr&gt;&lt;w:numId w:val="20"/&gt;&lt;/w:numPr&gt;&lt;w:tabs&gt;&lt;w:tab w:val="left" w:pos="1004"/&gt;&lt;w:tab w:val="left" w:pos="1985"/&gt;&lt;/w:tabs&gt;&lt;w:suppressAutoHyphens/&gt;&lt;w:spacing w:after="120"/&gt;&lt;w:ind w:left="1985" w:hanging="1985"/&gt;&lt;w:outlineLvl w:val="4"/&gt;&lt;/w:pPr&gt;&lt;w:rPr&gt;&lt;w:rFonts w:eastAsia="Times New Roman" w:cs="Times New Roman"/&gt;&lt;w:b/&gt;&lt;w:lang w:val="en-GB" w:eastAsia="en-GB"/&gt;&lt;/w:rPr&gt;&lt;/w:style&gt;&lt;w:style w:type="paragraph" w:styleId="Indholdsfortegnelse5"&gt;&lt;w:name w:val="toc 5"/&gt;&lt;w:basedOn w:val="Indholdsfortegnelse1"/&gt;&lt;w:next w:val="Normal"/&gt;&lt;w:autoRedefine/&gt;&lt;w:uiPriority w:val="39"/&gt;&lt;w:rsid w:val="00A56E62"/&gt;&lt;w:pPr&gt;&lt;w:tabs&gt;&lt;w:tab w:val="left" w:pos="1418"/&gt;&lt;/w:tabs&gt;&lt;w:spacing w:after="100"/&gt;&lt;/w:pPr&gt;&lt;/w:style&gt;&lt;w:style w:type="paragraph" w:styleId="Indholdsfortegnelse6"&gt;&lt;w:name w:val="toc 6"/&gt;&lt;w:basedOn w:val="Normal"/&gt;&lt;w:next w:val="Normal"/&gt;&lt;w:autoRedefine/&gt;&lt;w:uiPriority w:val="39"/&gt;&lt;w:semiHidden/&gt;&lt;w:unhideWhenUsed/&gt;&lt;w:rsid w:val="00836296"/&gt;&lt;w:pPr&gt;&lt;w:spacing w:after="100"/&gt;&lt;w:ind w:left="1200"/&gt;&lt;/w:pPr&gt;&lt;/w:style&gt;&lt;w:style w:type="paragraph" w:styleId="Indholdsfortegnelse7"&gt;&lt;w:name w:val="toc 7"/&gt;&lt;w:basedOn w:val="Normal"/&gt;&lt;w:next w:val="Normal"/&gt;&lt;w:autoRedefine/&gt;&lt;w:uiPriority w:val="39"/&gt;&lt;w:semiHidden/&gt;&lt;w:unhideWhenUsed/&gt;&lt;w:rsid w:val="00836296"/&gt;&lt;w:pPr&gt;&lt;w:spacing w:after="100"/&gt;&lt;w:ind w:left="1440"/&gt;&lt;/w:pPr&gt;&lt;/w:style&gt;&lt;w:style w:type="paragraph" w:styleId="Indholdsfortegnelse8"&gt;&lt;w:name w:val="toc 8"/&gt;&lt;w:basedOn w:val="Normal"/&gt;&lt;w:next w:val="Normal"/&gt;&lt;w:autoRedefine/&gt;&lt;w:uiPriority w:val="39"/&gt;&lt;w:semiHidden/&gt;&lt;w:unhideWhenUsed/&gt;&lt;w:rsid w:val="00836296"/&gt;&lt;w:pPr&gt;&lt;w:spacing w:after="100"/&gt;&lt;w:ind w:left="1680"/&gt;&lt;/w:pPr&gt;&lt;/w:style&gt;&lt;w:style w:type="paragraph" w:styleId="Indholdsfortegnelse9"&gt;&lt;w:name w:val="toc 9"/&gt;&lt;w:basedOn w:val="Normal"/&gt;&lt;w:next w:val="Normal"/&gt;&lt;w:autoRedefine/&gt;&lt;w:uiPriority w:val="39"/&gt;&lt;w:semiHidden/&gt;&lt;w:unhideWhenUsed/&gt;&lt;w:rsid w:val="00836296"/&gt;&lt;w:pPr&gt;&lt;w:spacing w:after="100"/&gt;&lt;w:ind w:left="1920"/&gt;&lt;/w:pPr&gt;&lt;/w:style&gt;&lt;w:style w:type="paragraph" w:customStyle="1" w:styleId="MinimalParagraphHeight"&gt;&lt;w:name w:val="MinimalParagraphHeight"/&gt;&lt;w:basedOn w:val="Sidehoved"/&gt;&lt;w:semiHidden/&gt;&lt;w:rsid w:val="008337BC"/&gt;&lt;w:rPr&gt;&lt;w:sz w:val="2"/&gt;&lt;/w:rPr&gt;&lt;/w:style&gt;&lt;w:style w:type="paragraph" w:customStyle="1" w:styleId="BulletIndent"&gt;&lt;w:name w:val="Bullet Indent"/&gt;&lt;w:basedOn w:val="BulletList"/&gt;&lt;w:uiPriority w:val="9"/&gt;&lt;w:rsid w:val="006C71E9"/&gt;&lt;w:pPr&gt;&lt;w:ind w:left="794" w:hanging="397"/&gt;&lt;/w:pPr&gt;&lt;w:rPr&gt;&lt;w:rFonts w:eastAsia="MS Mincho"/&gt;&lt;/w:rPr&gt;&lt;/w:style&gt;&lt;w:style w:type="paragraph" w:styleId="Opstilling-talellerbogst"&gt;&lt;w:name w:val="List Number"/&gt;&lt;w:basedOn w:val="Normal"/&gt;&lt;w:uiPriority w:val="99"/&gt;&lt;w:unhideWhenUsed/&gt;&lt;w:rsid w:val="00790E9C"/&gt;&lt;w:pPr&gt;&lt;w:numPr&gt;&lt;w:numId w:val="13"/&gt;&lt;/w:numPr&gt;&lt;w:contextualSpacing/&gt;&lt;/w:pPr&gt;&lt;/w:style&gt;&lt;w:style w:type="character" w:customStyle="1" w:styleId="Overskrift5Tegn"&gt;&lt;w:name w:val="Overskrift 5 Tegn"/&gt;&lt;w:basedOn w:val="Standardskrifttypeiafsnit"/&gt;&lt;w:link w:val="Overskrift5"/&gt;&lt;w:uiPriority w:val="9"/&gt;&lt;w:semiHidden/&gt;&lt;w:rsid w:val="003B70C2"/&gt;&lt;w:rPr&gt;&lt;w:rFonts w:asciiTheme="majorHAnsi" w:eastAsiaTheme="majorEastAsia" w:hAnsiTheme="majorHAnsi" w:cstheme="majorBidi"/&gt;&lt;w:color w:val="243F60" w:themeColor="accent1" w:themeShade="7F"/&gt;&lt;/w:rPr&gt;&lt;/w:style&gt;&lt;/w:styles&gt;&lt;/pkg:xmlData&gt;&lt;/pkg:part&gt;&lt;pkg:part pkg:name="/word/fontTable.xml" pkg:contentType="application/vnd.openxmlformats-officedocument.wordprocessingml.fontTable+xml"&gt;&lt;pkg:xmlData&gt;&lt;w:fonts mc:Ignorable="w14"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xmlns:w14="http://schemas.microsoft.com/office/word/2010/wordml"&gt;&lt;w:font w:name="Symbol"&gt;&lt;w:panose1 w:val="05050102010706020507"/&gt;&lt;w:charset w:val="02"/&gt;&lt;w:family w:val="roman"/&gt;&lt;w:pitch w:val="variable"/&gt;&lt;w:sig w:usb0="00000000" w:usb1="10000000" w:usb2="00000000" w:usb3="00000000" w:csb0="80000000" w:csb1="00000000"/&gt;&lt;/w:font&gt;&lt;w:font w:name="Times New Roman"&gt;&lt;w:panose1 w:val="02020603050405020304"/&gt;&lt;w:charset w:val="00"/&gt;&lt;w:family w:val="roman"/&gt;&lt;w:pitch w:val="variable"/&gt;&lt;w:sig w:usb0="E0002AFF" w:usb1="C0007841" w:usb2="00000009" w:usb3="00000000" w:csb0="000001FF" w:csb1="00000000"/&gt;&lt;/w:font&gt;&lt;w:font w:name="Courier New"&gt;&lt;w:panose1 w:val="02070309020205020404"/&gt;&lt;w:charset w:val="00"/&gt;&lt;w:family w:val="modern"/&gt;&lt;w:pitch w:val="fixed"/&gt;&lt;w:sig w:usb0="E0002AFF" w:usb1="C0007843" w:usb2="00000009" w:usb3="00000000" w:csb0="000001FF" w:csb1="00000000"/&gt;&lt;/w:font&gt;&lt;w:font w:name="Wingdings"&gt;&lt;w:panose1 w:val="05000000000000000000"/&gt;&lt;w:charset w:val="02"/&gt;&lt;w:family w:val="auto"/&gt;&lt;w:pitch w:val="variable"/&gt;&lt;w:sig w:usb0="00000000" w:usb1="10000000" w:usb2="00000000" w:usb3="00000000" w:csb0="80000000" w:csb1="00000000"/&gt;&lt;/w:font&gt;&lt;w:font w:name="Calibri"&gt;&lt;w:panose1 w:val="020F0502020204030204"/&gt;&lt;w:charset w:val="00"/&gt;&lt;w:family w:val="swiss"/&gt;&lt;w:pitch w:val="variable"/&gt;&lt;w:sig w:usb0="E10002FF" w:usb1="4000ACFF" w:usb2="00000009" w:usb3="00000000" w:csb0="0000019F" w:csb1="00000000"/&gt;&lt;/w:font&gt;&lt;w:font w:name="Cambria"&gt;&lt;w:panose1 w:val="02040503050406030204"/&gt;&lt;w:charset w:val="00"/&gt;&lt;w:family w:val="roman"/&gt;&lt;w:pitch w:val="variable"/&gt;&lt;w:sig w:usb0="E00002FF" w:usb1="400004FF" w:usb2="00000000" w:usb3="00000000" w:csb0="0000019F" w:csb1="00000000"/&gt;&lt;/w:font&gt;&lt;w:font w:name="Tahoma"&gt;&lt;w:panose1 w:val="020B0604030504040204"/&gt;&lt;w:charset w:val="00"/&gt;&lt;w:family w:val="swiss"/&gt;&lt;w:notTrueType/&gt;&lt;w:pitch w:val="variable"/&gt;&lt;w:sig w:usb0="00000003" w:usb1="00000000" w:usb2="00000000" w:usb3="00000000" w:csb0="00000001" w:csb1="00000000"/&gt;&lt;/w:font&gt;&lt;w:font w:name="MS Mincho"&gt;&lt;w:altName w:val="ＭＳ 明朝"/&gt;&lt;w:panose1 w:val="02020609040205080304"/&gt;&lt;w:charset w:val="80"/&gt;&lt;w:family w:val="modern"/&gt;&lt;w:pitch w:val="fixed"/&gt;&lt;w:sig w:usb0="E00002FF" w:usb1="6AC7FDFB" w:usb2="00000012" w:usb3="00000000" w:csb0="0002009F" w:csb1="00000000"/&gt;&lt;/w:font&gt;&lt;w:font w:name="Arial"&gt;&lt;w:panose1 w:val="020B0604020202020204"/&gt;&lt;w:charset w:val="00"/&gt;&lt;w:family w:val="swiss"/&gt;&lt;w:pitch w:val="variable"/&gt;&lt;w:sig w:usb0="E0002AFF" w:usb1="C0007843" w:usb2="00000009" w:usb3="00000000" w:csb0="000001FF" w:csb1="00000000"/&gt;&lt;/w:font&gt;&lt;/w:fonts&gt;&lt;/pkg:xmlData&gt;&lt;/pkg:part&gt;&lt;pkg:part pkg:name="/word/webSettings.xml" pkg:contentType="application/vnd.openxmlformats-officedocument.wordprocessingml.webSettings+xml"&gt;&lt;pkg:xmlData&gt;&lt;w:webSettings mc:Ignorable="w14"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xmlns:w14="http://schemas.microsoft.com/office/word/2010/wordml"&gt;&lt;w:optimizeForBrowser/&gt;&lt;w:relyOnVML/&gt;&lt;w:allowPNG/&gt;&lt;/w:webSettings&gt;&lt;/pkg:xmlData&gt;&lt;/pkg:part&gt;&lt;pkg:part pkg:name="/word/numbering.xml" pkg:contentType="application/vnd.openxmlformats-officedocument.wordprocessingml.numbering+xml"&gt;&lt;pkg:xmlData&gt;&lt;w:numbering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w:val="FFFFFF7C"/&gt;&lt;w:multiLevelType w:val="singleLevel"/&gt;&lt;w:tmpl w:val="30C440EC"/&gt;&lt;w:lvl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w:abstractNumId="1"&gt;&lt;w:nsid w:val="FFFFFF7D"/&gt;&lt;w:multiLevelType w:val="singleLevel"/&gt;&lt;w:tmpl w:val="F710CC9E"/&gt;&lt;w:lvl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w:abstractNumId="2"&gt;&lt;w:nsid w:val="FFFFFF7E"/&gt;&lt;w:multiLevelType w:val="singleLevel"/&gt;&lt;w:tmpl w:val="28967D28"/&gt;&lt;w:lvl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w:abstractNumId="3"&gt;&lt;w:nsid w:val="FFFFFF7F"/&gt;&lt;w:multiLevelType w:val="singleLevel"/&gt;&lt;w:tmpl w:val="B9FEC2C2"/&gt;&lt;w:lvl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w:abstractNumId="4"&gt;&lt;w:nsid w:val="FFFFFF80"/&gt;&lt;w:multiLevelType w:val="singleLevel"/&gt;&lt;w:tmpl w:val="BBA2C688"/&gt;&lt;w:lvl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w:abstractNumId="5"&gt;&lt;w:nsid w:val="FFFFFF81"/&gt;&lt;w:multiLevelType w:val="singleLevel"/&gt;&lt;w:tmpl w:val="20666974"/&gt;&lt;w:lvl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w:abstractNumId="6"&gt;&lt;w:nsid w:val="FFFFFF82"/&gt;&lt;w:multiLevelType w:val="singleLevel"/&gt;&lt;w:tmpl w:val="975AD25A"/&gt;&lt;w:lvl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w:abstractNumId="7"&gt;&lt;w:nsid w:val="FFFFFF83"/&gt;&lt;w:multiLevelType w:val="singleLevel"/&gt;&lt;w:tmpl w:val="25D023CA"/&gt;&lt;w:lvl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w:abstractNumId="8"&gt;&lt;w:nsid w:val="FFFFFF88"/&gt;&lt;w:multiLevelType w:val="singleLevel"/&gt;&lt;w:tmpl w:val="AEC0ACBA"/&gt;&lt;w:lvl w:ilvl="0"&gt;&lt;w:start w:val="1"/&gt;&lt;w:numFmt w:val="decimal"/&gt;&lt;w:pStyle w:val="Opstilling-talellerbogst"/&gt;&lt;w:lvlText w:val="%1."/&gt;&lt;w:lvlJc w:val="left"/&gt;&lt;w:pPr&gt;&lt;w:tabs&gt;&lt;w:tab w:val="num" w:pos="360"/&gt;&lt;/w:tabs&gt;&lt;w:ind w:left="360" w:hanging="360"/&gt;&lt;/w:pPr&gt;&lt;/w:lvl&gt;&lt;/w:abstractNum&gt;&lt;w:abstractNum w:abstractNumId="9"&gt;&lt;w:nsid w:val="FFFFFF89"/&gt;&lt;w:multiLevelType w:val="singleLevel"/&gt;&lt;w:tmpl w:val="4A82CB22"/&gt;&lt;w:lvl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w:abstractNumId="10"&gt;&lt;w:nsid w:val="1F0B2058"/&gt;&lt;w:multiLevelType w:val="multilevel"/&gt;&lt;w:tmpl w:val="60787122"/&gt;&lt;w:lvl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w:abstractNumId="11"&gt;&lt;w:nsid w:val="22DE5C8C"/&gt;&lt;w:multiLevelType w:val="hybridMultilevel"/&gt;&lt;w:tmpl w:val="4E9E78DE"/&gt;&lt;w:lvl w:ilvl="0" w:tplc="311EAD48"&gt;&lt;w:start w:val="1"/&gt;&lt;w:numFmt w:val="upperLetter"/&gt;&lt;w:lvlText w:val="Appendix %1"/&gt;&lt;w:lvlJc w:val="left"/&gt;&lt;w:pPr&gt;&lt;w:ind w:left="720" w:hanging="360"/&gt;&lt;/w:pPr&gt;&lt;w:rPr&gt;&lt;w:rFonts w:ascii="Times New Roman" w:hAnsi="Times New Roman" w:hint="default"/&gt;&lt;w:b/&gt;&lt;w:i w:val="0"/&gt;&lt;w:sz w:val="24"/&gt;&lt;/w:rPr&gt;&lt;/w:lvl&gt;&lt;w:lvl w:ilvl="1" w:tplc="08090019" w:tentative="1"&gt;&lt;w:start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w:abstractNumId="12"&gt;&lt;w:nsid w:val="447F7F38"/&gt;&lt;w:multiLevelType w:val="hybridMultilevel"/&gt;&lt;w:tmpl w:val="C9D8F90C"/&gt;&lt;w:lvl w:ilvl="0" w:tplc="430C8B6E"&gt;&lt;w:start w:val="1"/&gt;&lt;w:numFmt w:val="upperLetter"/&gt;&lt;w:pStyle w:val="Appendix"/&gt;&lt;w:lvlText w:val="Appendix %1"/&gt;&lt;w:lvlJc w:val="left"/&gt;&lt;w:pPr&gt;&lt;w:ind w:left="720" w:hanging="360"/&gt;&lt;/w:pPr&gt;&lt;w:rPr&gt;&lt;w:rFonts w:ascii="Times New Roman" w:hAnsi="Times New Roman" w:hint="default"/&gt;&lt;w:b/&gt;&lt;w:i w:val="0"/&gt;&lt;w:sz w:val="24"/&gt;&lt;/w:rPr&gt;&lt;/w:lvl&gt;&lt;w:lvl w:ilvl="1" w:tplc="08090019" w:tentative="1"&gt;&lt;w:start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w:abstractNumId="13"&gt;&lt;w:nsid w:val="54D658DA"/&gt;&lt;w:multiLevelType w:val="multilevel"/&gt;&lt;w:tmpl w:val="B65EB652"/&gt;&lt;w:lvl w:ilvl="0"&gt;&lt;w:start w:val="1"/&gt;&lt;w:numFmt w:val="decimal"/&gt;&lt;w:pStyle w:val="Overskrift1"/&gt;&lt;w:lvlText w:val="%1"/&gt;&lt;w:lvlJc w:val="left"/&gt;&lt;w:pPr&gt;&lt;w:tabs&gt;&lt;w:tab w:val="num" w:pos="567"/&gt;&lt;/w:tabs&gt;&lt;w:ind w:left="567" w:hanging="567"/&gt;&lt;/w:pPr&gt;&lt;w:rPr&gt;&lt;w:rFonts w:hint="default"/&gt;&lt;/w:rPr&gt;&lt;/w:lvl&gt;&lt;w:lvl w:ilvl="1"&gt;&lt;w:start w:val="1"/&gt;&lt;w:numFmt w:val="decimal"/&gt;&lt;w:pStyle w:val="Overskrift2"/&gt;&lt;w:lvlText w:val="%1.%2"/&gt;&lt;w:lvlJc w:val="left"/&gt;&lt;w:pPr&gt;&lt;w:tabs&gt;&lt;w:tab w:val="num" w:pos="794"/&gt;&lt;/w:tabs&gt;&lt;w:ind w:left="794" w:hanging="794"/&gt;&lt;/w:pPr&gt;&lt;w:rPr&gt;&lt;w:rFonts w:hint="default"/&gt;&lt;/w:rPr&gt;&lt;/w:lvl&gt;&lt;w:lvl w:ilvl="2"&gt;&lt;w:start w:val="1"/&gt;&lt;w:numFmt w:val="decimal"/&gt;&lt;w:pStyle w:val="Overskrift3"/&gt;&lt;w:lvlText w:val="%1.%2.%3"/&gt;&lt;w:lvlJc w:val="left"/&gt;&lt;w:pPr&gt;&lt;w:tabs&gt;&lt;w:tab w:val="num" w:pos="1134"/&gt;&lt;/w:tabs&gt;&lt;w:ind w:left="1134" w:hanging="1134"/&gt;&lt;/w:pPr&gt;&lt;w:rPr&gt;&lt;w:rFonts w:hint="default"/&gt;&lt;/w:rPr&gt;&lt;/w:lvl&gt;&lt;w:lvl w:ilvl="3"&gt;&lt;w:start w:val="1"/&gt;&lt;w:numFmt w:val="decimal"/&gt;&lt;w:pStyle w:val="Overskrift4"/&gt;&lt;w:lvlText w:val="%1.%2.%3.%4"/&gt;&lt;w:lvlJc w:val="left"/&gt;&lt;w:pPr&gt;&lt;w:tabs&gt;&lt;w:tab w:val="num" w:pos="1361"/&gt;&lt;/w:tabs&gt;&lt;w:ind w:left="1361" w:hanging="1361"/&gt;&lt;/w:pPr&gt;&lt;w:rPr&gt;&lt;w:rFonts w:hint="default"/&gt;&lt;/w:rPr&gt;&lt;/w:lvl&gt;&lt;w:lvl w:ilvl="4"&gt;&lt;w:start w:val="1"/&gt;&lt;w:numFmt w:val="lowerLetter"/&gt;&lt;w:lvlText w:val="(%5)"/&gt;&lt;w:lvlJc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w:val="left"/&gt;&lt;w:pPr&gt;&lt;w:ind w:left="3240" w:hanging="360"/&gt;&lt;/w:pPr&gt;&lt;w:rPr&gt;&lt;w:rFonts w:hint="default"/&gt;&lt;/w:rPr&gt;&lt;/w:lvl&gt;&lt;/w:abstractNum&gt;&lt;w:abstractNum w:abstractNumId="14"&gt;&lt;w:nsid w:val="61930A12"/&gt;&lt;w:multiLevelType w:val="hybridMultilevel"/&gt;&lt;w:tmpl w:val="8DEE8A7A"/&gt;&lt;w:lvl w:ilvl="0" w:tplc="167E4778"&gt;&lt;w:start w:val="1"/&gt;&lt;w:numFmt w:val="bullet"/&gt;&lt;w:pStyle w:val="BulletList"/&gt;&lt;w:lvlText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w:abstractNumId="15"&gt;&lt;w:nsid w:val="62105197"/&gt;&lt;w:multiLevelType w:val="hybridMultilevel"/&gt;&lt;w:tmpl w:val="D500145E"/&gt;&lt;w:lvl w:ilvl="0" w:tplc="7804D43E"&gt;&lt;w:numFmt w:val="bullet"/&gt;&lt;w:lvlText w:val="-"/&gt;&lt;w:lvlJc w:val="left"/&gt;&lt;w:pPr&gt;&lt;w:ind w:left="1665" w:hanging="360"/&gt;&lt;/w:pPr&gt;&lt;w:rPr&gt;&lt;w:rFonts w:ascii="Times New Roman" w:eastAsia="Times New Roman" w:hAnsi="Times New Roman" w:cs="Times New Roman" w:hint="default"/&gt;&lt;/w:rPr&gt;&lt;/w:lvl&gt;&lt;w:lvl w:ilvl="1" w:tplc="08090003" w:tentative="1"&gt;&lt;w:start w:val="1"/&gt;&lt;w:numFmt w:val="bullet"/&gt;&lt;w:lvlText w:val="o"/&gt;&lt;w:lvlJc w:val="left"/&gt;&lt;w:pPr&gt;&lt;w:ind w:left="2385"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w:left="3105"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w:left="3825"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w:left="4545"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w:left="5265"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w:left="5985"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w:left="6705"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w:left="7425" w:hanging="360"/&gt;&lt;/w:pPr&gt;&lt;w:rPr&gt;&lt;w:rFonts w:ascii="Wingdings" w:hAnsi="Wingdings" w:hint="default"/&gt;&lt;/w:rPr&gt;&lt;/w:lvl&gt;&lt;/w:abstractNum&gt;&lt;w:abstractNum w:abstractNumId="16"&gt;&lt;w:nsid w:val="754B04DD"/&gt;&lt;w:multiLevelType w:val="hybridMultilevel"/&gt;&lt;w:tmpl w:val="EEEEE61A"/&gt;&lt;w:lvl w:ilvl="0" w:tplc="87647BF6"&gt;&lt;w:start w:val="1"/&gt;&lt;w:numFmt w:val="decimal"/&gt;&lt;w:pStyle w:val="BulletListNumbered10pt"/&gt;&lt;w:lvlText w:val="%1."/&gt;&lt;w:lvlJc w:val="left"/&gt;&lt;w:pPr&gt;&lt;w:ind w:left="360" w:hanging="360"/&gt;&lt;/w:pPr&gt;&lt;/w:lvl&gt;&lt;w:lvl w:ilvl="1" w:tplc="08090019" w:tentative="1"&gt;&lt;w:start w:val="1"/&gt;&lt;w:numFmt w:val="lowerLetter"/&gt;&lt;w:lvlText w:val="%2."/&gt;&lt;w:lvlJc w:val="left"/&gt;&lt;w:pPr&gt;&lt;w:ind w:left="1080" w:hanging="360"/&gt;&lt;/w:pPr&gt;&lt;/w:lvl&gt;&lt;w:lvl w:ilvl="2" w:tplc="0809001B" w:tentative="1"&gt;&lt;w:start w:val="1"/&gt;&lt;w:numFmt w:val="lowerRoman"/&gt;&lt;w:lvlText w:val="%3."/&gt;&lt;w:lvlJc w:val="right"/&gt;&lt;w:pPr&gt;&lt;w:ind w:left="1800" w:hanging="180"/&gt;&lt;/w:pPr&gt;&lt;/w:lvl&gt;&lt;w:lvl w:ilvl="3" w:tplc="0809000F" w:tentative="1"&gt;&lt;w:start w:val="1"/&gt;&lt;w:numFmt w:val="decimal"/&gt;&lt;w:lvlText w:val="%4."/&gt;&lt;w:lvlJc w:val="left"/&gt;&lt;w:pPr&gt;&lt;w:ind w:left="2520" w:hanging="360"/&gt;&lt;/w:pPr&gt;&lt;/w:lvl&gt;&lt;w:lvl w:ilvl="4" w:tplc="08090019" w:tentative="1"&gt;&lt;w:start w:val="1"/&gt;&lt;w:numFmt w:val="lowerLetter"/&gt;&lt;w:lvlText w:val="%5."/&gt;&lt;w:lvlJc w:val="left"/&gt;&lt;w:pPr&gt;&lt;w:ind w:left="3240" w:hanging="360"/&gt;&lt;/w:pPr&gt;&lt;/w:lvl&gt;&lt;w:lvl w:ilvl="5" w:tplc="0809001B" w:tentative="1"&gt;&lt;w:start w:val="1"/&gt;&lt;w:numFmt w:val="lowerRoman"/&gt;&lt;w:lvlText w:val="%6."/&gt;&lt;w:lvlJc w:val="right"/&gt;&lt;w:pPr&gt;&lt;w:ind w:left="3960" w:hanging="180"/&gt;&lt;/w:pPr&gt;&lt;/w:lvl&gt;&lt;w:lvl w:ilvl="6" w:tplc="0809000F" w:tentative="1"&gt;&lt;w:start w:val="1"/&gt;&lt;w:numFmt w:val="decimal"/&gt;&lt;w:lvlText w:val="%7."/&gt;&lt;w:lvlJc w:val="left"/&gt;&lt;w:pPr&gt;&lt;w:ind w:left="4680" w:hanging="360"/&gt;&lt;/w:pPr&gt;&lt;/w:lvl&gt;&lt;w:lvl w:ilvl="7" w:tplc="08090019" w:tentative="1"&gt;&lt;w:start w:val="1"/&gt;&lt;w:numFmt w:val="lowerLetter"/&gt;&lt;w:lvlText w:val="%8."/&gt;&lt;w:lvlJc w:val="left"/&gt;&lt;w:pPr&gt;&lt;w:ind w:left="5400" w:hanging="360"/&gt;&lt;/w:pPr&gt;&lt;/w:lvl&gt;&lt;w:lvl w:ilvl="8" w:tplc="0809001B"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w:abstractNumId="17"&gt;&lt;w:nsid w:val="76C35D26"/&gt;&lt;w:multiLevelType w:val="hybridMultilevel"/&gt;&lt;w:tmpl w:val="3B546FCA"/&gt;&lt;w:lvl w:ilvl="0" w:tplc="5734B848"&gt;&lt;w:start w:val="1"/&gt;&lt;w:numFmt w:val="decimal"/&gt;&lt;w:pStyle w:val="BulletListNumbered"/&gt;&lt;w:lvlText w:val="%1."/&gt;&lt;w:lvlJc w:val="left"/&gt;&lt;w:pPr&gt;&lt;w:ind w:left="360"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w:val="13"/&gt;&lt;/w:num&gt;&lt;w:num w:numId="2"&gt;&lt;w:abstractNumId w:val="13"/&gt;&lt;/w:num&gt;&lt;w:num w:numId="3"&gt;&lt;w:abstractNumId w:val="13"/&gt;&lt;/w:num&gt;&lt;w:num w:numId="4"&gt;&lt;w:abstractNumId w:val="13"/&gt;&lt;/w:num&gt;&lt;w:num w:numId="5"&gt;&lt;w:abstractNumId w:val="14"/&gt;&lt;/w:num&gt;&lt;w:num w:numId="6"&gt;&lt;w:abstractNumId w:val="16"/&gt;&lt;/w:num&gt;&lt;w:num w:numId="7"&gt;&lt;w:abstractNumId w:val="10"/&gt;&lt;/w:num&gt;&lt;w:num w:numId="8"&gt;&lt;w:abstractNumId w:val="9"/&gt;&lt;/w:num&gt;&lt;w:num w:numId="9"&gt;&lt;w:abstractNumId w:val="7"/&gt;&lt;/w:num&gt;&lt;w:num w:numId="10"&gt;&lt;w:abstractNumId w:val="6"/&gt;&lt;/w:num&gt;&lt;w:num w:numId="11"&gt;&lt;w:abstractNumId w:val="5"/&gt;&lt;/w:num&gt;&lt;w:num w:numId="12"&gt;&lt;w:abstractNumId w:val="4"/&gt;&lt;/w:num&gt;&lt;w:num w:numId="13"&gt;&lt;w:abstractNumId w:val="8"/&gt;&lt;/w:num&gt;&lt;w:num w:numId="14"&gt;&lt;w:abstractNumId w:val="3"/&gt;&lt;/w:num&gt;&lt;w:num w:numId="15"&gt;&lt;w:abstractNumId w:val="2"/&gt;&lt;/w:num&gt;&lt;w:num w:numId="16"&gt;&lt;w:abstractNumId w:val="1"/&gt;&lt;/w:num&gt;&lt;w:num w:numId="17"&gt;&lt;w:abstractNumId w:val="0"/&gt;&lt;/w:num&gt;&lt;w:num w:numId="18"&gt;&lt;w:abstractNumId w:val="10"/&gt;&lt;w:lvlOverride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w:numId="19"&gt;&lt;w:abstractNumId w:val="11"/&gt;&lt;/w:num&gt;&lt;w:num w:numId="20"&gt;&lt;w:abstractNumId w:val="12"/&gt;&lt;/w:num&gt;&lt;w:num w:numId="21"&gt;&lt;w:abstractNumId w:val="16"/&gt;&lt;w:lvlOverride w:ilvl="0"&gt;&lt;w:startOverride w:val="1"/&gt;&lt;/w:lvlOverride&gt;&lt;/w:num&gt;&lt;w:num w:numId="22"&gt;&lt;w:abstractNumId w:val="16"/&gt;&lt;w:lvlOverride w:ilvl="0"&gt;&lt;w:startOverride w:val="1"/&gt;&lt;/w:lvlOverride&gt;&lt;/w:num&gt;&lt;w:num w:numId="23"&gt;&lt;w:abstractNumId w:val="16"/&gt;&lt;w:lvlOverride w:ilvl="0"&gt;&lt;w:startOverride w:val="1"/&gt;&lt;/w:lvlOverride&gt;&lt;/w:num&gt;&lt;w:num w:numId="24"&gt;&lt;w:abstractNumId w:val="16"/&gt;&lt;w:lvlOverride w:ilvl="0"&gt;&lt;w:startOverride w:val="1"/&gt;&lt;/w:lvlOverride&gt;&lt;/w:num&gt;&lt;w:num w:numId="25"&gt;&lt;w:abstractNumId w:val="16"/&gt;&lt;w:lvlOverride w:ilvl="0"&gt;&lt;w:startOverride w:val="1"/&gt;&lt;/w:lvlOverride&gt;&lt;/w:num&gt;&lt;w:num w:numId="26"&gt;&lt;w:abstractNumId w:val="16"/&gt;&lt;w:lvlOverride w:ilvl="0"&gt;&lt;w:startOverride w:val="1"/&gt;&lt;/w:lvlOverride&gt;&lt;/w:num&gt;&lt;w:num w:numId="27"&gt;&lt;w:abstractNumId w:val="16"/&gt;&lt;w:lvlOverride w:ilvl="0"&gt;&lt;w:startOverride w:val="1"/&gt;&lt;/w:lvlOverride&gt;&lt;/w:num&gt;&lt;w:num w:numId="28"&gt;&lt;w:abstractNumId w:val="16"/&gt;&lt;w:lvlOverride w:ilvl="0"&gt;&lt;w:startOverride w:val="1"/&gt;&lt;/w:lvlOverride&gt;&lt;/w:num&gt;&lt;w:num w:numId="29"&gt;&lt;w:abstractNumId w:val="17"/&gt;&lt;/w:num&gt;&lt;w:num w:numId="30"&gt;&lt;w:abstractNumId w:val="17"/&gt;&lt;w:lvlOverride w:ilvl="0"&gt;&lt;w:startOverride w:val="1"/&gt;&lt;/w:lvlOverride&gt;&lt;/w:num&gt;&lt;w:num w:numId="31"&gt;&lt;w:abstractNumId w:val="17"/&gt;&lt;w:lvlOverride w:ilvl="0"&gt;&lt;w:startOverride w:val="1"/&gt;&lt;/w:lvlOverride&gt;&lt;/w:num&gt;&lt;w:num w:numId="32"&gt;&lt;w:abstractNumId w:val="17"/&gt;&lt;w:lvlOverride w:ilvl="0"&gt;&lt;w:startOverride w:val="1"/&gt;&lt;/w:lvlOverride&gt;&lt;/w:num&gt;&lt;w:num w:numId="33"&gt;&lt;w:abstractNumId w:val="17"/&gt;&lt;w:lvlOverride w:ilvl="0"&gt;&lt;w:startOverride w:val="1"/&gt;&lt;/w:lvlOverride&gt;&lt;/w:num&gt;&lt;w:num w:numId="34"&gt;&lt;w:abstractNumId w:val="15"/&gt;&lt;/w:num&gt;&lt;w:num w:numId="35"&gt;&lt;w:abstractNumId w:val="17"/&gt;&lt;w:lvlOverride w:ilvl="0"&gt;&lt;w:startOverride w:val="1"/&gt;&lt;/w:lvlOverride&gt;&lt;/w:num&gt;&lt;w:num w:numId="36"&gt;&lt;w:abstractNumId w:val="16"/&gt;&lt;w:lvlOverride w:ilvl="0"&gt;&lt;w:startOverride w:val="1"/&gt;&lt;/w:lvlOverride&gt;&lt;/w:num&gt;&lt;/w:numbering&gt;&lt;/pkg:xmlData&gt;&lt;/pkg:part&gt;&lt;/pkg:package&gt;
</PortraitTable>
  <LandscapeTable xmlns="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Id="rId8" Type="http://schemas.openxmlformats.org/officeDocument/2006/relationships/fontTable" Target="fontTable.xml"/&gt;&lt;Relationship Id="rId3" Type="http://schemas.microsoft.com/office/2007/relationships/stylesWithEffects" Target="stylesWithEffects.xml"/&gt;&lt;Relationship Id="rId7" Type="http://schemas.openxmlformats.org/officeDocument/2006/relationships/endnotes" Target="endnotes.xml"/&gt;&lt;Relationship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Target="numbering.xml"/&gt;&lt;Relationship Id="rId6" Type="http://schemas.openxmlformats.org/officeDocument/2006/relationships/footnotes" Target="footnotes.xml"/&gt;&lt;Relationship Id="rId5" Type="http://schemas.openxmlformats.org/officeDocument/2006/relationships/webSettings" Target="webSettings.xml"/&gt;&lt;Relationship Id="rId4" Type="http://schemas.openxmlformats.org/officeDocument/2006/relationships/settings" Target="settings.xml"/&gt;&lt;Relationship Id="rId9" Type="http://schemas.openxmlformats.org/officeDocument/2006/relationships/theme" Target="theme/theme1.xml"/&gt;&lt;/Relationships&gt;&lt;/pkg:xmlData&gt;&lt;/pkg:part&gt;&lt;pkg:part pkg:name="/word/document.xml" pkg:contentType="application/vnd.openxmlformats-officedocument.wordprocessingml.document.main+xml"&gt;&lt;pkg:xmlData&gt;&lt;w:document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xmlns:wps="http://schemas.microsoft.com/office/word/2010/wordprocessingShape"&gt;&lt;w:body&gt;&lt;w:tbl&gt;&lt;w:tblPr&gt;&lt;w:tblStyle w:val="Tabel-Gitter"/&gt;&lt;w:tblW w:w="13667" w:type="dxa"/&gt;&lt;w:tblBorders&gt;&lt;w:top w:val="none" w:sz="0" w:space="0" w:color="auto"/&gt;&lt;w:left w:val="none" w:sz="0" w:space="0" w:color="auto"/&gt;&lt;w:bottom w:val="none" w:sz="0" w:space="0" w:color="auto"/&gt;&lt;w:right w:val="none" w:sz="0" w:space="0" w:color="auto"/&gt;&lt;w:insideH w:val="none" w:sz="0" w:space="0" w:color="auto"/&gt;&lt;w:insideV w:val="none" w:sz="0" w:space="0" w:color="auto"/&gt;&lt;/w:tblBorders&gt;&lt;w:tblLook w:val="04A0" w:firstRow="1" w:lastRow="0" w:firstColumn="1" w:lastColumn="0" w:noHBand="0" w:noVBand="1"/&gt;&lt;/w:tblPr&gt;&lt;w:tblGrid&gt;&lt;w:gridCol w:w="3100"/&gt;&lt;w:gridCol w:w="3101"/&gt;&lt;w:gridCol w:w="1185"/&gt;&lt;w:gridCol w:w="1774"/&gt;&lt;w:gridCol w:w="1185"/&gt;&lt;w:gridCol w:w="1774"/&gt;&lt;w:gridCol w:w="1548"/&gt;&lt;/w:tblGrid&gt;&lt;w:tr w:rsidR="00685D28" w:rsidRPr="00B0248A" w:rsidTr="005D7A3A"&gt;&lt;w:tc&gt;&lt;w:tcPr&gt;&lt;w:tcW w:w="3100" w:type="dxa"/&gt;&lt;w:tcBorders&gt;&lt;w:right w:val="single" w:sz="4" w:space="0" w:color="auto"/&gt;&lt;/w:tcBorders&gt;&lt;/w:tcPr&gt;&lt;w:p w:rsidR="00685D28" w:rsidRPr="00AC1211" w:rsidRDefault="00685D28" w:rsidP="005D7A3A"&gt;&lt;w:pPr&gt;&lt;w:pStyle w:val="StyleTemplateHeader"/&gt;&lt;/w:pPr&gt;&lt;w:sdt&gt;&lt;w:sdtPr&gt;&lt;w:alias w:val="Document Info Line 1"/&gt;&lt;w:tag w:val="ccDocInfoLine1"/&gt;&lt;w:id w:val="1813215955"/&gt;&lt;w:dataBinding w:prefixMappings="xmlns:ns0='optNSInfo'" w:xpath="/ns0:root[1]/ns0:Line1[1]" w:storeItemID="{9D0E38AC-82B2-4696-A2FD-257F747146EB}"/&gt;&lt;w:text/&gt;&lt;/w:sdtPr&gt;&lt;w:sdtContent&gt;&lt;w:r&gt;&lt;w:rPr&gt;&lt;w:lang w:val="da-DK"/&gt;&lt;/w:rPr&gt;&lt;w:t&gt;line 1&lt;/w:t&gt;&lt;/w:r&gt;&lt;/w:sdtContent&gt;&lt;/w:sdt&gt;&lt;/w:p&gt;&lt;/w:tc&gt;&lt;w:sdt&gt;&lt;w:sdtPr&gt;&lt;w:rPr&gt;&lt;w:rFonts w:cs="Times New Roman"/&gt;&lt;w:szCs w:val="18"/&gt;&lt;/w:rPr&gt;&lt;w:alias w:val="Document Info Line 3"/&gt;&lt;w:tag w:val="ccDocInfoLine3"/&gt;&lt;w:id w:val="1369025057"/&gt;&lt;w:dataBinding w:prefixMappings="xmlns:ns0='optNSInfo'" w:xpath="/ns0:root[1]/ns0:Line3[1]" w:storeItemID="{9D0E38AC-82B2-4696-A2FD-257F747146EB}"/&gt;&lt;w:text/&gt;&lt;/w:sdtPr&gt;&lt;w:sdtContent&gt;&lt;w:tc&gt;&lt;w:tcPr&gt;&lt;w:tcW w:w="3101" w:type="dxa"/&gt;&lt;w:tcBorders&gt;&lt;w:right w:val="single" w:sz="4" w:space="0" w:color="auto"/&gt;&lt;/w:tcBorders&gt;&lt;/w:tcPr&gt;&lt;w:p w:rsidR="00685D28" w:rsidRDefault="00685D28" w:rsidP="005D7A3A"&gt;&lt;w:pPr&gt;&lt;w:pStyle w:val="StyleTemplateHeader"/&gt;&lt;/w:pPr&gt;&lt;w:r&gt;&lt;w:rPr&gt;&lt;w:rFonts w:cs="Times New Roman"/&gt;&lt;w:szCs w:val="18"/&gt;&lt;w:lang w:val="da-DK"/&gt;&lt;/w:rPr&gt;&lt;w:t&gt;line 3&lt;/w:t&gt;&lt;/w:r&gt;&lt;/w:p&gt;&lt;/w:tc&gt;&lt;/w:sdtContent&gt;&lt;/w:sdt&gt;&lt;w:tc&gt;&lt;w:tcPr&gt;&lt;w:tcW w:w="1185" w:type="dxa"/&gt;&lt;w:tcBorders&gt;&lt;w:left w:val="single" w:sz="4" w:space="0" w:color="auto"/&gt;&lt;/w:tcBorders&gt;&lt;/w:tcPr&gt;&lt;w:p w:rsidR="00685D28" w:rsidRPr="00B0248A" w:rsidRDefault="00685D28" w:rsidP="005D7A3A"&gt;&lt;w:pPr&gt;&lt;w:pStyle w:val="StyleTemplateHeader"/&gt;&lt;/w:pPr&gt;&lt;w:r&gt;&lt;w:t&gt;Date:&lt;/w:t&gt;&lt;/w:r&gt;&lt;/w:p&gt;&lt;/w:tc&gt;&lt;w:sdt&gt;&lt;w:sdtPr&gt;&lt;w:alias w:val="Date"/&gt;&lt;w:tag w:val="ccDate"/&gt;&lt;w:id w:val="671230403"/&gt;&lt;w:dataBinding w:prefixMappings="xmlns:ns0='optNSInfo'" w:xpath="/ns0:root[1]/ns0:date[1]" w:storeItemID="{9D0E38AC-82B2-4696-A2FD-257F747146EB}"/&gt;&lt;w:text/&gt;&lt;/w:sdtPr&gt;&lt;w:sdtContent&gt;&lt;w:tc&gt;&lt;w:tcPr&gt;&lt;w:tcW w:w="1774" w:type="dxa"/&gt;&lt;w:tcBorders&gt;&lt;w:right w:val="single" w:sz="4" w:space="0" w:color="auto"/&gt;&lt;/w:tcBorders&gt;&lt;/w:tcPr&gt;&lt;w:p w:rsidR="00685D28" w:rsidRPr="00B0248A" w:rsidRDefault="00685D28" w:rsidP="005D7A3A"&gt;&lt;w:pPr&gt;&lt;w:pStyle w:val="StyleTemplateHeader"/&gt;&lt;w:jc w:val="right"/&gt;&lt;/w:pPr&gt;&lt;w:r&gt;&lt;w:rPr&gt;&lt;w:lang w:val="da-DK"/&gt;&lt;/w:rPr&gt;&lt;w:t&gt;19 January 2012&lt;/w:t&gt;&lt;/w:r&gt;&lt;/w:p&gt;&lt;/w:tc&gt;&lt;/w:sdtContent&gt;&lt;/w:sdt&gt;&lt;w:tc&gt;&lt;w:tcPr&gt;&lt;w:tcW w:w="1185" w:type="dxa"/&gt;&lt;/w:tcPr&gt;&lt;w:p w:rsidR="00685D28" w:rsidRPr="00E960C3" w:rsidRDefault="00685D28" w:rsidP="005D7A3A"&gt;&lt;w:pPr&gt;&lt;w:pStyle w:val="StyleTemplateHeader"/&gt;&lt;w:rPr&gt;&lt;w:rFonts w:ascii="Arial" w:hAnsi="Arial" w:cs="Arial"/&gt;&lt;w:b/&gt;&lt;w:i/&gt;&lt;w:sz w:val="16"/&gt;&lt;w:szCs w:val="16"/&gt;&lt;/w:rPr&gt;&lt;/w:pPr&gt;&lt;w:r&gt;&lt;w:t&gt;Status:&lt;/w:t&gt;&lt;/w:r&gt;&lt;/w:p&gt;&lt;/w:tc&gt;&lt;w:sdt&gt;&lt;w:sdtPr&gt;&lt;w:alias w:val="Status"/&gt;&lt;w:tag w:val="ccStatus"/&gt;&lt;w:id w:val="1943876519"/&gt;&lt;w:dataBinding w:prefixMappings="xmlns:ns0='optNSInfo'" w:xpath="/ns0:root[1]/ns0:status[1]" w:storeItemID="{9D0E38AC-82B2-4696-A2FD-257F747146EB}"/&gt;&lt;w:text/&gt;&lt;/w:sdtPr&gt;&lt;w:sdtContent&gt;&lt;w:tc&gt;&lt;w:tcPr&gt;&lt;w:tcW w:w="1774" w:type="dxa"/&gt;&lt;w:tcBorders&gt;&lt;w:left w:val="nil"/&gt;&lt;w:right w:val="single" w:sz="4" w:space="0" w:color="auto"/&gt;&lt;/w:tcBorders&gt;&lt;/w:tcPr&gt;&lt;w:p w:rsidR="00685D28" w:rsidRPr="00E960C3" w:rsidRDefault="00685D28" w:rsidP="005D7A3A"&gt;&lt;w:pPr&gt;&lt;w:pStyle w:val="StyleTemplateHeader"/&gt;&lt;w:jc w:val="right"/&gt;&lt;w:rPr&gt;&lt;w:rFonts w:ascii="Arial" w:hAnsi="Arial" w:cs="Arial"/&gt;&lt;w:b/&gt;&lt;w:i/&gt;&lt;w:sz w:val="16"/&gt;&lt;w:szCs w:val="16"/&gt;&lt;/w:rPr&gt;&lt;/w:pPr&gt;&lt;w:r&gt;&lt;w:rPr&gt;&lt;w:lang w:val="da-DK"/&gt;&lt;/w:rPr&gt;&lt;w:t&gt;Draft&lt;/w:t&gt;&lt;/w:r&gt;&lt;/w:p&gt;&lt;/w:tc&gt;&lt;/w:sdtContent&gt;&lt;/w:sdt&gt;&lt;w:tc&gt;&lt;w:tcPr&gt;&lt;w:tcW w:w="1548" w:type="dxa"/&gt;&lt;w:vMerge w:val="restart"/&gt;&lt;w:tcBorders&gt;&lt;w:left w:val="single" w:sz="4" w:space="0" w:color="auto"/&gt;&lt;/w:tcBorders&gt;&lt;/w:tcPr&gt;&lt;w:p w:rsidR="00685D28" w:rsidRPr="00E960C3" w:rsidRDefault="00685D28" w:rsidP="005D7A3A"&gt;&lt;w:pPr&gt;&lt;w:pStyle w:val="Sidehoved"/&gt;&lt;w:rPr&gt;&lt;w:rFonts w:ascii="Arial" w:hAnsi="Arial" w:cs="Arial"/&gt;&lt;w:b/&gt;&lt;w:i/&gt;&lt;w:sz w:val="16"/&gt;&lt;w:szCs w:val="16"/&gt;&lt;w:lang w:val="en-GB"/&gt;&lt;/w:rPr&gt;&lt;/w:pPr&gt;&lt;w:r w:rsidRPr="00E960C3"&gt;&lt;w:rPr&gt;&lt;w:rFonts w:ascii="Arial" w:hAnsi="Arial" w:cs="Arial"/&gt;&lt;w:b/&gt;&lt;w:i/&gt;&lt;w:sz w:val="16"/&gt;&lt;w:szCs w:val="16"/&gt;&lt;w:lang w:val="en-GB"/&gt;&lt;/w:rPr&gt;&lt;w:t&gt;Novo Nordisk&lt;/w:t&gt;&lt;/w:r&gt;&lt;/w:p&gt;&lt;/w:tc&gt;&lt;/w:tr&gt;&lt;w:tr w:rsidR="00685D28" w:rsidRPr="00900051" w:rsidTr="005D7A3A"&gt;&lt;w:sdt&gt;&lt;w:sdtPr&gt;&lt;w:alias w:val="Document Info Line 2"/&gt;&lt;w:tag w:val="ccDocInfoLine2"/&gt;&lt;w:id w:val="-656383555"/&gt;&lt;w:dataBinding w:prefixMappings="xmlns:ns0='optNSInfo'" w:xpath="/ns0:root[1]/ns0:Line2[1]" w:storeItemID="{9D0E38AC-82B2-4696-A2FD-257F747146EB}"/&gt;&lt;w:text/&gt;&lt;/w:sdtPr&gt;&lt;w:sdtContent&gt;&lt;w:tc&gt;&lt;w:tcPr&gt;&lt;w:tcW w:w="3100" w:type="dxa"/&gt;&lt;w:tcBorders&gt;&lt;w:right w:val="single" w:sz="4" w:space="0" w:color="auto"/&gt;&lt;/w:tcBorders&gt;&lt;/w:tcPr&gt;&lt;w:p w:rsidR="00685D28" w:rsidRPr="00AC1211" w:rsidRDefault="00685D28" w:rsidP="005D7A3A"&gt;&lt;w:pPr&gt;&lt;w:pStyle w:val="StyleTemplateHeader"/&gt;&lt;/w:pPr&gt;&lt;w:r&gt;&lt;w:rPr&gt;&lt;w:lang w:val="da-DK"/&gt;&lt;/w:rPr&gt;&lt;w:t&gt;line 2&lt;/w:t&gt;&lt;/w:r&gt;&lt;/w:p&gt;&lt;/w:tc&gt;&lt;/w:sdtContent&gt;&lt;/w:sdt&gt;&lt;w:sdt&gt;&lt;w:sdtPr&gt;&lt;w:alias w:val="Document Info Line 4"/&gt;&lt;w:tag w:val="ccDocInfoLine4"/&gt;&lt;w:id w:val="-409776419"/&gt;&lt;w:dataBinding w:prefixMappings="xmlns:ns0='optNSInfo'" w:xpath="/ns0:root[1]/ns0:Line4[1]" w:storeItemID="{9D0E38AC-82B2-4696-A2FD-257F747146EB}"/&gt;&lt;w:text/&gt;&lt;/w:sdtPr&gt;&lt;w:sdtContent&gt;&lt;w:tc&gt;&lt;w:tcPr&gt;&lt;w:tcW w:w="3101" w:type="dxa"/&gt;&lt;w:tcBorders&gt;&lt;w:right w:val="single" w:sz="4" w:space="0" w:color="auto"/&gt;&lt;/w:tcBorders&gt;&lt;/w:tcPr&gt;&lt;w:p w:rsidR="00685D28" w:rsidRPr="00B0248A" w:rsidRDefault="00685D28" w:rsidP="005D7A3A"&gt;&lt;w:pPr&gt;&lt;w:pStyle w:val="StyleTemplateHeader"/&gt;&lt;/w:pPr&gt;&lt;w:r&gt;&lt;w:rPr&gt;&lt;w:lang w:val="da-DK"/&gt;&lt;/w:rPr&gt;&lt;w:t&gt;line 4&lt;/w:t&gt;&lt;/w:r&gt;&lt;/w:p&gt;&lt;/w:tc&gt;&lt;/w:sdtContent&gt;&lt;/w:sdt&gt;&lt;w:tc&gt;&lt;w:tcPr&gt;&lt;w:tcW w:w="1185" w:type="dxa"/&gt;&lt;w:tcBorders&gt;&lt;w:left w:val="single" w:sz="4" w:space="0" w:color="auto"/&gt;&lt;/w:tcBorders&gt;&lt;/w:tcPr&gt;&lt;w:p w:rsidR="00685D28" w:rsidRPr="00B0248A" w:rsidRDefault="00685D28" w:rsidP="005D7A3A"&gt;&lt;w:pPr&gt;&lt;w:pStyle w:val="StyleTemplateHeader"/&gt;&lt;/w:pPr&gt;&lt;w:r&gt;&lt;w:t&gt;Version:&lt;/w:t&gt;&lt;/w:r&gt;&lt;/w:p&gt;&lt;/w:tc&gt;&lt;w:sdt&gt;&lt;w:sdtPr&gt;&lt;w:alias w:val="Version"/&gt;&lt;w:tag w:val="ccVersion"/&gt;&lt;w:id w:val="-609750642"/&gt;&lt;w:dataBinding w:prefixMappings="xmlns:ns0='optNSInfo'" w:xpath="/ns0:root[1]/ns0:version[1]" w:storeItemID="{9D0E38AC-82B2-4696-A2FD-257F747146EB}"/&gt;&lt;w:text/&gt;&lt;/w:sdtPr&gt;&lt;w:sdtContent&gt;&lt;w:tc&gt;&lt;w:tcPr&gt;&lt;w:tcW w:w="1774" w:type="dxa"/&gt;&lt;w:tcBorders&gt;&lt;w:right w:val="single" w:sz="4" w:space="0" w:color="auto"/&gt;&lt;/w:tcBorders&gt;&lt;/w:tcPr&gt;&lt;w:p w:rsidR="00685D28" w:rsidRPr="00B0248A" w:rsidRDefault="00685D28" w:rsidP="005D7A3A"&gt;&lt;w:pPr&gt;&lt;w:pStyle w:val="StyleTemplateHeader"/&gt;&lt;w:jc w:val="right"/&gt;&lt;/w:pPr&gt;&lt;w:r&gt;&lt;w:rPr&gt;&lt;w:lang w:val="da-DK"/&gt;&lt;/w:rPr&gt;&lt;w:t&gt;0.1&lt;/w:t&gt;&lt;/w:r&gt;&lt;/w:p&gt;&lt;/w:tc&gt;&lt;/w:sdtContent&gt;&lt;/w:sdt&gt;&lt;w:tc&gt;&lt;w:tcPr&gt;&lt;w:tcW w:w="1185" w:type="dxa"/&gt;&lt;/w:tcPr&gt;&lt;w:p w:rsidR="00685D28" w:rsidRPr="00B0248A" w:rsidRDefault="00685D28" w:rsidP="005D7A3A"&gt;&lt;w:pPr&gt;&lt;w:pStyle w:val="StyleTemplateHeader"/&gt;&lt;w:rPr&gt;&lt;w:rFonts w:cs="Times New Roman"/&gt;&lt;w:szCs w:val="18"/&gt;&lt;/w:rPr&gt;&lt;/w:pPr&gt;&lt;w:r&gt;&lt;w:t&gt;Page:&lt;/w:t&gt;&lt;/w:r&gt;&lt;/w:p&gt;&lt;/w:tc&gt;&lt;w:tc&gt;&lt;w:tcPr&gt;&lt;w:tcW w:w="1774" w:type="dxa"/&gt;&lt;w:tcBorders&gt;&lt;w:left w:val="nil"/&gt;&lt;w:right w:val="single" w:sz="4" w:space="0" w:color="auto"/&gt;&lt;/w:tcBorders&gt;&lt;/w:tcPr&gt;&lt;w:p w:rsidR="00685D28" w:rsidRPr="00B0248A" w:rsidRDefault="00685D28" w:rsidP="005D7A3A"&gt;&lt;w:pPr&gt;&lt;w:pStyle w:val="StyleTemplateHeader"/&gt;&lt;w:jc w:val="right"/&gt;&lt;w:rPr&gt;&lt;w:rFonts w:cs="Times New Roman"/&gt;&lt;w:szCs w:val="18"/&gt;&lt;/w:rPr&gt;&lt;/w:pPr&gt;&lt;w:r&gt;&lt;w:fldChar w:fldCharType="begin"/&gt;&lt;/w:r&gt;&lt;w:r&gt;&lt;w:instrText xml:space="preserve"&gt; PAGE  \* Arabic  \* MERGEFORMAT &lt;/w:instrText&gt;&lt;/w:r&gt;&lt;w:r&gt;&lt;w:fldChar w:fldCharType="separate"/&gt;&lt;/w:r&gt;&lt;w:r&gt;&lt;w:rPr&gt;&lt;w:noProof/&gt;&lt;/w:rPr&gt;&lt;w:t&gt;1&lt;/w:t&gt;&lt;/w:r&gt;&lt;w:r&gt;&lt;w:fldChar w:fldCharType="end"/&gt;&lt;/w:r&gt;&lt;w:r&gt;&lt;w:t xml:space="preserve"&gt; of &lt;/w:t&gt;&lt;/w:r&gt;&lt;w:r&gt;&lt;w:fldChar w:fldCharType="begin"/&gt;&lt;/w:r&gt;&lt;w:r&gt;&lt;w:instrText xml:space="preserve"&gt; NUMPAGES  \* Arabic  \* MERGEFORMAT &lt;/w:instrText&gt;&lt;/w:r&gt;&lt;w:r&gt;&lt;w:fldChar w:fldCharType="separate"/&gt;&lt;/w:r&gt;&lt;w:r&gt;&lt;w:rPr&gt;&lt;w:noProof/&gt;&lt;/w:rPr&gt;&lt;w:t&gt;4&lt;/w:t&gt;&lt;/w:r&gt;&lt;w:r&gt;&lt;w:rPr&gt;&lt;w:noProof/&gt;&lt;/w:rPr&gt;&lt;w:fldChar w:fldCharType="end"/&gt;&lt;/w:r&gt;&lt;/w:p&gt;&lt;/w:tc&gt;&lt;w:tc&gt;&lt;w:tcPr&gt;&lt;w:tcW w:w="1548" w:type="dxa"/&gt;&lt;w:vMerge/&gt;&lt;w:tcBorders&gt;&lt;w:left w:val="single" w:sz="4" w:space="0" w:color="auto"/&gt;&lt;/w:tcBorders&gt;&lt;/w:tcPr&gt;&lt;w:p w:rsidR="00685D28" w:rsidRPr="00B0248A" w:rsidRDefault="00685D28" w:rsidP="005D7A3A"&gt;&lt;w:pPr&gt;&lt;w:pStyle w:val="Sidehoved"/&gt;&lt;w:rPr&gt;&lt;w:rFonts w:cs="Times New Roman"/&gt;&lt;w:sz w:val="18"/&gt;&lt;w:szCs w:val="18"/&gt;&lt;w:lang w:val="en-GB"/&gt;&lt;/w:rPr&gt;&lt;/w:pPr&gt;&lt;/w:p&gt;&lt;/w:tc&gt;&lt;/w:tr&gt;&lt;/w:tbl&gt;&lt;w:p w:rsidR="00000000" w:rsidRDefault="00685D28"/&gt;&lt;w:sectPr w:rsidR="00000000"&gt;&lt;w:pgSz w:w="12240" w:h="15840"/&gt;&lt;w:pgMar w:top="1701" w:right="1134" w:bottom="1701" w:left="1134" w:header="708" w:footer="708" w:gutter="0"/&gt;&lt;w:cols w:space="708"/&gt;&lt;/w:sectPr&gt;&lt;/w:body&gt;&lt;/w:document&gt;&lt;/pkg:xmlData&gt;&lt;/pkg:part&gt;&lt;pkg:part pkg:name="/word/endnotes.xml" pkg:contentType="application/vnd.openxmlformats-officedocument.wordprocessingml.endnotes+xml"&gt;&lt;pkg:xmlData&gt;&lt;w:endnotes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xmlns:wps="http://schemas.microsoft.com/office/word/2010/wordprocessingShape"&gt;&lt;w:endnote w:type="separator" w:id="-1"&gt;&lt;w:p w:rsidR="00685D28" w:rsidRDefault="00685D28" w:rsidP="007F6029"&gt;&lt;w:pPr&gt;&lt;w:spacing w:after="0" w:line="240" w:lineRule="auto"/&gt;&lt;/w:pPr&gt;&lt;w:r&gt;&lt;w:separator/&gt;&lt;/w:r&gt;&lt;/w:p&gt;&lt;/w:endnote&gt;&lt;w:endnote w:type="continuationSeparator" w:id="0"&gt;&lt;w:p w:rsidR="00685D28" w:rsidRDefault="00685D28" w:rsidP="007F6029"&gt;&lt;w:pPr&gt;&lt;w:spacing w:after="0" w:line="240" w:lineRule="auto"/&gt;&lt;/w:pPr&gt;&lt;w:r&gt;&lt;w:continuationSeparator/&gt;&lt;/w:r&gt;&lt;/w:p&gt;&lt;/w:endnote&gt;&lt;/w:endnotes&gt;&lt;/pkg:xmlData&gt;&lt;/pkg:part&gt;&lt;pkg:part pkg:name="/word/footnotes.xml" pkg:contentType="application/vnd.openxmlformats-officedocument.wordprocessingml.footnotes+xml"&gt;&lt;pkg:xmlData&gt;&lt;w:footnotes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xmlns:wps="http://schemas.microsoft.com/office/word/2010/wordprocessingShape"&gt;&lt;w:footnote w:type="separator" w:id="-1"&gt;&lt;w:p w:rsidR="00685D28" w:rsidRDefault="00685D28" w:rsidP="007F6029"&gt;&lt;w:pPr&gt;&lt;w:spacing w:after="0" w:line="240" w:lineRule="auto"/&gt;&lt;/w:pPr&gt;&lt;w:r&gt;&lt;w:separator/&gt;&lt;/w:r&gt;&lt;/w:p&gt;&lt;/w:footnote&gt;&lt;w:footnote w:type="continuationSeparator" w:id="0"&gt;&lt;w:p w:rsidR="00685D28" w:rsidRDefault="00685D28" w:rsidP="007F6029"&gt;&lt;w:pPr&gt;&lt;w:spacing w:after="0" w:line="240" w:lineRule="auto"/&gt;&lt;/w:pPr&gt;&lt;w:r&gt;&lt;w:continuationSeparator/&gt;&lt;/w:r&gt;&lt;/w:p&gt;&lt;/w:footnote&gt;&lt;/w:footnotes&gt;&lt;/pkg:xmlData&gt;&lt;/pkg:part&gt;&lt;pkg:part pkg:name="/word/theme/theme1.xml" pkg:contentType="application/vnd.openxmlformats-officedocument.theme+xml"&gt;&lt;pkg:xmlData&gt;&lt;a:theme name="Office Theme" xmlns:a="http://schemas.openxmlformats.org/drawingml/2006/main"&gt;&lt;a:themeElements&gt;&lt;a:clrScheme name="Office"&gt;&lt;a:dk1&gt;&lt;a:sysClr val="windowText" lastClr="000000"/&gt;&lt;/a:dk1&gt;&lt;a:lt1&gt;&lt;a:sysClr val="window" lastClr="FFFFFF"/&gt;&lt;/a:lt1&gt;&lt;a:dk2&gt;&lt;a:srgbClr val="1F497D"/&gt;&lt;/a:dk2&gt;&lt;a:lt2&gt;&lt;a:srgbClr val="EEECE1"/&gt;&lt;/a:lt2&gt;&lt;a:accent1&gt;&lt;a:srgbClr val="4F81BD"/&gt;&lt;/a:accent1&gt;&lt;a:accent2&gt;&lt;a:srgbClr val="C0504D"/&gt;&lt;/a:accent2&gt;&lt;a:accent3&gt;&lt;a:srgbClr val="9BBB59"/&gt;&lt;/a:accent3&gt;&lt;a:accent4&gt;&lt;a:srgbClr val="8064A2"/&gt;&lt;/a:accent4&gt;&lt;a:accent5&gt;&lt;a:srgbClr val="4BACC6"/&gt;&lt;/a:accent5&gt;&lt;a:accent6&gt;&lt;a:srgbClr val="F79646"/&gt;&lt;/a:accent6&gt;&lt;a:hlink&gt;&lt;a:srgbClr val="0000FF"/&gt;&lt;/a:hlink&gt;&lt;a:folHlink&gt;&lt;a:srgbClr val="800080"/&gt;&lt;/a:folHlink&gt;&lt;/a:clrScheme&gt;&lt;a:fontScheme name="Office"&gt;&lt;a:majorFont&gt;&lt;a:latin typeface="Cambria"/&gt;&lt;a:ea typeface=""/&gt;&lt;a:cs typeface=""/&gt;&lt;a:font script="Jpan" typeface="ＭＳ ゴシック"/&gt;&lt;a:font script="Hang" typeface="맑은 고딕"/&gt;&lt;a:font script="Hans" typeface="宋体"/&gt;&lt;a:font script="Hant" typeface="新細明體"/&gt;&lt;a:font script="Arab" typeface="Times New Roman"/&gt;&lt;a:font script="Hebr" typeface="Times New Roman"/&gt;&lt;a:font script="Thai" typeface="Angsana New"/&gt;&lt;a:font script="Ethi" typeface="Nyala"/&gt;&lt;a:font script="Beng" typeface="Vrinda"/&gt;&lt;a:font script="Gujr" typeface="Shruti"/&gt;&lt;a:font script="Khmr" typeface="MoolBoran"/&gt;&lt;a:font script="Knda" typeface="Tunga"/&gt;&lt;a:font script="Guru" typeface="Raavi"/&gt;&lt;a:font script="Cans" typeface="Euphemia"/&gt;&lt;a:font script="Cher" typeface="Plantagenet Cherokee"/&gt;&lt;a:font script="Yiii" typeface="Microsoft Yi Baiti"/&gt;&lt;a:font script="Tibt" typeface="Microsoft Himalaya"/&gt;&lt;a:font script="Thaa" typeface="MV Boli"/&gt;&lt;a:font script="Deva" typeface="Mangal"/&gt;&lt;a:font script="Telu" typeface="Gautami"/&gt;&lt;a:font script="Taml" typeface="Latha"/&gt;&lt;a:font script="Syrc" typeface="Estrangelo Edessa"/&gt;&lt;a:font script="Orya" typeface="Kalinga"/&gt;&lt;a:font script="Mlym" typeface="Kartika"/&gt;&lt;a:font script="Laoo" typeface="DokChampa"/&gt;&lt;a:font script="Sinh" typeface="Iskoola Pota"/&gt;&lt;a:font script="Mong" typeface="Mongolian Baiti"/&gt;&lt;a:font script="Viet" typeface="Times New Roman"/&gt;&lt;a:font script="Uigh" typeface="Microsoft Uighur"/&gt;&lt;a:font script="Geor" typeface="Sylfaen"/&gt;&lt;/a:majorFont&gt;&lt;a:minorFont&gt;&lt;a:latin typeface="Calibri"/&gt;&lt;a:ea typeface=""/&gt;&lt;a:cs typeface=""/&gt;&lt;a:font script="Jpan" typeface="ＭＳ 明朝"/&gt;&lt;a:font script="Hang" typeface="맑은 고딕"/&gt;&lt;a:font script="Hans" typeface="宋体"/&gt;&lt;a:font script="Hant" typeface="新細明體"/&gt;&lt;a:font script="Arab" typeface="Arial"/&gt;&lt;a:font script="Hebr" typeface="Arial"/&gt;&lt;a:font script="Thai" typeface="Cordia New"/&gt;&lt;a:font script="Ethi" typeface="Nyala"/&gt;&lt;a:font script="Beng" typeface="Vrinda"/&gt;&lt;a:font script="Gujr" typeface="Shruti"/&gt;&lt;a:font script="Khmr" typeface="DaunPenh"/&gt;&lt;a:font script="Knda" typeface="Tunga"/&gt;&lt;a:font script="Guru" typeface="Raavi"/&gt;&lt;a:font script="Cans" typeface="Euphemia"/&gt;&lt;a:font script="Cher" typeface="Plantagenet Cherokee"/&gt;&lt;a:font script="Yiii" typeface="Microsoft Yi Baiti"/&gt;&lt;a:font script="Tibt" typeface="Microsoft Himalaya"/&gt;&lt;a:font script="Thaa" typeface="MV Boli"/&gt;&lt;a:font script="Deva" typeface="Mangal"/&gt;&lt;a:font script="Telu" typeface="Gautami"/&gt;&lt;a:font script="Taml" typeface="Latha"/&gt;&lt;a:font script="Syrc" typeface="Estrangelo Edessa"/&gt;&lt;a:font script="Orya" typeface="Kalinga"/&gt;&lt;a:font script="Mlym" typeface="Kartika"/&gt;&lt;a:font script="Laoo" typeface="DokChampa"/&gt;&lt;a:font script="Sinh" typeface="Iskoola Pota"/&gt;&lt;a:font script="Mong" typeface="Mongolian Baiti"/&gt;&lt;a:font script="Viet" typeface="Arial"/&gt;&lt;a:font script="Uigh" typeface="Microsoft Uighur"/&gt;&lt;a:font script="Geor" typeface="Sylfaen"/&gt;&lt;/a:minorFont&gt;&lt;/a:fontScheme&gt;&lt;a:fmtScheme name="Office"&gt;&lt;a:fillStyleLst&gt;&lt;a:solidFill&gt;&lt;a:schemeClr val="phClr"/&gt;&lt;/a:solidFill&gt;&lt;a:gradFill rotWithShape="1"&gt;&lt;a:gsLst&gt;&lt;a:gs pos="0"&gt;&lt;a:schemeClr val="phClr"&gt;&lt;a:tint val="50000"/&gt;&lt;a:satMod val="300000"/&gt;&lt;/a:schemeClr&gt;&lt;/a:gs&gt;&lt;a:gs pos="35000"&gt;&lt;a:schemeClr val="phClr"&gt;&lt;a:tint val="37000"/&gt;&lt;a:satMod val="300000"/&gt;&lt;/a:schemeClr&gt;&lt;/a:gs&gt;&lt;a:gs pos="100000"&gt;&lt;a:schemeClr val="phClr"&gt;&lt;a:tint val="15000"/&gt;&lt;a:satMod val="350000"/&gt;&lt;/a:schemeClr&gt;&lt;/a:gs&gt;&lt;/a:gsLst&gt;&lt;a:lin ang="16200000" scaled="1"/&gt;&lt;/a:gradFill&gt;&lt;a:gradFill rotWithShape="1"&gt;&lt;a:gsLst&gt;&lt;a:gs pos="0"&gt;&lt;a:schemeClr val="phClr"&gt;&lt;a:shade val="51000"/&gt;&lt;a:satMod val="130000"/&gt;&lt;/a:schemeClr&gt;&lt;/a:gs&gt;&lt;a:gs pos="80000"&gt;&lt;a:schemeClr val="phClr"&gt;&lt;a:shade val="93000"/&gt;&lt;a:satMod val="130000"/&gt;&lt;/a:schemeClr&gt;&lt;/a:gs&gt;&lt;a:gs pos="100000"&gt;&lt;a:schemeClr val="phClr"&gt;&lt;a:shade val="94000"/&gt;&lt;a:satMod val="135000"/&gt;&lt;/a:schemeClr&gt;&lt;/a:gs&gt;&lt;/a:gsLst&gt;&lt;a:lin ang="16200000" scaled="0"/&gt;&lt;/a:gradFill&gt;&lt;/a:fillStyleLst&gt;&lt;a:lnStyleLst&gt;&lt;a:ln w="9525" cap="flat" cmpd="sng" algn="ctr"&gt;&lt;a:solidFill&gt;&lt;a:schemeClr val="phClr"&gt;&lt;a:shade val="95000"/&gt;&lt;a:satMod val="105000"/&gt;&lt;/a:schemeClr&gt;&lt;/a:solidFill&gt;&lt;a:prstDash val="solid"/&gt;&lt;/a:ln&gt;&lt;a:ln w="25400" cap="flat" cmpd="sng" algn="ctr"&gt;&lt;a:solidFill&gt;&lt;a:schemeClr val="phClr"/&gt;&lt;/a:solidFill&gt;&lt;a:prstDash val="solid"/&gt;&lt;/a:ln&gt;&lt;a:ln w="38100" cap="flat" cmpd="sng" algn="ctr"&gt;&lt;a:solidFill&gt;&lt;a:schemeClr val="phClr"/&gt;&lt;/a:solidFill&gt;&lt;a:prstDash val="solid"/&gt;&lt;/a:ln&gt;&lt;/a:lnStyleLst&gt;&lt;a:effectStyleLst&gt;&lt;a:effectStyle&gt;&lt;a:effectLst&gt;&lt;a:outerShdw blurRad="40000" dist="20000" dir="5400000" rotWithShape="0"&gt;&lt;a:srgbClr val="000000"&gt;&lt;a:alpha val="38000"/&gt;&lt;/a:srgbClr&gt;&lt;/a:outerShdw&gt;&lt;/a:effectLst&gt;&lt;/a:effectStyle&gt;&lt;a:effectStyle&gt;&lt;a:effectLst&gt;&lt;a:outerShdw blurRad="40000" dist="23000" dir="5400000" rotWithShape="0"&gt;&lt;a:srgbClr val="000000"&gt;&lt;a:alpha val="35000"/&gt;&lt;/a:srgbClr&gt;&lt;/a:outerShdw&gt;&lt;/a:effectLst&gt;&lt;/a:effectStyle&gt;&lt;a:effectStyle&gt;&lt;a:effectLst&gt;&lt;a:outerShdw blurRad="40000" dist="23000" dir="5400000" rotWithShape="0"&gt;&lt;a:srgbClr val="000000"&gt;&lt;a:alpha val="35000"/&gt;&lt;/a:srgbClr&gt;&lt;/a:outerShdw&gt;&lt;/a:effectLst&gt;&lt;a:scene3d&gt;&lt;a:camera prst="orthographicFront"&gt;&lt;a:rot lat="0" lon="0" rev="0"/&gt;&lt;/a:camera&gt;&lt;a:lightRig rig="threePt" dir="t"&gt;&lt;a:rot lat="0" lon="0" rev="1200000"/&gt;&lt;/a:lightRig&gt;&lt;/a:scene3d&gt;&lt;a:sp3d&gt;&lt;a:bevelT w="63500" h="25400"/&gt;&lt;/a:sp3d&gt;&lt;/a:effectStyle&gt;&lt;/a:effectStyleLst&gt;&lt;a:bgFillStyleLst&gt;&lt;a:solidFill&gt;&lt;a:schemeClr val="phClr"/&gt;&lt;/a:solidFill&gt;&lt;a:gradFill rotWithShape="1"&gt;&lt;a:gsLst&gt;&lt;a:gs pos="0"&gt;&lt;a:schemeClr val="phClr"&gt;&lt;a:tint val="40000"/&gt;&lt;a:satMod val="350000"/&gt;&lt;/a:schemeClr&gt;&lt;/a:gs&gt;&lt;a:gs pos="40000"&gt;&lt;a:schemeClr val="phClr"&gt;&lt;a:tint val="45000"/&gt;&lt;a:shade val="99000"/&gt;&lt;a:satMod val="350000"/&gt;&lt;/a:schemeClr&gt;&lt;/a:gs&gt;&lt;a:gs pos="100000"&gt;&lt;a:schemeClr val="phClr"&gt;&lt;a:shade val="20000"/&gt;&lt;a:satMod val="255000"/&gt;&lt;/a:schemeClr&gt;&lt;/a:gs&gt;&lt;/a:gsLst&gt;&lt;a:path path="circle"&gt;&lt;a:fillToRect l="50000" t="-80000" r="50000" b="180000"/&gt;&lt;/a:path&gt;&lt;/a:gradFill&gt;&lt;a:gradFill rotWithShape="1"&gt;&lt;a:gsLst&gt;&lt;a:gs pos="0"&gt;&lt;a:schemeClr val="phClr"&gt;&lt;a:tint val="80000"/&gt;&lt;a:satMod val="300000"/&gt;&lt;/a:schemeClr&gt;&lt;/a:gs&gt;&lt;a:gs pos="100000"&gt;&lt;a:schemeClr val="phClr"&gt;&lt;a:shade val="30000"/&gt;&lt;a:satMod val="200000"/&gt;&lt;/a:schemeClr&gt;&lt;/a:gs&gt;&lt;/a:gsLst&gt;&lt;a:path path="circle"&gt;&lt;a:fillToRect l="50000" t="50000" r="50000" b="50000"/&gt;&lt;/a:path&gt;&lt;/a:gradFill&gt;&lt;/a:bgFillStyleLst&gt;&lt;/a:fmtScheme&gt;&lt;/a:themeElements&gt;&lt;a:objectDefaults/&gt;&lt;a:extraClrSchemeLst/&gt;&lt;/a:theme&gt;&lt;/pkg:xmlData&gt;&lt;/pkg:part&gt;&lt;pkg:part pkg:name="/word/settings.xml" pkg:contentType="application/vnd.openxmlformats-officedocument.wordprocessingml.settings+xml"&gt;&lt;pkg:xmlData&gt;&lt;w:settings mc:Ignorable="w14"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xmlns:sl="http://schemas.openxmlformats.org/schemaLibrary/2006/main"&gt;&lt;w:zoom w:percent="100"/&gt;&lt;w:stylePaneFormatFilter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w:alternateStyleNames="0"/&gt;&lt;w:stylePaneSortMethod w:val="0000"/&gt;&lt;w:defaultTabStop w:val="1304"/&gt;&lt;w:hyphenationZone w:val="425"/&gt;&lt;w:clickAndTypeStyle w:val="Brdtekst"/&gt;&lt;w:characterSpacingControl w:val="doNotCompress"/&gt;&lt;w:hdrShapeDefaults&gt;&lt;o:shapedefaults v:ext="edit" spidmax="2049"/&gt;&lt;/w:hdrShapeDefaults&gt;&lt;w:footnotePr&gt;&lt;w:footnote w:id="-1"/&gt;&lt;w:footnote w:id="0"/&gt;&lt;/w:footnotePr&gt;&lt;w:endnotePr&gt;&lt;w:endnote w:id="-1"/&gt;&lt;w:endnote w:id="0"/&gt;&lt;/w:endnotePr&gt;&lt;w:compat&gt;&lt;w:compatSetting w:name="compatibilityMode" w:uri="http://schemas.microsoft.com/office/word" w:val="14"/&gt;&lt;w:compatSetting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w:val="1"/&gt;&lt;/w:compat&gt;&lt;w:docVars&gt;&lt;w:docVar w:name="cmbFigureItems" w:val="0"/&gt;&lt;w:docVar w:name="cmbHeadingItems" w:val="1"/&gt;&lt;w:docVar w:name="cmbNumberedItems" w:val="4"/&gt;&lt;w:docVar w:name="cmbTableItems" w:val="0"/&gt;&lt;w:docVar w:name="lstTypes" w:val="0"/&gt;&lt;/w:docVars&gt;&lt;w:rsids&gt;&lt;w:rsidRoot w:val="00B03378"/&gt;&lt;w:rsid w:val="0000123E"/&gt;&lt;w:rsid w:val="000015FD"/&gt;&lt;w:rsid w:val="00001C5D"/&gt;&lt;w:rsid w:val="000029DC"/&gt;&lt;w:rsid w:val="00005113"/&gt;&lt;w:rsid w:val="00006734"/&gt;&lt;w:rsid w:val="0000699B"/&gt;&lt;w:rsid w:val="00006CD6"/&gt;&lt;w:rsid w:val="00014812"/&gt;&lt;w:rsid w:val="00014C24"/&gt;&lt;w:rsid w:val="00020659"/&gt;&lt;w:rsid w:val="000208EB"/&gt;&lt;w:rsid w:val="00022DD1"/&gt;&lt;w:rsid w:val="000253A4"/&gt;&lt;w:rsid w:val="00025A32"/&gt;&lt;w:rsid w:val="00026030"/&gt;&lt;w:rsid w:val="000261AE"/&gt;&lt;w:rsid w:val="00026542"/&gt;&lt;w:rsid w:val="00027E2F"/&gt;&lt;w:rsid w:val="00033672"/&gt;&lt;w:rsid w:val="00033D4C"/&gt;&lt;w:rsid w:val="0003430B"/&gt;&lt;w:rsid w:val="000378DE"/&gt;&lt;w:rsid w:val="00040332"/&gt;&lt;w:rsid w:val="0004099F"/&gt;&lt;w:rsid w:val="0004199B"/&gt;&lt;w:rsid w:val="00042C68"/&gt;&lt;w:rsid w:val="00043A00"/&gt;&lt;w:rsid w:val="00044225"/&gt;&lt;w:rsid w:val="00050BF7"/&gt;&lt;w:rsid w:val="000510D6"/&gt;&lt;w:rsid w:val="00052715"/&gt;&lt;w:rsid w:val="0005278B"/&gt;&lt;w:rsid w:val="0005299C"/&gt;&lt;w:rsid w:val="00053A19"/&gt;&lt;w:rsid w:val="00055E14"/&gt;&lt;w:rsid w:val="000569DE"/&gt;&lt;w:rsid w:val="00057BEA"/&gt;&lt;w:rsid w:val="00060BA4"/&gt;&lt;w:rsid w:val="00062DE1"/&gt;&lt;w:rsid w:val="00062E75"/&gt;&lt;w:rsid w:val="000654C6"/&gt;&lt;w:rsid w:val="0007132D"/&gt;&lt;w:rsid w:val="00074E57"/&gt;&lt;w:rsid w:val="000757FA"/&gt;&lt;w:rsid w:val="00077CD0"/&gt;&lt;w:rsid w:val="00082617"/&gt;&lt;w:rsid w:val="00084832"/&gt;&lt;w:rsid w:val="0008493A"/&gt;&lt;w:rsid w:val="000926C7"/&gt;&lt;w:rsid w:val="0009399B"/&gt;&lt;w:rsid w:val="000A20BB"/&gt;&lt;w:rsid w:val="000A260C"/&gt;&lt;w:rsid w:val="000A28DB"/&gt;&lt;w:rsid w:val="000A368F"/&gt;&lt;w:rsid w:val="000A3FEA"/&gt;&lt;w:rsid w:val="000A54FD"/&gt;&lt;w:rsid w:val="000A5AC9"/&gt;&lt;w:rsid w:val="000A5B3B"/&gt;&lt;w:rsid w:val="000A7221"/&gt;&lt;w:rsid w:val="000B0284"/&gt;&lt;w:rsid w:val="000B699C"/&gt;&lt;w:rsid w:val="000B707E"/&gt;&lt;w:rsid w:val="000B7AC7"/&gt;&lt;w:rsid w:val="000C0960"/&gt;&lt;w:rsid w:val="000C2143"/&gt;&lt;w:rsid w:val="000C22E6"/&gt;&lt;w:rsid w:val="000C2331"/&gt;&lt;w:rsid w:val="000C2A97"/&gt;&lt;w:rsid w:val="000C39E4"/&gt;&lt;w:rsid w:val="000C3BBF"/&gt;&lt;w:rsid w:val="000D1105"/&gt;&lt;w:rsid w:val="000D60DC"/&gt;&lt;w:rsid w:val="000D7D1E"/&gt;&lt;w:rsid w:val="000E14F7"/&gt;&lt;w:rsid w:val="000E5B45"/&gt;&lt;w:rsid w:val="000E6543"/&gt;&lt;w:rsid w:val="000F54ED"/&gt;&lt;w:rsid w:val="000F68BF"/&gt;&lt;w:rsid w:val="000F6F94"/&gt;&lt;w:rsid w:val="000F7BCD"/&gt;&lt;w:rsid w:val="0010373A"/&gt;&lt;w:rsid w:val="001064EF"/&gt;&lt;w:rsid w:val="00107B80"/&gt;&lt;w:rsid w:val="001103EF"/&gt;&lt;w:rsid w:val="00110420"/&gt;&lt;w:rsid w:val="0011110C"/&gt;&lt;w:rsid w:val="001140D9"/&gt;&lt;w:rsid w:val="00116475"/&gt;&lt;w:rsid w:val="00116559"/&gt;&lt;w:rsid w:val="001208ED"/&gt;&lt;w:rsid w:val="00120FF5"/&gt;&lt;w:rsid w:val="001210A1"/&gt;&lt;w:rsid w:val="001219BB"/&gt;&lt;w:rsid w:val="00125C63"/&gt;&lt;w:rsid w:val="0012600F"/&gt;&lt;w:rsid w:val="001260B8"/&gt;&lt;w:rsid w:val="00126A24"/&gt;&lt;w:rsid w:val="00130854"/&gt;&lt;w:rsid w:val="00132946"/&gt;&lt;w:rsid w:val="00132A19"/&gt;&lt;w:rsid w:val="00132A69"/&gt;&lt;w:rsid w:val="00135269"/&gt;&lt;w:rsid w:val="00136A8A"/&gt;&lt;w:rsid w:val="001410E9"/&gt;&lt;w:rsid w:val="00151E4F"/&gt;&lt;w:rsid w:val="0015387E"/&gt;&lt;w:rsid w:val="00154921"/&gt;&lt;w:rsid w:val="00154974"/&gt;&lt;w:rsid w:val="00157B37"/&gt;&lt;w:rsid w:val="00160B99"/&gt;&lt;w:rsid w:val="00160C2D"/&gt;&lt;w:rsid w:val="00162E8B"/&gt;&lt;w:rsid w:val="0016667F"/&gt;&lt;w:rsid w:val="00166AC4"/&gt;&lt;w:rsid w:val="001700A0"/&gt;&lt;w:rsid w:val="00176310"/&gt;&lt;w:rsid w:val="00176FE5"/&gt;&lt;w:rsid w:val="00180355"/&gt;&lt;w:rsid w:val="00180561"/&gt;&lt;w:rsid w:val="00183069"/&gt;&lt;w:rsid w:val="0019004A"/&gt;&lt;w:rsid w:val="00190CD8"/&gt;&lt;w:rsid w:val="001925A7"/&gt;&lt;w:rsid w:val="00195D34"/&gt;&lt;w:rsid w:val="001A0714"/&gt;&lt;w:rsid w:val="001A2F87"/&gt;&lt;w:rsid w:val="001A4D3B"/&gt;&lt;w:rsid w:val="001A6042"/&gt;&lt;w:rsid w:val="001A7881"/&gt;&lt;w:rsid w:val="001B23FD"/&gt;&lt;w:rsid w:val="001B6A8C"/&gt;&lt;w:rsid w:val="001B759E"/&gt;&lt;w:rsid w:val="001C134C"/&gt;&lt;w:rsid w:val="001C1AB3"/&gt;&lt;w:rsid w:val="001C2C5E"/&gt;&lt;w:rsid w:val="001C2F52"/&gt;&lt;w:rsid w:val="001C74F3"/&gt;&lt;w:rsid w:val="001C7E31"/&gt;&lt;w:rsid w:val="001D0547"/&gt;&lt;w:rsid w:val="001D11B6"/&gt;&lt;w:rsid w:val="001D3811"/&gt;&lt;w:rsid w:val="001D58DD"/&gt;&lt;w:rsid w:val="001D6232"/&gt;&lt;w:rsid w:val="001D66A7"/&gt;&lt;w:rsid w:val="001D6712"/&gt;&lt;w:rsid w:val="001E0589"/&gt;&lt;w:rsid w:val="001E07B4"/&gt;&lt;w:rsid w:val="001E0EEF"/&gt;&lt;w:rsid w:val="001E127E"/&gt;&lt;w:rsid w:val="001E2DFA"/&gt;&lt;w:rsid w:val="001E38EA"/&gt;&lt;w:rsid w:val="001E398D"/&gt;&lt;w:rsid w:val="001E4290"/&gt;&lt;w:rsid w:val="001E6B3A"/&gt;&lt;w:rsid w:val="001E6D48"/&gt;&lt;w:rsid w:val="001E74F1"/&gt;&lt;w:rsid w:val="001F3AA7"/&gt;&lt;w:rsid w:val="00206551"/&gt;&lt;w:rsid w:val="002069DB"/&gt;&lt;w:rsid w:val="00207324"/&gt;&lt;w:rsid w:val="002138F9"/&gt;&lt;w:rsid w:val="0021784D"/&gt;&lt;w:rsid w:val="002228F1"/&gt;&lt;w:rsid w:val="00222F2C"/&gt;&lt;w:rsid w:val="00223371"/&gt;&lt;w:rsid w:val="00226B31"/&gt;&lt;w:rsid w:val="00227B88"/&gt;&lt;w:rsid w:val="00231032"/&gt;&lt;w:rsid w:val="0023204A"/&gt;&lt;w:rsid w:val="00234546"/&gt;&lt;w:rsid w:val="00234C7A"/&gt;&lt;w:rsid w:val="00236138"/&gt;&lt;w:rsid w:val="00236273"/&gt;&lt;w:rsid w:val="00236B28"/&gt;&lt;w:rsid w:val="002373FE"/&gt;&lt;w:rsid w:val="00237666"/&gt;&lt;w:rsid w:val="00237D52"/&gt;&lt;w:rsid w:val="00245A1D"/&gt;&lt;w:rsid w:val="002469BC"/&gt;&lt;w:rsid w:val="0024741B"/&gt;&lt;w:rsid w:val="00250CEC"/&gt;&lt;w:rsid w:val="002527CF"/&gt;&lt;w:rsid w:val="00254B41"/&gt;&lt;w:rsid w:val="002573F4"/&gt;&lt;w:rsid w:val="002574A1"/&gt;&lt;w:rsid w:val="00261CC2"/&gt;&lt;w:rsid w:val="0026492E"/&gt;&lt;w:rsid w:val="0026518C"/&gt;&lt;w:rsid w:val="00266234"/&gt;&lt;w:rsid w:val="002709E8"/&gt;&lt;w:rsid w:val="00274F5A"/&gt;&lt;w:rsid w:val="002752A1"/&gt;&lt;w:rsid w:val="0027779D"/&gt;&lt;w:rsid w:val="002803F4"/&gt;&lt;w:rsid w:val="00283BAF"/&gt;&lt;w:rsid w:val="002849D0"/&gt;&lt;w:rsid w:val="0029120E"/&gt;&lt;w:rsid w:val="00291C20"/&gt;&lt;w:rsid w:val="0029493B"/&gt;&lt;w:rsid w:val="002957A0"/&gt;&lt;w:rsid w:val="00295A26"/&gt;&lt;w:rsid w:val="00296837"/&gt;&lt;w:rsid w:val="00297FBA"/&gt;&lt;w:rsid w:val="002A42A9"/&gt;&lt;w:rsid w:val="002A4D86"/&gt;&lt;w:rsid w:val="002A7661"/&gt;&lt;w:rsid w:val="002A7FDD"/&gt;&lt;w:rsid w:val="002B01F0"/&gt;&lt;w:rsid w:val="002B251B"/&gt;&lt;w:rsid w:val="002B5860"/&gt;&lt;w:rsid w:val="002B60FF"/&gt;&lt;w:rsid w:val="002B6827"/&gt;&lt;w:rsid w:val="002C1653"/&gt;&lt;w:rsid w:val="002C292E"/&gt;&lt;w:rsid w:val="002C3355"/&gt;&lt;w:rsid w:val="002C3BFF"/&gt;&lt;w:rsid w:val="002C4929"/&gt;&lt;w:rsid w:val="002C5A2E"/&gt;&lt;w:rsid w:val="002C5CE8"/&gt;&lt;w:rsid w:val="002C7A73"/&gt;&lt;w:rsid w:val="002D06C2"/&gt;&lt;w:rsid w:val="002D08C3"/&gt;&lt;w:rsid w:val="002D7753"/&gt;&lt;w:rsid w:val="002E4B91"/&gt;&lt;w:rsid w:val="002F148D"/&gt;&lt;w:rsid w:val="002F1F76"/&gt;&lt;w:rsid w:val="002F2F83"/&gt;&lt;w:rsid w:val="002F41AF"/&gt;&lt;w:rsid w:val="002F51F7"/&gt;&lt;w:rsid w:val="002F6875"/&gt;&lt;w:rsid w:val="002F6FE1"/&gt;&lt;w:rsid w:val="003004EC"/&gt;&lt;w:rsid w:val="003014E0"/&gt;&lt;w:rsid w:val="00301994"/&gt;&lt;w:rsid w:val="00301BDC"/&gt;&lt;w:rsid w:val="00302331"/&gt;&lt;w:rsid w:val="00306704"/&gt;&lt;w:rsid w:val="00306D83"/&gt;&lt;w:rsid w:val="00307538"/&gt;&lt;w:rsid w:val="0031161C"/&gt;&lt;w:rsid w:val="003125ED"/&gt;&lt;w:rsid w:val="00320878"/&gt;&lt;w:rsid w:val="00321FC0"/&gt;&lt;w:rsid w:val="00322E46"/&gt;&lt;w:rsid w:val="00323C26"/&gt;&lt;w:rsid w:val="00324B0D"/&gt;&lt;w:rsid w:val="00327250"/&gt;&lt;w:rsid w:val="003302E8"/&gt;&lt;w:rsid w:val="003305A1"/&gt;&lt;w:rsid w:val="00330C0C"/&gt;&lt;w:rsid w:val="0033409E"/&gt;&lt;w:rsid w:val="003342BD"/&gt;&lt;w:rsid w:val="0033507E"/&gt;&lt;w:rsid w:val="00336F19"/&gt;&lt;w:rsid w:val="00340C25"/&gt;&lt;w:rsid w:val="00340F0E"/&gt;&lt;w:rsid w:val="003416A4"/&gt;&lt;w:rsid w:val="003467E5"/&gt;&lt;w:rsid w:val="00351664"/&gt;&lt;w:rsid w:val="003533D6"/&gt;&lt;w:rsid w:val="00353450"/&gt;&lt;w:rsid w:val="0035762A"/&gt;&lt;w:rsid w:val="00361447"/&gt;&lt;w:rsid w:val="00363A5E"/&gt;&lt;w:rsid w:val="0036688F"/&gt;&lt;w:rsid w:val="00366A6E"/&gt;&lt;w:rsid w:val="00367331"/&gt;&lt;w:rsid w:val="003723EA"/&gt;&lt;w:rsid w:val="00372B5D"/&gt;&lt;w:rsid w:val="003730D1"/&gt;&lt;w:rsid w:val="0037521E"/&gt;&lt;w:rsid w:val="00375368"/&gt;&lt;w:rsid w:val="003766C0"/&gt;&lt;w:rsid w:val="003770BD"/&gt;&lt;w:rsid w:val="00380400"/&gt;&lt;w:rsid w:val="003817D3"/&gt;&lt;w:rsid w:val="003819A9"/&gt;&lt;w:rsid w:val="003821CC"/&gt;&lt;w:rsid w:val="00382C37"/&gt;&lt;w:rsid w:val="00383C42"/&gt;&lt;w:rsid w:val="003936AB"/&gt;&lt;w:rsid w:val="00397AB6"/&gt;&lt;w:rsid w:val="003A1801"/&gt;&lt;w:rsid w:val="003A216E"/&gt;&lt;w:rsid w:val="003A315B"/&gt;&lt;w:rsid w:val="003A7CD2"/&gt;&lt;w:rsid w:val="003A7FA1"/&gt;&lt;w:rsid w:val="003B0DD4"/&gt;&lt;w:rsid w:val="003B13EA"/&gt;&lt;w:rsid w:val="003B3FBE"/&gt;&lt;w:rsid w:val="003B4854"/&gt;&lt;w:rsid w:val="003B4D03"/&gt;&lt;w:rsid w:val="003B6E54"/&gt;&lt;w:rsid w:val="003B70C2"/&gt;&lt;w:rsid w:val="003C13A8"/&gt;&lt;w:rsid w:val="003C3492"/&gt;&lt;w:rsid w:val="003C663D"/&gt;&lt;w:rsid w:val="003C6645"/&gt;&lt;w:rsid w:val="003D0D01"/&gt;&lt;w:rsid w:val="003D1992"/&gt;&lt;w:rsid w:val="003D280E"/&gt;&lt;w:rsid w:val="003D2FD2"/&gt;&lt;w:rsid w:val="003D4052"/&gt;&lt;w:rsid w:val="003D4CC1"/&gt;&lt;w:rsid w:val="003D5609"/&gt;&lt;w:rsid w:val="003E0697"/&gt;&lt;w:rsid w:val="003E08E4"/&gt;&lt;w:rsid w:val="003E0FAC"/&gt;&lt;w:rsid w:val="003E127B"/&gt;&lt;w:rsid w:val="003E23E2"/&gt;&lt;w:rsid w:val="003E33A6"/&gt;&lt;w:rsid w:val="003E6CBA"/&gt;&lt;w:rsid w:val="003F431B"/&gt;&lt;w:rsid w:val="003F4B75"/&gt;&lt;w:rsid w:val="00401FFB"/&gt;&lt;w:rsid w:val="00402B05"/&gt;&lt;w:rsid w:val="00405E5C"/&gt;&lt;w:rsid w:val="0040752B"/&gt;&lt;w:rsid w:val="00412DEB"/&gt;&lt;w:rsid w:val="00413591"/&gt;&lt;w:rsid w:val="0041399E"/&gt;&lt;w:rsid w:val="00415701"/&gt;&lt;w:rsid w:val="00415759"/&gt;&lt;w:rsid w:val="00415D3C"/&gt;&lt;w:rsid w:val="0042041C"/&gt;&lt;w:rsid w:val="0042207E"/&gt;&lt;w:rsid w:val="00422B14"/&gt;&lt;w:rsid w:val="00422D5C"/&gt;&lt;w:rsid w:val="00424B69"/&gt;&lt;w:rsid w:val="00425174"/&gt;&lt;w:rsid w:val="00425B07"/&gt;&lt;w:rsid w:val="00425E14"/&gt;&lt;w:rsid w:val="00425E26"/&gt;&lt;w:rsid w:val="0042692F"/&gt;&lt;w:rsid w:val="00427C3C"/&gt;&lt;w:rsid w:val="00430154"/&gt;&lt;w:rsid w:val="004316EA"/&gt;&lt;w:rsid w:val="00433058"/&gt;&lt;w:rsid w:val="0043475D"/&gt;&lt;w:rsid w:val="00434E50"/&gt;&lt;w:rsid w:val="004353ED"/&gt;&lt;w:rsid w:val="00435C05"/&gt;&lt;w:rsid w:val="00437627"/&gt;&lt;w:rsid w:val="00437F72"/&gt;&lt;w:rsid w:val="00450595"/&gt;&lt;w:rsid w:val="00450614"/&gt;&lt;w:rsid w:val="004522B2"/&gt;&lt;w:rsid w:val="004570D7"/&gt;&lt;w:rsid w:val="00457BCE"/&gt;&lt;w:rsid w:val="00457D3D"/&gt;&lt;w:rsid w:val="0046049E"/&gt;&lt;w:rsid w:val="0046201B"/&gt;&lt;w:rsid w:val="00464383"/&gt;&lt;w:rsid w:val="00467826"/&gt;&lt;w:rsid w:val="0047057E"/&gt;&lt;w:rsid w:val="004726EC"/&gt;&lt;w:rsid w:val="00474D04"/&gt;&lt;w:rsid w:val="004771DE"/&gt;&lt;w:rsid w:val="00481A0D"/&gt;&lt;w:rsid w:val="00482794"/&gt;&lt;w:rsid w:val="00482CF7"/&gt;&lt;w:rsid w:val="00483311"/&gt;&lt;w:rsid w:val="00483C7C"/&gt;&lt;w:rsid w:val="00484745"/&gt;&lt;w:rsid w:val="00484972"/&gt;&lt;w:rsid w:val="00485666"/&gt;&lt;w:rsid w:val="00487DBF"/&gt;&lt;w:rsid w:val="00492652"/&gt;&lt;w:rsid w:val="0049272C"/&gt;&lt;w:rsid w:val="00494F63"/&gt;&lt;w:rsid w:val="00495C30"/&gt;&lt;w:rsid w:val="0049754A"/&gt;&lt;w:rsid w:val="004A0871"/&gt;&lt;w:rsid w:val="004A1889"/&gt;&lt;w:rsid w:val="004A2523"/&gt;&lt;w:rsid w:val="004A2662"/&gt;&lt;w:rsid w:val="004B1791"/&gt;&lt;w:rsid w:val="004B3793"/&gt;&lt;w:rsid w:val="004B7480"/&gt;&lt;w:rsid w:val="004C0348"/&gt;&lt;w:rsid w:val="004C66C9"/&gt;&lt;w:rsid w:val="004C6735"/&gt;&lt;w:rsid w:val="004C78AF"/&gt;&lt;w:rsid w:val="004E02BA"/&gt;&lt;w:rsid w:val="004E054A"/&gt;&lt;w:rsid w:val="004E0A16"/&gt;&lt;w:rsid w:val="004E1C73"/&gt;&lt;w:rsid w:val="004E241D"/&gt;&lt;w:rsid w:val="004E6DF7"/&gt;&lt;w:rsid w:val="004F4A9A"/&gt;&lt;w:rsid w:val="004F4C88"/&gt;&lt;w:rsid w:val="004F7497"/&gt;&lt;w:rsid w:val="00500A17"/&gt;&lt;w:rsid w:val="005018D6"/&gt;&lt;w:rsid w:val="00502081"/&gt;&lt;w:rsid w:val="005036CC"/&gt;&lt;w:rsid w:val="00504F03"/&gt;&lt;w:rsid w:val="00506AA1"/&gt;&lt;w:rsid w:val="005153C7"/&gt;&lt;w:rsid w:val="005158B5"/&gt;&lt;w:rsid w:val="00516059"/&gt;&lt;w:rsid w:val="005175E8"/&gt;&lt;w:rsid w:val="00521BA3"/&gt;&lt;w:rsid w:val="0052366B"/&gt;&lt;w:rsid w:val="00523AAE"/&gt;&lt;w:rsid w:val="0052531D"/&gt;&lt;w:rsid w:val="00530AD5"/&gt;&lt;w:rsid w:val="00532ED7"/&gt;&lt;w:rsid w:val="005350A6"/&gt;&lt;w:rsid w:val="005353FC"/&gt;&lt;w:rsid w:val="005368B8"/&gt;&lt;w:rsid w:val="00537D5E"/&gt;&lt;w:rsid w:val="00540B0B"/&gt;&lt;w:rsid w:val="00541E7D"/&gt;&lt;w:rsid w:val="005434D5"/&gt;&lt;w:rsid w:val="00544333"/&gt;&lt;w:rsid w:val="0054701D"/&gt;&lt;w:rsid w:val="005502EA"/&gt;&lt;w:rsid w:val="005514CC"/&gt;&lt;w:rsid w:val="00557F21"/&gt;&lt;w:rsid w:val="0056036A"/&gt;&lt;w:rsid w:val="005627DB"/&gt;&lt;w:rsid w:val="0056552C"/&gt;&lt;w:rsid w:val="00566527"/&gt;&lt;w:rsid w:val="00566DB1"/&gt;&lt;w:rsid w:val="00567812"/&gt;&lt;w:rsid w:val="00570ED7"/&gt;&lt;w:rsid w:val="00572F0A"/&gt;&lt;w:rsid w:val="0057386A"/&gt;&lt;w:rsid w:val="005803AB"/&gt;&lt;w:rsid w:val="005840B1"/&gt;&lt;w:rsid w:val="00585DDB"/&gt;&lt;w:rsid w:val="0059180D"/&gt;&lt;w:rsid w:val="0059363E"/&gt;&lt;w:rsid w:val="00597A9E"/&gt;&lt;w:rsid w:val="00597FCD"/&gt;&lt;w:rsid w:val="005A005A"/&gt;&lt;w:rsid w:val="005A0B66"/&gt;&lt;w:rsid w:val="005A3540"/&gt;&lt;w:rsid w:val="005A4763"/&gt;&lt;w:rsid w:val="005A53FE"/&gt;&lt;w:rsid w:val="005A7A60"/&gt;&lt;w:rsid w:val="005B03EE"/&gt;&lt;w:rsid w:val="005B2C90"/&gt;&lt;w:rsid w:val="005B63C0"/&gt;&lt;w:rsid w:val="005B693C"/&gt;&lt;w:rsid w:val="005B6983"/&gt;&lt;w:rsid w:val="005B6FD2"/&gt;&lt;w:rsid w:val="005C03DA"/&gt;&lt;w:rsid w:val="005C5442"/&gt;&lt;w:rsid w:val="005C68A3"/&gt;&lt;w:rsid w:val="005D0050"/&gt;&lt;w:rsid w:val="005D1F6D"/&gt;&lt;w:rsid w:val="005D4A06"/&gt;&lt;w:rsid w:val="005D6640"/&gt;&lt;w:rsid w:val="005E1461"/&gt;&lt;w:rsid w:val="005E2245"/&gt;&lt;w:rsid w:val="005E3B62"/&gt;&lt;w:rsid w:val="005F0F29"/&gt;&lt;w:rsid w:val="005F1704"/&gt;&lt;w:rsid w:val="005F21B2"/&gt;&lt;w:rsid w:val="005F3152"/&gt;&lt;w:rsid w:val="005F35AA"/&gt;&lt;w:rsid w:val="005F4494"/&gt;&lt;w:rsid w:val="005F64A3"/&gt;&lt;w:rsid w:val="005F6E7A"/&gt;&lt;w:rsid w:val="00600E97"/&gt;&lt;w:rsid w:val="00601254"/&gt;&lt;w:rsid w:val="006016B5"/&gt;&lt;w:rsid w:val="00602AF9"/&gt;&lt;w:rsid w:val="00603EC8"/&gt;&lt;w:rsid w:val="0060450E"/&gt;&lt;w:rsid w:val="0061380E"/&gt;&lt;w:rsid w:val="0061531D"/&gt;&lt;w:rsid w:val="006159FA"/&gt;&lt;w:rsid w:val="006174A7"/&gt;&lt;w:rsid w:val="006208FE"/&gt;&lt;w:rsid w:val="0062333F"/&gt;&lt;w:rsid w:val="00623B62"/&gt;&lt;w:rsid w:val="006257CF"/&gt;&lt;w:rsid w:val="00630195"/&gt;&lt;w:rsid w:val="00633A5D"/&gt;&lt;w:rsid w:val="00635794"/&gt;&lt;w:rsid w:val="00635EE8"/&gt;&lt;w:rsid w:val="0063657F"/&gt;&lt;w:rsid w:val="006411D2"/&gt;&lt;w:rsid w:val="006416C7"/&gt;&lt;w:rsid w:val="00644729"/&gt;&lt;w:rsid w:val="006468E8"/&gt;&lt;w:rsid w:val="006475A7"/&gt;&lt;w:rsid w:val="0065033D"/&gt;&lt;w:rsid w:val="0065034D"/&gt;&lt;w:rsid w:val="00650EDD"/&gt;&lt;w:rsid w:val="00651C5B"/&gt;&lt;w:rsid w:val="006532A2"/&gt;&lt;w:rsid w:val="00654AEC"/&gt;&lt;w:rsid w:val="00656AA8"/&gt;&lt;w:rsid w:val="006575F6"/&gt;&lt;w:rsid w:val="00660721"/&gt;&lt;w:rsid w:val="00660C4E"/&gt;&lt;w:rsid w:val="00660E7A"/&gt;&lt;w:rsid w:val="00661C49"/&gt;&lt;w:rsid w:val="006734B9"/&gt;&lt;w:rsid w:val="006738B3"/&gt;&lt;w:rsid w:val="0067664B"/&gt;&lt;w:rsid w:val="00676D1E"/&gt;&lt;w:rsid w:val="0067756B"/&gt;&lt;w:rsid w:val="006779E3"/&gt;&lt;w:rsid w:val="0068053D"/&gt;&lt;w:rsid w:val="00681449"/&gt;&lt;w:rsid w:val="00681BC2"/&gt;&lt;w:rsid w:val="0068311A"/&gt;&lt;w:rsid w:val="006846AC"/&gt;&lt;w:rsid w:val="00685254"/&gt;&lt;w:rsid w:val="0068592F"/&gt;&lt;w:rsid w:val="00685D28"/&gt;&lt;w:rsid w:val="00686346"/&gt;&lt;w:rsid w:val="006876EE"/&gt;&lt;w:rsid w:val="0068782F"/&gt;&lt;w:rsid w:val="00693970"/&gt;&lt;w:rsid w:val="00695065"/&gt;&lt;w:rsid w:val="00695EF6"/&gt;&lt;w:rsid w:val="006975C6"/&gt;&lt;w:rsid w:val="00697795"/&gt;&lt;w:rsid w:val="006A42D7"/&gt;&lt;w:rsid w:val="006A5D9A"/&gt;&lt;w:rsid w:val="006B139D"/&gt;&lt;w:rsid w:val="006B2D85"/&gt;&lt;w:rsid w:val="006B5641"/&gt;&lt;w:rsid w:val="006B67A6"/&gt;&lt;w:rsid w:val="006B67E3"/&gt;&lt;w:rsid w:val="006C23DB"/&gt;&lt;w:rsid w:val="006C61D0"/&gt;&lt;w:rsid w:val="006C6C08"/&gt;&lt;w:rsid w:val="006C71E9"/&gt;&lt;w:rsid w:val="006C787D"/&gt;&lt;w:rsid w:val="006C7D43"/&gt;&lt;w:rsid w:val="006D0493"/&gt;&lt;w:rsid w:val="006D0947"/&gt;&lt;w:rsid w:val="006D1730"/&gt;&lt;w:rsid w:val="006D1E85"/&gt;&lt;w:rsid w:val="006D34E7"/&gt;&lt;w:rsid w:val="006D39D3"/&gt;&lt;w:rsid w:val="006D4828"/&gt;&lt;w:rsid w:val="006D49D8"/&gt;&lt;w:rsid w:val="006D4CA0"/&gt;&lt;w:rsid w:val="006E1F3D"/&gt;&lt;w:rsid w:val="006E3655"/&gt;&lt;w:rsid w:val="006E4A86"/&gt;&lt;w:rsid w:val="006E61F6"/&gt;&lt;w:rsid w:val="006E6792"/&gt;&lt;w:rsid w:val="006E7CFE"/&gt;&lt;w:rsid w:val="006F0915"/&gt;&lt;w:rsid w:val="006F7E0A"/&gt;&lt;w:rsid w:val="0070237B"/&gt;&lt;w:rsid w:val="00702F32"/&gt;&lt;w:rsid w:val="00703F1D"/&gt;&lt;w:rsid w:val="00706086"/&gt;&lt;w:rsid w:val="00710A50"/&gt;&lt;w:rsid w:val="00712636"/&gt;&lt;w:rsid w:val="007136E6"/&gt;&lt;w:rsid w:val="00714694"/&gt;&lt;w:rsid w:val="007163DE"/&gt;&lt;w:rsid w:val="007170E7"/&gt;&lt;w:rsid w:val="00720D9F"/&gt;&lt;w:rsid w:val="00722EAF"/&gt;&lt;w:rsid w:val="00723C61"/&gt;&lt;w:rsid w:val="00723E03"/&gt;&lt;w:rsid w:val="00724246"/&gt;&lt;w:rsid w:val="0072431A"/&gt;&lt;w:rsid w:val="00725275"/&gt;&lt;w:rsid w:val="00725343"/&gt;&lt;w:rsid w:val="00727043"/&gt;&lt;w:rsid w:val="007322FE"/&gt;&lt;w:rsid w:val="007338D4"/&gt;&lt;w:rsid w:val="00734557"/&gt;&lt;w:rsid w:val="0073493E"/&gt;&lt;w:rsid w:val="007354DA"/&gt;&lt;w:rsid w:val="007356D5"/&gt;&lt;w:rsid w:val="00742E0F"/&gt;&lt;w:rsid w:val="007445C9"/&gt;&lt;w:rsid w:val="00751369"/&gt;&lt;w:rsid w:val="00752323"/&gt;&lt;w:rsid w:val="00755A89"/&gt;&lt;w:rsid w:val="007569F0"/&gt;&lt;w:rsid w:val="00762F78"/&gt;&lt;w:rsid w:val="00764377"/&gt;&lt;w:rsid w:val="007649D0"/&gt;&lt;w:rsid w:val="0077177A"/&gt;&lt;w:rsid w:val="00771D5A"/&gt;&lt;w:rsid w:val="00772EE3"/&gt;&lt;w:rsid w:val="007771A6"/&gt;&lt;w:rsid w:val="007841E6"/&gt;&lt;w:rsid w:val="007849DF"/&gt;&lt;w:rsid w:val="00786249"/&gt;&lt;w:rsid w:val="007867CB"/&gt;&lt;w:rsid w:val="00786A2D"/&gt;&lt;w:rsid w:val="00790E9C"/&gt;&lt;w:rsid w:val="007924E2"/&gt;&lt;w:rsid w:val="00795410"/&gt;&lt;w:rsid w:val="00795AB4"/&gt;&lt;w:rsid w:val="007A45DA"/&gt;&lt;w:rsid w:val="007A4DCC"/&gt;&lt;w:rsid w:val="007A521B"/&gt;&lt;w:rsid w:val="007B12DE"/&gt;&lt;w:rsid w:val="007B14BE"/&gt;&lt;w:rsid w:val="007B1B69"/&gt;&lt;w:rsid w:val="007B4544"/&gt;&lt;w:rsid w:val="007B5102"/&gt;&lt;w:rsid w:val="007B6283"/&gt;&lt;w:rsid w:val="007C041A"/&gt;&lt;w:rsid w:val="007C178B"/&gt;&lt;w:rsid w:val="007C3025"/&gt;&lt;w:rsid w:val="007C30A1"/&gt;&lt;w:rsid w:val="007C3452"/&gt;&lt;w:rsid w:val="007C4E03"/&gt;&lt;w:rsid w:val="007C6790"/&gt;&lt;w:rsid w:val="007C6C30"/&gt;&lt;w:rsid w:val="007D32AF"/&gt;&lt;w:rsid w:val="007D440E"/&gt;&lt;w:rsid w:val="007D45A3"/&gt;&lt;w:rsid w:val="007D692E"/&gt;&lt;w:rsid w:val="007E01F1"/&gt;&lt;w:rsid w:val="007E01F9"/&gt;&lt;w:rsid w:val="007E1A9D"/&gt;&lt;w:rsid w:val="007E3B5C"/&gt;&lt;w:rsid w:val="007E53D2"/&gt;&lt;w:rsid w:val="007E56D5"/&gt;&lt;w:rsid w:val="007E6B72"/&gt;&lt;w:rsid w:val="007E7629"/&gt;&lt;w:rsid w:val="007F0B75"/&gt;&lt;w:rsid w:val="007F2698"/&gt;&lt;w:rsid w:val="007F2794"/&gt;&lt;w:rsid w:val="007F6029"/&gt;&lt;w:rsid w:val="007F7087"/&gt;&lt;w:rsid w:val="007F7353"/&gt;&lt;w:rsid w:val="00800382"/&gt;&lt;w:rsid w:val="00805C55"/&gt;&lt;w:rsid w:val="00806378"/&gt;&lt;w:rsid w:val="0080668E"/&gt;&lt;w:rsid w:val="008067BC"/&gt;&lt;w:rsid w:val="008067D1"/&gt;&lt;w:rsid w:val="00806C18"/&gt;&lt;w:rsid w:val="00807AD3"/&gt;&lt;w:rsid w:val="0081146B"/&gt;&lt;w:rsid w:val="00814492"/&gt;&lt;w:rsid w:val="008202CD"/&gt;&lt;w:rsid w:val="00820686"/&gt;&lt;w:rsid w:val="008225F5"/&gt;&lt;w:rsid w:val="00822A69"/&gt;&lt;w:rsid w:val="00830B25"/&gt;&lt;w:rsid w:val="008337BC"/&gt;&lt;w:rsid w:val="008344F3"/&gt;&lt;w:rsid w:val="00834669"/&gt;&lt;w:rsid w:val="008356E9"/&gt;&lt;w:rsid w:val="00835BD7"/&gt;&lt;w:rsid w:val="00835EB9"/&gt;&lt;w:rsid w:val="00836296"/&gt;&lt;w:rsid w:val="00840A0A"/&gt;&lt;w:rsid w:val="00840EFC"/&gt;&lt;w:rsid w:val="008459C3"/&gt;&lt;w:rsid w:val="0085206E"/&gt;&lt;w:rsid w:val="00853264"/&gt;&lt;w:rsid w:val="00854617"/&gt;&lt;w:rsid w:val="00855649"/&gt;&lt;w:rsid w:val="008565C2"/&gt;&lt;w:rsid w:val="008578EE"/&gt;&lt;w:rsid w:val="00860A15"/&gt;&lt;w:rsid w:val="0086270E"/&gt;&lt;w:rsid w:val="00865EA1"/&gt;&lt;w:rsid w:val="008700DF"/&gt;&lt;w:rsid w:val="008752DF"/&gt;&lt;w:rsid w:val="008753EA"/&gt;&lt;w:rsid w:val="00875ECE"/&gt;&lt;w:rsid w:val="00876B84"/&gt;&lt;w:rsid w:val="008819E4"/&gt;&lt;w:rsid w:val="0088320B"/&gt;&lt;w:rsid w:val="00884C56"/&gt;&lt;w:rsid w:val="008858D8"/&gt;&lt;w:rsid w:val="00891B41"/&gt;&lt;w:rsid w:val="00892F5B"/&gt;&lt;w:rsid w:val="00894164"/&gt;&lt;w:rsid w:val="008A15ED"/&gt;&lt;w:rsid w:val="008A4ACB"/&gt;&lt;w:rsid w:val="008A4F65"/&gt;&lt;w:rsid w:val="008A64C4"/&gt;&lt;w:rsid w:val="008B09AB"/&gt;&lt;w:rsid w:val="008B0C21"/&gt;&lt;w:rsid w:val="008B1C5B"/&gt;&lt;w:rsid w:val="008B51C8"/&gt;&lt;w:rsid w:val="008B59EE"/&gt;&lt;w:rsid w:val="008C195C"/&gt;&lt;w:rsid w:val="008C5539"/&gt;&lt;w:rsid w:val="008C6CED"/&gt;&lt;w:rsid w:val="008C7C39"/&gt;&lt;w:rsid w:val="008D2FC7"/&gt;&lt;w:rsid w:val="008D3A48"/&gt;&lt;w:rsid w:val="008D462A"/&gt;&lt;w:rsid w:val="008D46A6"/&gt;&lt;w:rsid w:val="008D4E6F"/&gt;&lt;w:rsid w:val="008D65B0"/&gt;&lt;w:rsid w:val="008D6E01"/&gt;&lt;w:rsid w:val="008D6F1E"/&gt;&lt;w:rsid w:val="008D7D01"/&gt;&lt;w:rsid w:val="008E0ED6"/&gt;&lt;w:rsid w:val="008E1C6A"/&gt;&lt;w:rsid w:val="008E57CA"/&gt;&lt;w:rsid w:val="008E75A7"/&gt;&lt;w:rsid w:val="008F2200"/&gt;&lt;w:rsid w:val="008F4064"/&gt;&lt;w:rsid w:val="008F4232"/&gt;&lt;w:rsid w:val="008F7809"/&gt;&lt;w:rsid w:val="00900051"/&gt;&lt;w:rsid w:val="00900599"/&gt;&lt;w:rsid w:val="009020A9"/&gt;&lt;w:rsid w:val="00903245"/&gt;&lt;w:rsid w:val="009043A8"/&gt;&lt;w:rsid w:val="009043AB"/&gt;&lt;w:rsid w:val="00910958"/&gt;&lt;w:rsid w:val="00916A16"/&gt;&lt;w:rsid w:val="009173C6"/&gt;&lt;w:rsid w:val="009175D4"/&gt;&lt;w:rsid w:val="00920A25"/&gt;&lt;w:rsid w:val="00922187"/&gt;&lt;w:rsid w:val="00922CBC"/&gt;&lt;w:rsid w:val="00922D20"/&gt;&lt;w:rsid w:val="009241F7"/&gt;&lt;w:rsid w:val="00925249"/&gt;&lt;w:rsid w:val="00926B58"/&gt;&lt;w:rsid w:val="0093018F"/&gt;&lt;w:rsid w:val="00930265"/&gt;&lt;w:rsid w:val="00931CEE"/&gt;&lt;w:rsid w:val="00932439"/&gt;&lt;w:rsid w:val="009325A2"/&gt;&lt;w:rsid w:val="00933C55"/&gt;&lt;w:rsid w:val="009363F8"/&gt;&lt;w:rsid w:val="00936DF1"/&gt;&lt;w:rsid w:val="00937403"/&gt;&lt;w:rsid w:val="009376EA"/&gt;&lt;w:rsid w:val="009409B0"/&gt;&lt;w:rsid w:val="00942010"/&gt;&lt;w:rsid w:val="009430B3"/&gt;&lt;w:rsid w:val="00945C59"/&gt;&lt;w:rsid w:val="00946C84"/&gt;&lt;w:rsid w:val="009473AA"/&gt;&lt;w:rsid w:val="009507B0"/&gt;&lt;w:rsid w:val="00952030"/&gt;&lt;w:rsid w:val="00952C1A"/&gt;&lt;w:rsid w:val="00956ED9"/&gt;&lt;w:rsid w:val="0096101C"/&gt;&lt;w:rsid w:val="00961861"/&gt;&lt;w:rsid w:val="00962566"/&gt;&lt;w:rsid w:val="00962609"/&gt;&lt;w:rsid w:val="00964A98"/&gt;&lt;w:rsid w:val="009658E6"/&gt;&lt;w:rsid w:val="00967997"/&gt;&lt;w:rsid w:val="00976503"/&gt;&lt;w:rsid w:val="009813CF"/&gt;&lt;w:rsid w:val="00981B60"/&gt;&lt;w:rsid w:val="009821D0"/&gt;&lt;w:rsid w:val="009826D9"/&gt;&lt;w:rsid w:val="00982FD1"/&gt;&lt;w:rsid w:val="00984843"/&gt;&lt;w:rsid w:val="00986A13"/&gt;&lt;w:rsid w:val="00990B81"/&gt;&lt;w:rsid w:val="00990D3D"/&gt;&lt;w:rsid w:val="00992E9A"/&gt;&lt;w:rsid w:val="0099416B"/&gt;&lt;w:rsid w:val="009944A2"/&gt;&lt;w:rsid w:val="009955F6"/&gt;&lt;w:rsid w:val="0099614A"/&gt;&lt;w:rsid w:val="00996B13"/&gt;&lt;w:rsid w:val="009A0425"/&gt;&lt;w:rsid w:val="009A12DA"/&gt;&lt;w:rsid w:val="009A1E2D"/&gt;&lt;w:rsid w:val="009A4A59"/&gt;&lt;w:rsid w:val="009A62FA"/&gt;&lt;w:rsid w:val="009A6720"/&gt;&lt;w:rsid w:val="009A7160"/&gt;&lt;w:rsid w:val="009B04DD"/&gt;&lt;w:rsid w:val="009B0564"/&gt;&lt;w:rsid w:val="009B0FC4"/&gt;&lt;w:rsid w:val="009B1507"/&gt;&lt;w:rsid w:val="009B1F49"/&gt;&lt;w:rsid w:val="009B20C6"/&gt;&lt;w:rsid w:val="009B2BC0"/&gt;&lt;w:rsid w:val="009B43CC"/&gt;&lt;w:rsid w:val="009B57C0"/&gt;&lt;w:rsid w:val="009B5D06"/&gt;&lt;w:rsid w:val="009C111C"/&gt;&lt;w:rsid w:val="009C4CD1"/&gt;&lt;w:rsid w:val="009D248F"/&gt;&lt;w:rsid w:val="009D333A"/&gt;&lt;w:rsid w:val="009D3727"/&gt;&lt;w:rsid w:val="009D3935"/&gt;&lt;w:rsid w:val="009D74F5"/&gt;&lt;w:rsid w:val="009E0B11"/&gt;&lt;w:rsid w:val="009E1E0C"/&gt;&lt;w:rsid w:val="009E2A2C"/&gt;&lt;w:rsid w:val="009E5275"/&gt;&lt;w:rsid w:val="009E5400"/&gt;&lt;w:rsid w:val="009E65F9"/&gt;&lt;w:rsid w:val="009E71AC"/&gt;&lt;w:rsid w:val="009F284A"/&gt;&lt;w:rsid w:val="009F2E73"/&gt;&lt;w:rsid w:val="009F4747"/&gt;&lt;w:rsid w:val="009F4E08"/&gt;&lt;w:rsid w:val="009F7E09"/&gt;&lt;w:rsid w:val="00A00872"/&gt;&lt;w:rsid w:val="00A02208"/&gt;&lt;w:rsid w:val="00A0312D"/&gt;&lt;w:rsid w:val="00A074FB"/&gt;&lt;w:rsid w:val="00A13BE0"/&gt;&lt;w:rsid w:val="00A22178"/&gt;&lt;w:rsid w:val="00A226A1"/&gt;&lt;w:rsid w:val="00A22F1A"/&gt;&lt;w:rsid w:val="00A23F81"/&gt;&lt;w:rsid w:val="00A24736"/&gt;&lt;w:rsid w:val="00A24A33"/&gt;&lt;w:rsid w:val="00A279E7"/&gt;&lt;w:rsid w:val="00A33AF3"/&gt;&lt;w:rsid w:val="00A33B92"/&gt;&lt;w:rsid w:val="00A3444F"/&gt;&lt;w:rsid w:val="00A34774"/&gt;&lt;w:rsid w:val="00A349DB"/&gt;&lt;w:rsid w:val="00A4130F"/&gt;&lt;w:rsid w:val="00A4421C"/&gt;&lt;w:rsid w:val="00A46C6D"/&gt;&lt;w:rsid w:val="00A46E87"/&gt;&lt;w:rsid w:val="00A47BE5"/&gt;&lt;w:rsid w:val="00A51516"/&gt;&lt;w:rsid w:val="00A54883"/&gt;&lt;w:rsid w:val="00A56E62"/&gt;&lt;w:rsid w:val="00A60C53"/&gt;&lt;w:rsid w:val="00A6133F"/&gt;&lt;w:rsid w:val="00A62D7F"/&gt;&lt;w:rsid w:val="00A64F56"/&gt;&lt;w:rsid w:val="00A71250"/&gt;&lt;w:rsid w:val="00A718D3"/&gt;&lt;w:rsid w:val="00A72FD8"/&gt;&lt;w:rsid w:val="00A7348E"/&gt;&lt;w:rsid w:val="00A74D20"/&gt;&lt;w:rsid w:val="00A7513D"/&gt;&lt;w:rsid w:val="00A7529D"/&gt;&lt;w:rsid w:val="00A777B6"/&gt;&lt;w:rsid w:val="00A80B42"/&gt;&lt;w:rsid w:val="00A812CD"/&gt;&lt;w:rsid w:val="00A82C9E"/&gt;&lt;w:rsid w:val="00A8364E"/&gt;&lt;w:rsid w:val="00A854EA"/&gt;&lt;w:rsid w:val="00A8577A"/&gt;&lt;w:rsid w:val="00A86A0A"/&gt;&lt;w:rsid w:val="00A90293"/&gt;&lt;w:rsid w:val="00A9171D"/&gt;&lt;w:rsid w:val="00A933FC"/&gt;&lt;w:rsid w:val="00A95B64"/&gt;&lt;w:rsid w:val="00A96734"/&gt;&lt;w:rsid w:val="00A96C67"/&gt;&lt;w:rsid w:val="00A97118"/&gt;&lt;w:rsid w:val="00AA06E8"/&gt;&lt;w:rsid w:val="00AA2730"/&gt;&lt;w:rsid w:val="00AA5B7F"/&gt;&lt;w:rsid w:val="00AA6EF4"/&gt;&lt;w:rsid w:val="00AB1C4F"/&gt;&lt;w:rsid w:val="00AB2344"/&gt;&lt;w:rsid w:val="00AB6FAB"/&gt;&lt;w:rsid w:val="00AB7EE9"/&gt;&lt;w:rsid w:val="00AC0C82"/&gt;&lt;w:rsid w:val="00AC1211"/&gt;&lt;w:rsid w:val="00AC162C"/&gt;&lt;w:rsid w:val="00AC2484"/&gt;&lt;w:rsid w:val="00AC56BC"/&gt;&lt;w:rsid w:val="00AC5BDA"/&gt;&lt;w:rsid w:val="00AC7EAA"/&gt;&lt;w:rsid w:val="00AD30CF"/&gt;&lt;w:rsid w:val="00AD4CC7"/&gt;&lt;w:rsid w:val="00AE051E"/&gt;&lt;w:rsid w:val="00AE5507"/&gt;&lt;w:rsid w:val="00AE5E3F"/&gt;&lt;w:rsid w:val="00AE61BD"/&gt;&lt;w:rsid w:val="00AF04F8"/&gt;&lt;w:rsid w:val="00AF0D44"/&gt;&lt;w:rsid w:val="00AF2941"/&gt;&lt;w:rsid w:val="00AF4AEF"/&gt;&lt;w:rsid w:val="00AF4C37"/&gt;&lt;w:rsid w:val="00B00E9C"/&gt;&lt;w:rsid w:val="00B0107E"/&gt;&lt;w:rsid w:val="00B01223"/&gt;&lt;w:rsid w:val="00B02330"/&gt;&lt;w:rsid w:val="00B0248A"/&gt;&lt;w:rsid w:val="00B0268A"/&gt;&lt;w:rsid w:val="00B02EC4"/&gt;&lt;w:rsid w:val="00B03378"/&gt;&lt;w:rsid w:val="00B03F29"/&gt;&lt;w:rsid w:val="00B0463F"/&gt;&lt;w:rsid w:val="00B048ED"/&gt;&lt;w:rsid w:val="00B05D4A"/&gt;&lt;w:rsid w:val="00B06716"/&gt;&lt;w:rsid w:val="00B06B5C"/&gt;&lt;w:rsid w:val="00B06D13"/&gt;&lt;w:rsid w:val="00B11810"/&gt;&lt;w:rsid w:val="00B13634"/&gt;&lt;w:rsid w:val="00B167A9"/&gt;&lt;w:rsid w:val="00B16E62"/&gt;&lt;w:rsid w:val="00B1706B"/&gt;&lt;w:rsid w:val="00B1797F"/&gt;&lt;w:rsid w:val="00B17DF4"/&gt;&lt;w:rsid w:val="00B22FAB"/&gt;&lt;w:rsid w:val="00B23F9C"/&gt;&lt;w:rsid w:val="00B24241"/&gt;&lt;w:rsid w:val="00B24F3E"/&gt;&lt;w:rsid w:val="00B3120E"/&gt;&lt;w:rsid w:val="00B32CA2"/&gt;&lt;w:rsid w:val="00B33BEC"/&gt;&lt;w:rsid w:val="00B3690D"/&gt;&lt;w:rsid w:val="00B37281"/&gt;&lt;w:rsid w:val="00B432B9"/&gt;&lt;w:rsid w:val="00B45291"/&gt;&lt;w:rsid w:val="00B50C4B"/&gt;&lt;w:rsid w:val="00B51202"/&gt;&lt;w:rsid w:val="00B54909"/&gt;&lt;w:rsid w:val="00B55239"/&gt;&lt;w:rsid w:val="00B57C09"/&gt;&lt;w:rsid w:val="00B60E8A"/&gt;&lt;w:rsid w:val="00B61208"/&gt;&lt;w:rsid w:val="00B61BA3"/&gt;&lt;w:rsid w:val="00B63414"/&gt;&lt;w:rsid w:val="00B64191"/&gt;&lt;w:rsid w:val="00B64477"/&gt;&lt;w:rsid w:val="00B65932"/&gt;&lt;w:rsid w:val="00B67AA7"/&gt;&lt;w:rsid w:val="00B7128D"/&gt;&lt;w:rsid w:val="00B73F45"/&gt;&lt;w:rsid w:val="00B7521B"/&gt;&lt;w:rsid w:val="00B75226"/&gt;&lt;w:rsid w:val="00B75E26"/&gt;&lt;w:rsid w:val="00B7730B"/&gt;&lt;w:rsid w:val="00B77928"/&gt;&lt;w:rsid w:val="00B807D5"/&gt;&lt;w:rsid w:val="00B82FCA"/&gt;&lt;w:rsid w:val="00B83366"/&gt;&lt;w:rsid w:val="00B83F1C"/&gt;&lt;w:rsid w:val="00B84733"/&gt;&lt;w:rsid w:val="00B85618"/&gt;&lt;w:rsid w:val="00B86C48"/&gt;&lt;w:rsid w:val="00B93CBF"/&gt;&lt;w:rsid w:val="00B94905"/&gt;&lt;w:rsid w:val="00BA0A3D"/&gt;&lt;w:rsid w:val="00BA1B71"/&gt;&lt;w:rsid w:val="00BB1330"/&gt;&lt;w:rsid w:val="00BB47C9"/&gt;&lt;w:rsid w:val="00BB485A"/&gt;&lt;w:rsid w:val="00BB60B7"/&gt;&lt;w:rsid w:val="00BC10D5"/&gt;&lt;w:rsid w:val="00BD0230"/&gt;&lt;w:rsid w:val="00BD03E7"/&gt;&lt;w:rsid w:val="00BD58D8"/&gt;&lt;w:rsid w:val="00BD7709"/&gt;&lt;w:rsid w:val="00BD77D3"/&gt;&lt;w:rsid w:val="00BE0F28"/&gt;&lt;w:rsid w:val="00BE11D9"/&gt;&lt;w:rsid w:val="00BE394A"/&gt;&lt;w:rsid w:val="00BE44C4"/&gt;&lt;w:rsid w:val="00BE76D4"/&gt;&lt;w:rsid w:val="00BF0430"/&gt;&lt;w:rsid w:val="00BF4EDF"/&gt;&lt;w:rsid w:val="00BF6FF3"/&gt;&lt;w:rsid w:val="00C01EED"/&gt;&lt;w:rsid w:val="00C0285B"/&gt;&lt;w:rsid w:val="00C02ACA"/&gt;&lt;w:rsid w:val="00C04B43"/&gt;&lt;w:rsid w:val="00C04D8F"/&gt;&lt;w:rsid w:val="00C100BA"/&gt;&lt;w:rsid w:val="00C11132"/&gt;&lt;w:rsid w:val="00C11885"/&gt;&lt;w:rsid w:val="00C1465E"/&gt;&lt;w:rsid w:val="00C14BB7"/&gt;&lt;w:rsid w:val="00C14DC5"/&gt;&lt;w:rsid w:val="00C16813"/&gt;&lt;w:rsid w:val="00C22D7D"/&gt;&lt;w:rsid w:val="00C234EC"/&gt;&lt;w:rsid w:val="00C266B9"/&gt;&lt;w:rsid w:val="00C3053B"/&gt;&lt;w:rsid w:val="00C32A95"/&gt;&lt;w:rsid w:val="00C34355"/&gt;&lt;w:rsid w:val="00C36B8F"/&gt;&lt;w:rsid w:val="00C41252"/&gt;&lt;w:rsid w:val="00C4292B"/&gt;&lt;w:rsid w:val="00C439EA"/&gt;&lt;w:rsid w:val="00C44253"/&gt;&lt;w:rsid w:val="00C443BA"/&gt;&lt;w:rsid w:val="00C44C95"/&gt;&lt;w:rsid w:val="00C4534A"/&gt;&lt;w:rsid w:val="00C46937"/&gt;&lt;w:rsid w:val="00C50937"/&gt;&lt;w:rsid w:val="00C54D77"/&gt;&lt;w:rsid w:val="00C568CB"/&gt;&lt;w:rsid w:val="00C66FF2"/&gt;&lt;w:rsid w:val="00C67137"/&gt;&lt;w:rsid w:val="00C70790"/&gt;&lt;w:rsid w:val="00C71D96"/&gt;&lt;w:rsid w:val="00C735C6"/&gt;&lt;w:rsid w:val="00C75AAB"/&gt;&lt;w:rsid w:val="00C77F65"/&gt;&lt;w:rsid w:val="00C80BA2"/&gt;&lt;w:rsid w:val="00C827A0"/&gt;&lt;w:rsid w:val="00C84C27"/&gt;&lt;w:rsid w:val="00C84D19"/&gt;&lt;w:rsid w:val="00C86D6F"/&gt;&lt;w:rsid w:val="00C90117"/&gt;&lt;w:rsid w:val="00C92663"/&gt;&lt;w:rsid w:val="00C9382C"/&gt;&lt;w:rsid w:val="00CA1E6F"/&gt;&lt;w:rsid w:val="00CA3BEF"/&gt;&lt;w:rsid w:val="00CA4681"/&gt;&lt;w:rsid w:val="00CA4A07"/&gt;&lt;w:rsid w:val="00CA7107"/&gt;&lt;w:rsid w:val="00CB00D3"/&gt;&lt;w:rsid w:val="00CB0C9D"/&gt;&lt;w:rsid w:val="00CB162C"/&gt;&lt;w:rsid w:val="00CB3F7E"/&gt;&lt;w:rsid w:val="00CC0102"/&gt;&lt;w:rsid w:val="00CC103D"/&gt;&lt;w:rsid w:val="00CC1124"/&gt;&lt;w:rsid w:val="00CC232F"/&gt;&lt;w:rsid w:val="00CC43BB"/&gt;&lt;w:rsid w:val="00CC6195"/&gt;&lt;w:rsid w:val="00CD107C"/&gt;&lt;w:rsid w:val="00CD1613"/&gt;&lt;w:rsid w:val="00CD2C6C"/&gt;&lt;w:rsid w:val="00CD2F95"/&gt;&lt;w:rsid w:val="00CD2FFC"/&gt;&lt;w:rsid w:val="00CE0071"/&gt;&lt;w:rsid w:val="00CE16C3"/&gt;&lt;w:rsid w:val="00CE1AD3"/&gt;&lt;w:rsid w:val="00CE3B02"/&gt;&lt;w:rsid w:val="00CE5439"/&gt;&lt;w:rsid w:val="00CF06CE"/&gt;&lt;w:rsid w:val="00CF228F"/&gt;&lt;w:rsid w:val="00CF4F89"/&gt;&lt;w:rsid w:val="00CF5717"/&gt;&lt;w:rsid w:val="00CF6188"/&gt;&lt;w:rsid w:val="00CF7EA3"/&gt;&lt;w:rsid w:val="00D0624C"/&gt;&lt;w:rsid w:val="00D07A48"/&gt;&lt;w:rsid w:val="00D10C72"/&gt;&lt;w:rsid w:val="00D12BCF"/&gt;&lt;w:rsid w:val="00D13492"/&gt;&lt;w:rsid w:val="00D13A29"/&gt;&lt;w:rsid w:val="00D15AAF"/&gt;&lt;w:rsid w:val="00D16354"/&gt;&lt;w:rsid w:val="00D166C3"/&gt;&lt;w:rsid w:val="00D17B4D"/&gt;&lt;w:rsid w:val="00D221DD"/&gt;&lt;w:rsid w:val="00D23DEC"/&gt;&lt;w:rsid w:val="00D25343"/&gt;&lt;w:rsid w:val="00D3062A"/&gt;&lt;w:rsid w:val="00D30A75"/&gt;&lt;w:rsid w:val="00D30E49"/&gt;&lt;w:rsid w:val="00D322ED"/&gt;&lt;w:rsid w:val="00D34D4B"/&gt;&lt;w:rsid w:val="00D35633"/&gt;&lt;w:rsid w:val="00D36E62"/&gt;&lt;w:rsid w:val="00D408D9"/&gt;&lt;w:rsid w:val="00D40FBF"/&gt;&lt;w:rsid w:val="00D42598"/&gt;&lt;w:rsid w:val="00D42BE4"/&gt;&lt;w:rsid w:val="00D43F06"/&gt;&lt;w:rsid w:val="00D50866"/&gt;&lt;w:rsid w:val="00D545A9"/&gt;&lt;w:rsid w:val="00D578B5"/&gt;&lt;w:rsid w:val="00D62FFA"/&gt;&lt;w:rsid w:val="00D638E3"/&gt;&lt;w:rsid w:val="00D63BB2"/&gt;&lt;w:rsid w:val="00D7019F"/&gt;&lt;w:rsid w:val="00D7227D"/&gt;&lt;w:rsid w:val="00D75ACD"/&gt;&lt;w:rsid w:val="00D76E74"/&gt;&lt;w:rsid w:val="00D80D30"/&gt;&lt;w:rsid w:val="00D83819"/&gt;&lt;w:rsid w:val="00D84156"/&gt;&lt;w:rsid w:val="00D8608C"/&gt;&lt;w:rsid w:val="00D8632F"/&gt;&lt;w:rsid w:val="00D8657C"/&gt;&lt;w:rsid w:val="00D8699E"/&gt;&lt;w:rsid w:val="00D90304"/&gt;&lt;w:rsid w:val="00D90808"/&gt;&lt;w:rsid w:val="00D922C7"/&gt;&lt;w:rsid w:val="00D92802"/&gt;&lt;w:rsid w:val="00D93129"/&gt;&lt;w:rsid w:val="00D96788"/&gt;&lt;w:rsid w:val="00DA0AF0"/&gt;&lt;w:rsid w:val="00DA3374"/&gt;&lt;w:rsid w:val="00DA3558"/&gt;&lt;w:rsid w:val="00DA4763"/&gt;&lt;w:rsid w:val="00DA4DC0"/&gt;&lt;w:rsid w:val="00DA5F3B"/&gt;&lt;w:rsid w:val="00DA6238"/&gt;&lt;w:rsid w:val="00DA626E"/&gt;&lt;w:rsid w:val="00DA7917"/&gt;&lt;w:rsid w:val="00DB0374"/&gt;&lt;w:rsid w:val="00DB5F3F"/&gt;&lt;w:rsid w:val="00DB6C9F"/&gt;&lt;w:rsid w:val="00DC02A8"/&gt;&lt;w:rsid w:val="00DC1A80"/&gt;&lt;w:rsid w:val="00DC1AB9"/&gt;&lt;w:rsid w:val="00DC1FAB"/&gt;&lt;w:rsid w:val="00DC5389"/&gt;&lt;w:rsid w:val="00DC6580"/&gt;&lt;w:rsid w:val="00DC7D16"/&gt;&lt;w:rsid w:val="00DD0995"/&gt;&lt;w:rsid w:val="00DD2C21"/&gt;&lt;w:rsid w:val="00DD2CA2"/&gt;&lt;w:rsid w:val="00DD2CA6"/&gt;&lt;w:rsid w:val="00DD78A5"/&gt;&lt;w:rsid w:val="00DE0734"/&gt;&lt;w:rsid w:val="00DE1361"/&gt;&lt;w:rsid w:val="00DE3F96"/&gt;&lt;w:rsid w:val="00DE46E8"/&gt;&lt;w:rsid w:val="00DE4712"/&gt;&lt;w:rsid w:val="00DE4777"/&gt;&lt;w:rsid w:val="00DE5565"/&gt;&lt;w:rsid w:val="00DE69BE"/&gt;&lt;w:rsid w:val="00DE6D51"/&gt;&lt;w:rsid w:val="00DF05F0"/&gt;&lt;w:rsid w:val="00DF0B9E"/&gt;&lt;w:rsid w:val="00DF2A0F"/&gt;&lt;w:rsid w:val="00DF332E"/&gt;&lt;w:rsid w:val="00DF5FF0"/&gt;&lt;w:rsid w:val="00DF73EE"/&gt;&lt;w:rsid w:val="00E00AAE"/&gt;&lt;w:rsid w:val="00E0228F"/&gt;&lt;w:rsid w:val="00E02758"/&gt;&lt;w:rsid w:val="00E0464B"/&gt;&lt;w:rsid w:val="00E0578D"/&gt;&lt;w:rsid w:val="00E07503"/&gt;&lt;w:rsid w:val="00E079AA"/&gt;&lt;w:rsid w:val="00E14285"/&gt;&lt;w:rsid w:val="00E15AC0"/&gt;&lt;w:rsid w:val="00E16447"/&gt;&lt;w:rsid w:val="00E2157D"/&gt;&lt;w:rsid w:val="00E2722F"/&gt;&lt;w:rsid w:val="00E27688"/&gt;&lt;w:rsid w:val="00E34D3C"/&gt;&lt;w:rsid w:val="00E41093"/&gt;&lt;w:rsid w:val="00E44C4A"/&gt;&lt;w:rsid w:val="00E4543F"/&gt;&lt;w:rsid w:val="00E465F2"/&gt;&lt;w:rsid w:val="00E518F1"/&gt;&lt;w:rsid w:val="00E51B85"/&gt;&lt;w:rsid w:val="00E5662A"/&gt;&lt;w:rsid w:val="00E56A1D"/&gt;&lt;w:rsid w:val="00E56BB7"/&gt;&lt;w:rsid w:val="00E56EBB"/&gt;&lt;w:rsid w:val="00E60680"/&gt;&lt;w:rsid w:val="00E61A53"/&gt;&lt;w:rsid w:val="00E63649"/&gt;&lt;w:rsid w:val="00E658A5"/&gt;&lt;w:rsid w:val="00E66881"/&gt;&lt;w:rsid w:val="00E67103"/&gt;&lt;w:rsid w:val="00E672DF"/&gt;&lt;w:rsid w:val="00E71B16"/&gt;&lt;w:rsid w:val="00E740C7"/&gt;&lt;w:rsid w:val="00E80046"/&gt;&lt;w:rsid w:val="00E82737"/&gt;&lt;w:rsid w:val="00E85D74"/&gt;&lt;w:rsid w:val="00E90C67"/&gt;&lt;w:rsid w:val="00E9243F"/&gt;&lt;w:rsid w:val="00E92917"/&gt;&lt;w:rsid w:val="00E94269"/&gt;&lt;w:rsid w:val="00E94B00"/&gt;&lt;w:rsid w:val="00E960C3"/&gt;&lt;w:rsid w:val="00E962B8"/&gt;&lt;w:rsid w:val="00E96FD2"/&gt;&lt;w:rsid w:val="00E97853"/&gt;&lt;w:rsid w:val="00EA1B58"/&gt;&lt;w:rsid w:val="00EA50CC"/&gt;&lt;w:rsid w:val="00EA703A"/&gt;&lt;w:rsid w:val="00EB0469"/&gt;&lt;w:rsid w:val="00EB16CE"/&gt;&lt;w:rsid w:val="00EB3453"/&gt;&lt;w:rsid w:val="00EB6BDB"/&gt;&lt;w:rsid w:val="00EB7B19"/&gt;&lt;w:rsid w:val="00EC0563"/&gt;&lt;w:rsid w:val="00EC117A"/&gt;&lt;w:rsid w:val="00EC1D3E"/&gt;&lt;w:rsid w:val="00EC320E"/&gt;&lt;w:rsid w:val="00ED1A92"/&gt;&lt;w:rsid w:val="00ED497A"/&gt;&lt;w:rsid w:val="00ED6676"/&gt;&lt;w:rsid w:val="00EE0C8F"/&gt;&lt;w:rsid w:val="00EE17E9"/&gt;&lt;w:rsid w:val="00EE2FFD"/&gt;&lt;w:rsid w:val="00EE3459"/&gt;&lt;w:rsid w:val="00EE5869"/&gt;&lt;w:rsid w:val="00EE5B3C"/&gt;&lt;w:rsid w:val="00EE5C01"/&gt;&lt;w:rsid w:val="00EF31C4"/&gt;&lt;w:rsid w:val="00EF3C84"/&gt;&lt;w:rsid w:val="00EF6609"/&gt;&lt;w:rsid w:val="00EF6A49"/&gt;&lt;w:rsid w:val="00EF79C4"/&gt;&lt;w:rsid w:val="00F01ACE"/&gt;&lt;w:rsid w:val="00F032C5"/&gt;&lt;w:rsid w:val="00F06898"/&gt;&lt;w:rsid w:val="00F0780F"/&gt;&lt;w:rsid w:val="00F1077D"/&gt;&lt;w:rsid w:val="00F126B9"/&gt;&lt;w:rsid w:val="00F130D7"/&gt;&lt;w:rsid w:val="00F156A7"/&gt;&lt;w:rsid w:val="00F15E06"/&gt;&lt;w:rsid w:val="00F17A5D"/&gt;&lt;w:rsid w:val="00F22BEA"/&gt;&lt;w:rsid w:val="00F246D0"/&gt;&lt;w:rsid w:val="00F24AC0"/&gt;&lt;w:rsid w:val="00F2796B"/&gt;&lt;w:rsid w:val="00F3095C"/&gt;&lt;w:rsid w:val="00F3640B"/&gt;&lt;w:rsid w:val="00F37562"/&gt;&lt;w:rsid w:val="00F379B1"/&gt;&lt;w:rsid w:val="00F432D8"/&gt;&lt;w:rsid w:val="00F435D0"/&gt;&lt;w:rsid w:val="00F44A3C"/&gt;&lt;w:rsid w:val="00F46793"/&gt;&lt;w:rsid w:val="00F52863"/&gt;&lt;w:rsid w:val="00F529E8"/&gt;&lt;w:rsid w:val="00F53DB0"/&gt;&lt;w:rsid w:val="00F6142A"/&gt;&lt;w:rsid w:val="00F615F2"/&gt;&lt;w:rsid w:val="00F63DE1"/&gt;&lt;w:rsid w:val="00F64924"/&gt;&lt;w:rsid w:val="00F6679C"/&gt;&lt;w:rsid w:val="00F708F0"/&gt;&lt;w:rsid w:val="00F7208F"/&gt;&lt;w:rsid w:val="00F73E6D"/&gt;&lt;w:rsid w:val="00F74BAD"/&gt;&lt;w:rsid w:val="00F772A9"/&gt;&lt;w:rsid w:val="00F77966"/&gt;&lt;w:rsid w:val="00F77BD5"/&gt;&lt;w:rsid w:val="00F77E7E"/&gt;&lt;w:rsid w:val="00F82051"/&gt;&lt;w:rsid w:val="00F82526"/&gt;&lt;w:rsid w:val="00F85A20"/&gt;&lt;w:rsid w:val="00F903EB"/&gt;&lt;w:rsid w:val="00FA0853"/&gt;&lt;w:rsid w:val="00FA1B88"/&gt;&lt;w:rsid w:val="00FA3FFD"/&gt;&lt;w:rsid w:val="00FA5BDE"/&gt;&lt;w:rsid w:val="00FA5F53"/&gt;&lt;w:rsid w:val="00FA6743"/&gt;&lt;w:rsid w:val="00FA6FAB"/&gt;&lt;w:rsid w:val="00FB364F"/&gt;&lt;w:rsid w:val="00FB4BDD"/&gt;&lt;w:rsid w:val="00FB6202"/&gt;&lt;w:rsid w:val="00FB7A2F"/&gt;&lt;w:rsid w:val="00FC1C60"/&gt;&lt;w:rsid w:val="00FC34DF"/&gt;&lt;w:rsid w:val="00FC4DBA"/&gt;&lt;w:rsid w:val="00FC5971"/&gt;&lt;w:rsid w:val="00FC7194"/&gt;&lt;w:rsid w:val="00FD01CC"/&gt;&lt;w:rsid w:val="00FD3EB5"/&gt;&lt;w:rsid w:val="00FD4BB1"/&gt;&lt;w:rsid w:val="00FD6A41"/&gt;&lt;w:rsid w:val="00FE2A9A"/&gt;&lt;w:rsid w:val="00FE68CF"/&gt;&lt;w:rsid w:val="00FE7CF4"/&gt;&lt;w:rsid w:val="00FF0D5B"/&gt;&lt;w:rsid w:val="00FF25FC"/&gt;&lt;w:rsid w:val="00FF34EE"/&gt;&lt;w:rsid w:val="00FF5067"/&gt;&lt;w:rsid w:val="00FF523D"/&gt;&lt;w:rsid w:val="00FF781A"/&gt;&lt;/w:rsids&gt;&lt;m:mathPr&gt;&lt;m:mathFont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w:val="da-DK"/&gt;&lt;w:clrSchemeMapping w:bg1="light1" w:t1="dark1" w:bg2="light2" w:t2="dark2" w:accent1="accent1" w:accent2="accent2" w:accent3="accent3" w:accent4="accent4" w:accent5="accent5" w:accent6="accent6" w:hyperlink="hyperlink" w:followedHyperlink="followedHyperlink"/&gt;&lt;w:shapeDefaults&gt;&lt;o:shapedefaults v:ext="edit" spidmax="2049"/&gt;&lt;o:shapelayout v:ext="edit"&gt;&lt;o:idmap v:ext="edit" data="1"/&gt;&lt;/o:shapelayout&gt;&lt;/w:shapeDefaults&gt;&lt;w:decimalSymbol w:val=","/&gt;&lt;w:listSeparator w:val=";"/&gt;&lt;/w:settings&gt;&lt;/pkg:xmlData&gt;&lt;/pkg:part&gt;&lt;pkg:part pkg:name="/word/stylesWithEffects.xml" pkg:contentType="application/vnd.ms-word.stylesWithEffects+xml"&gt;&lt;pkg:xmlData&gt;&lt;w:styles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xmlns:wps="http://schemas.microsoft.com/office/word/2010/wordprocessingShape"&gt;&lt;w:docDefaults&gt;&lt;w:rPrDefault&gt;&lt;w:rPr&gt;&lt;w:rFonts w:ascii="Times New Roman" w:eastAsiaTheme="minorHAnsi" w:hAnsi="Times New Roman" w:cstheme="minorBidi"/&gt;&lt;w:sz w:val="24"/&gt;&lt;w:szCs w:val="24"/&gt;&lt;w:lang w:val="da-DK" w:eastAsia="en-US" w:bidi="ar-SA"/&gt;&lt;/w:rPr&gt;&lt;/w:rPrDefault&gt;&lt;w:pPrDefault&gt;&lt;w:pPr&gt;&lt;w:spacing w:after="200" w:line="264" w:lineRule="auto"/&gt;&lt;/w:pPr&gt;&lt;/w:pPrDefault&gt;&lt;/w:docDefaults&gt;&lt;w:latentStyles w:defLockedState="0" w:defUIPriority="99" w:defSemiHidden="1" w:defUnhideWhenUsed="1" w:defQFormat="0" w:count="267"&gt;&lt;w:lsdException w:name="Normal" w:semiHidden="0" w:uiPriority="0" w:unhideWhenUsed="0"/&gt;&lt;w:lsdException w:name="heading 1" w:semiHidden="0" w:uiPriority="1" w:unhideWhenUsed="0" w:qFormat="1"/&gt;&lt;w:lsdException w:name="heading 2" w:uiPriority="1" w:qFormat="1"/&gt;&lt;w:lsdException w:name="heading 3" w:uiPriority="1" w:qFormat="1"/&gt;&lt;w:lsdException w:name="heading 4" w:uiPriority="1" w:qFormat="1"/&gt;&lt;w:lsdException w:name="heading 5" w:uiPriority="9"/&gt;&lt;w:lsdException w:name="heading 6" w:uiPriority="9" w:qFormat="1"/&gt;&lt;w:lsdException w:name="heading 7" w:uiPriority="9" w:qFormat="1"/&gt;&lt;w:lsdException w:name="heading 8" w:uiPriority="9" w:qFormat="1"/&gt;&lt;w:lsdException w:name="heading 9" w:uiPriority="9" w:qFormat="1"/&gt;&lt;w:lsdException w:name="toc 1" w:uiPriority="39"/&gt;&lt;w:lsdException w:name="toc 2" w:uiPriority="39"/&gt;&lt;w:lsdException w:name="toc 3" w:uiPriority="39"/&gt;&lt;w:lsdException w:name="toc 4" w:uiPriority="39"/&gt;&lt;w:lsdException w:name="toc 5" w:uiPriority="39"/&gt;&lt;w:lsdException w:name="toc 6" w:uiPriority="39"/&gt;&lt;w:lsdException w:name="toc 7" w:uiPriority="39"/&gt;&lt;w:lsdException w:name="toc 8" w:uiPriority="39"/&gt;&lt;w:lsdException w:name="toc 9" w:uiPriority="39"/&gt;&lt;w:lsdException w:name="caption" w:uiPriority="35" w:qFormat="1"/&gt;&lt;w:lsdException w:name="Title" w:semiHidden="0" w:uiPriority="10" w:unhideWhenUsed="0"/&gt;&lt;w:lsdException w:name="Default Paragraph Font" w:uiPriority="1"/&gt;&lt;w:lsdException w:name="Body Text" w:uiPriority="0" w:qFormat="1"/&gt;&lt;w:lsdException w:name="Subtitle" w:semiHidden="0" w:uiPriority="11" w:unhideWhenUsed="0"/&gt;&lt;w:lsdException w:name="Strong" w:semiHidden="0" w:uiPriority="22" w:unhideWhenUsed="0"/&gt;&lt;w:lsdException w:name="Emphasis" w:semiHidden="0" w:uiPriority="20" w:unhideWhenUsed="0"/&gt;&lt;w:lsdException w:name="Table Grid" w:semiHidden="0" w:uiPriority="0" w:unhideWhenUsed="0"/&gt;&lt;w:lsdException w:name="Placeholder Text" w:unhideWhenUsed="0"/&gt;&lt;w:lsdException w:name="No Spacing" w:semiHidden="0" w:uiPriority="1" w:unhideWhenUsed="0"/&gt;&lt;w:lsdException w:name="Light Shading" w:semiHidden="0" w:uiPriority="60" w:unhideWhenUsed="0"/&gt;&lt;w:lsdException w:name="Light List" w:semiHidden="0" w:uiPriority="61" w:unhideWhenUsed="0"/&gt;&lt;w:lsdException w:name="Light Grid" w:semiHidden="0" w:uiPriority="62" w:unhideWhenUsed="0"/&gt;&lt;w:lsdException w:name="Medium Shading 1" w:semiHidden="0" w:uiPriority="63" w:unhideWhenUsed="0"/&gt;&lt;w:lsdException w:name="Medium Shading 2" w:semiHidden="0" w:uiPriority="64" w:unhideWhenUsed="0"/&gt;&lt;w:lsdException w:name="Medium List 1" w:semiHidden="0" w:uiPriority="65" w:unhideWhenUsed="0"/&gt;&lt;w:lsdException w:name="Medium List 2" w:semiHidden="0" w:uiPriority="66" w:unhideWhenUsed="0"/&gt;&lt;w:lsdException w:name="Medium Grid 1" w:semiHidden="0" w:uiPriority="67" w:unhideWhenUsed="0"/&gt;&lt;w:lsdException w:name="Medium Grid 2" w:semiHidden="0" w:uiPriority="68" w:unhideWhenUsed="0"/&gt;&lt;w:lsdException w:name="Medium Grid 3" w:semiHidden="0" w:uiPriority="69" w:unhideWhenUsed="0"/&gt;&lt;w:lsdException w:name="Dark List" w:semiHidden="0" w:uiPriority="70" w:unhideWhenUsed="0"/&gt;&lt;w:lsdException w:name="Colorful Shading" w:semiHidden="0" w:uiPriority="71" w:unhideWhenUsed="0"/&gt;&lt;w:lsdException w:name="Colorful List" w:semiHidden="0" w:uiPriority="72" w:unhideWhenUsed="0"/&gt;&lt;w:lsdException w:name="Colorful Grid" w:semiHidden="0" w:uiPriority="73" w:unhideWhenUsed="0"/&gt;&lt;w:lsdException w:name="Light Shading Accent 1" w:semiHidden="0" w:uiPriority="60" w:unhideWhenUsed="0"/&gt;&lt;w:lsdException w:name="Light List Accent 1" w:semiHidden="0" w:uiPriority="61" w:unhideWhenUsed="0"/&gt;&lt;w:lsdException w:name="Light Grid Accent 1" w:semiHidden="0" w:uiPriority="62" w:unhideWhenUsed="0"/&gt;&lt;w:lsdException w:name="Medium Shading 1 Accent 1" w:semiHidden="0" w:uiPriority="63" w:unhideWhenUsed="0"/&gt;&lt;w:lsdException w:name="Medium Shading 2 Accent 1" w:semiHidden="0" w:uiPriority="64" w:unhideWhenUsed="0"/&gt;&lt;w:lsdException w:name="Medium List 1 Accent 1" w:semiHidden="0" w:uiPriority="65" w:unhideWhenUsed="0"/&gt;&lt;w:lsdException w:name="Revision" w:unhideWhenUsed="0"/&gt;&lt;w:lsdException w:name="List Paragraph" w:semiHidden="0" w:uiPriority="34" w:unhideWhenUsed="0"/&gt;&lt;w:lsdException w:name="Quote" w:semiHidden="0" w:uiPriority="29" w:unhideWhenUsed="0"/&gt;&lt;w:lsdException w:name="Intense Quote" w:semiHidden="0" w:uiPriority="30" w:unhideWhenUsed="0"/&gt;&lt;w:lsdException w:name="Medium List 2 Accent 1" w:semiHidden="0" w:uiPriority="66" w:unhideWhenUsed="0"/&gt;&lt;w:lsdException w:name="Medium Grid 1 Accent 1" w:semiHidden="0" w:uiPriority="67" w:unhideWhenUsed="0"/&gt;&lt;w:lsdException w:name="Medium Grid 2 Accent 1" w:semiHidden="0" w:uiPriority="68" w:unhideWhenUsed="0"/&gt;&lt;w:lsdException w:name="Medium Grid 3 Accent 1" w:semiHidden="0" w:uiPriority="69" w:unhideWhenUsed="0"/&gt;&lt;w:lsdException w:name="Dark List Accent 1" w:semiHidden="0" w:uiPriority="70" w:unhideWhenUsed="0"/&gt;&lt;w:lsdException w:name="Colorful Shading Accent 1" w:semiHidden="0" w:uiPriority="71" w:unhideWhenUsed="0"/&gt;&lt;w:lsdException w:name="Colorful List Accent 1" w:semiHidden="0" w:uiPriority="72" w:unhideWhenUsed="0"/&gt;&lt;w:lsdException w:name="Colorful Grid Accent 1" w:semiHidden="0" w:uiPriority="73" w:unhideWhenUsed="0"/&gt;&lt;w:lsdException w:name="Light Shading Accent 2" w:semiHidden="0" w:uiPriority="60" w:unhideWhenUsed="0"/&gt;&lt;w:lsdException w:name="Light List Accent 2" w:semiHidden="0" w:uiPriority="61" w:unhideWhenUsed="0"/&gt;&lt;w:lsdException w:name="Light Grid Accent 2" w:semiHidden="0" w:uiPriority="62" w:unhideWhenUsed="0"/&gt;&lt;w:lsdException w:name="Medium Shading 1 Accent 2" w:semiHidden="0" w:uiPriority="63" w:unhideWhenUsed="0"/&gt;&lt;w:lsdException w:name="Medium Shading 2 Accent 2" w:semiHidden="0" w:uiPriority="64" w:unhideWhenUsed="0"/&gt;&lt;w:lsdException w:name="Medium List 1 Accent 2" w:semiHidden="0" w:uiPriority="65" w:unhideWhenUsed="0"/&gt;&lt;w:lsdException w:name="Medium List 2 Accent 2" w:semiHidden="0" w:uiPriority="66" w:unhideWhenUsed="0"/&gt;&lt;w:lsdException w:name="Medium Grid 1 Accent 2" w:semiHidden="0" w:uiPriority="67" w:unhideWhenUsed="0"/&gt;&lt;w:lsdException w:name="Medium Grid 2 Accent 2" w:semiHidden="0" w:uiPriority="68" w:unhideWhenUsed="0"/&gt;&lt;w:lsdException w:name="Medium Grid 3 Accent 2" w:semiHidden="0" w:uiPriority="69" w:unhideWhenUsed="0"/&gt;&lt;w:lsdException w:name="Dark List Accent 2" w:semiHidden="0" w:uiPriority="70" w:unhideWhenUsed="0"/&gt;&lt;w:lsdException w:name="Colorful Shading Accent 2" w:semiHidden="0" w:uiPriority="71" w:unhideWhenUsed="0"/&gt;&lt;w:lsdException w:name="Colorful List Accent 2" w:semiHidden="0" w:uiPriority="72" w:unhideWhenUsed="0"/&gt;&lt;w:lsdException w:name="Colorful Grid Accent 2" w:semiHidden="0" w:uiPriority="73" w:unhideWhenUsed="0"/&gt;&lt;w:lsdException w:name="Light Shading Accent 3" w:semiHidden="0" w:uiPriority="60" w:unhideWhenUsed="0"/&gt;&lt;w:lsdException w:name="Light List Accent 3" w:semiHidden="0" w:uiPriority="61" w:unhideWhenUsed="0"/&gt;&lt;w:lsdException w:name="Light Grid Accent 3" w:semiHidden="0" w:uiPriority="62" w:unhideWhenUsed="0"/&gt;&lt;w:lsdException w:name="Medium Shading 1 Accent 3" w:semiHidden="0" w:uiPriority="63" w:unhideWhenUsed="0"/&gt;&lt;w:lsdException w:name="Medium Shading 2 Accent 3" w:semiHidden="0" w:uiPriority="64" w:unhideWhenUsed="0"/&gt;&lt;w:lsdException w:name="Medium List 1 Accent 3" w:semiHidden="0" w:uiPriority="65" w:unhideWhenUsed="0"/&gt;&lt;w:lsdException w:name="Medium List 2 Accent 3" w:semiHidden="0" w:uiPriority="66" w:unhideWhenUsed="0"/&gt;&lt;w:lsdException w:name="Medium Grid 1 Accent 3" w:semiHidden="0" w:uiPriority="67" w:unhideWhenUsed="0"/&gt;&lt;w:lsdException w:name="Medium Grid 2 Accent 3" w:semiHidden="0" w:uiPriority="68" w:unhideWhenUsed="0"/&gt;&lt;w:lsdException w:name="Medium Grid 3 Accent 3" w:semiHidden="0" w:uiPriority="69" w:unhideWhenUsed="0"/&gt;&lt;w:lsdException w:name="Dark List Accent 3" w:semiHidden="0" w:uiPriority="70" w:unhideWhenUsed="0"/&gt;&lt;w:lsdException w:name="Colorful Shading Accent 3" w:semiHidden="0" w:uiPriority="71" w:unhideWhenUsed="0"/&gt;&lt;w:lsdException w:name="Colorful List Accent 3" w:semiHidden="0" w:uiPriority="72" w:unhideWhenUsed="0"/&gt;&lt;w:lsdException w:name="Colorful Grid Accent 3" w:semiHidden="0" w:uiPriority="73" w:unhideWhenUsed="0"/&gt;&lt;w:lsdException w:name="Light Shading Accent 4" w:semiHidden="0" w:uiPriority="60" w:unhideWhenUsed="0"/&gt;&lt;w:lsdException w:name="Light List Accent 4" w:semiHidden="0" w:uiPriority="61" w:unhideWhenUsed="0"/&gt;&lt;w:lsdException w:name="Light Grid Accent 4" w:semiHidden="0" w:uiPriority="62" w:unhideWhenUsed="0"/&gt;&lt;w:lsdException w:name="Medium Shading 1 Accent 4" w:semiHidden="0" w:uiPriority="63" w:unhideWhenUsed="0"/&gt;&lt;w:lsdException w:name="Medium Shading 2 Accent 4" w:semiHidden="0" w:uiPriority="64" w:unhideWhenUsed="0"/&gt;&lt;w:lsdException w:name="Medium List 1 Accent 4" w:semiHidden="0" w:uiPriority="65" w:unhideWhenUsed="0"/&gt;&lt;w:lsdException w:name="Medium List 2 Accent 4" w:semiHidden="0" w:uiPriority="66" w:unhideWhenUsed="0"/&gt;&lt;w:lsdException w:name="Medium Grid 1 Accent 4" w:semiHidden="0" w:uiPriority="67" w:unhideWhenUsed="0"/&gt;&lt;w:lsdException w:name="Medium Grid 2 Accent 4" w:semiHidden="0" w:uiPriority="68" w:unhideWhenUsed="0"/&gt;&lt;w:lsdException w:name="Medium Grid 3 Accent 4" w:semiHidden="0" w:uiPriority="69" w:unhideWhenUsed="0"/&gt;&lt;w:lsdException w:name="Dark List Accent 4" w:semiHidden="0" w:uiPriority="70" w:unhideWhenUsed="0"/&gt;&lt;w:lsdException w:name="Colorful Shading Accent 4" w:semiHidden="0" w:uiPriority="71" w:unhideWhenUsed="0"/&gt;&lt;w:lsdException w:name="Colorful List Accent 4" w:semiHidden="0" w:uiPriority="72" w:unhideWhenUsed="0"/&gt;&lt;w:lsdException w:name="Colorful Grid Accent 4" w:semiHidden="0" w:uiPriority="73" w:unhideWhenUsed="0"/&gt;&lt;w:lsdException w:name="Light Shading Accent 5" w:semiHidden="0" w:uiPriority="60" w:unhideWhenUsed="0"/&gt;&lt;w:lsdException w:name="Light List Accent 5" w:semiHidden="0" w:uiPriority="61" w:unhideWhenUsed="0"/&gt;&lt;w:lsdException w:name="Light Grid Accent 5" w:semiHidden="0" w:uiPriority="62" w:unhideWhenUsed="0"/&gt;&lt;w:lsdException w:name="Medium Shading 1 Accent 5" w:semiHidden="0" w:uiPriority="63" w:unhideWhenUsed="0"/&gt;&lt;w:lsdException w:name="Medium Shading 2 Accent 5" w:semiHidden="0" w:uiPriority="64" w:unhideWhenUsed="0"/&gt;&lt;w:lsdException w:name="Medium List 1 Accent 5" w:semiHidden="0" w:uiPriority="65" w:unhideWhenUsed="0"/&gt;&lt;w:lsdException w:name="Medium List 2 Accent 5" w:semiHidden="0" w:uiPriority="66" w:unhideWhenUsed="0"/&gt;&lt;w:lsdException w:name="Medium Grid 1 Accent 5" w:semiHidden="0" w:uiPriority="67" w:unhideWhenUsed="0"/&gt;&lt;w:lsdException w:name="Medium Grid 2 Accent 5" w:semiHidden="0" w:uiPriority="68" w:unhideWhenUsed="0"/&gt;&lt;w:lsdException w:name="Medium Grid 3 Accent 5" w:semiHidden="0" w:uiPriority="69" w:unhideWhenUsed="0"/&gt;&lt;w:lsdException w:name="Dark List Accent 5" w:semiHidden="0" w:uiPriority="70" w:unhideWhenUsed="0"/&gt;&lt;w:lsdException w:name="Colorful Shading Accent 5" w:semiHidden="0" w:uiPriority="71" w:unhideWhenUsed="0"/&gt;&lt;w:lsdException w:name="Colorful List Accent 5" w:semiHidden="0" w:uiPriority="72" w:unhideWhenUsed="0"/&gt;&lt;w:lsdException w:name="Colorful Grid Accent 5" w:semiHidden="0" w:uiPriority="73" w:unhideWhenUsed="0"/&gt;&lt;w:lsdException w:name="Light Shading Accent 6" w:semiHidden="0" w:uiPriority="60" w:unhideWhenUsed="0"/&gt;&lt;w:lsdException w:name="Light List Accent 6" w:semiHidden="0" w:uiPriority="61" w:unhideWhenUsed="0"/&gt;&lt;w:lsdException w:name="Light Grid Accent 6" w:semiHidden="0" w:uiPriority="62" w:unhideWhenUsed="0"/&gt;&lt;w:lsdException w:name="Medium Shading 1 Accent 6" w:semiHidden="0" w:uiPriority="63" w:unhideWhenUsed="0"/&gt;&lt;w:lsdException w:name="Medium Shading 2 Accent 6" w:semiHidden="0" w:uiPriority="64" w:unhideWhenUsed="0"/&gt;&lt;w:lsdException w:name="Medium List 1 Accent 6" w:semiHidden="0" w:uiPriority="65" w:unhideWhenUsed="0"/&gt;&lt;w:lsdException w:name="Medium List 2 Accent 6" w:semiHidden="0" w:uiPriority="66" w:unhideWhenUsed="0"/&gt;&lt;w:lsdException w:name="Medium Grid 1 Accent 6" w:semiHidden="0" w:uiPriority="67" w:unhideWhenUsed="0"/&gt;&lt;w:lsdException w:name="Medium Grid 2 Accent 6" w:semiHidden="0" w:uiPriority="68" w:unhideWhenUsed="0"/&gt;&lt;w:lsdException w:name="Medium Grid 3 Accent 6" w:semiHidden="0" w:uiPriority="69" w:unhideWhenUsed="0"/&gt;&lt;w:lsdException w:name="Dark List Accent 6" w:semiHidden="0" w:uiPriority="70" w:unhideWhenUsed="0"/&gt;&lt;w:lsdException w:name="Colorful Shading Accent 6" w:semiHidden="0" w:uiPriority="71" w:unhideWhenUsed="0"/&gt;&lt;w:lsdException w:name="Colorful List Accent 6" w:semiHidden="0" w:uiPriority="72" w:unhideWhenUsed="0"/&gt;&lt;w:lsdException w:name="Colorful Grid Accent 6" w:semiHidden="0" w:uiPriority="73" w:unhideWhenUsed="0"/&gt;&lt;w:lsdException w:name="Subtle Emphasis" w:semiHidden="0" w:uiPriority="19" w:unhideWhenUsed="0"/&gt;&lt;w:lsdException w:name="Intense Emphasis" w:semiHidden="0" w:uiPriority="21" w:unhideWhenUsed="0"/&gt;&lt;w:lsdException w:name="Subtle Reference" w:semiHidden="0" w:uiPriority="31" w:unhideWhenUsed="0"/&gt;&lt;w:lsdException w:name="Intense Reference" w:semiHidden="0" w:uiPriority="32" w:unhideWhenUsed="0"/&gt;&lt;w:lsdException w:name="Book Title" w:semiHidden="0" w:uiPriority="33" w:unhideWhenUsed="0"/&gt;&lt;w:lsdException w:name="Bibliography" w:uiPriority="37"/&gt;&lt;w:lsdException w:name="TOC Heading" w:uiPriority="39" w:qFormat="1"/&gt;&lt;/w:latentStyles&gt;&lt;w:style w:type="paragraph" w:default="1" w:styleId="Normal"&gt;&lt;w:name w:val="Normal"/&gt;&lt;w:semiHidden/&gt;&lt;w:rsid w:val="000F7BCD"/&gt;&lt;/w:style&gt;&lt;w:style w:type="paragraph" w:styleId="Overskrift1"&gt;&lt;w:name w:val="heading 1"/&gt;&lt;w:basedOn w:val="Brdtekst"/&gt;&lt;w:next w:val="Brdtekst"/&gt;&lt;w:link w:val="Overskrift1Tegn"/&gt;&lt;w:qFormat/&gt;&lt;w:rsid w:val="00190CD8"/&gt;&lt;w:pPr&gt;&lt;w:keepNext/&gt;&lt;w:keepLines/&gt;&lt;w:numPr&gt;&lt;w:numId w:val="4"/&gt;&lt;/w:numPr&gt;&lt;w:spacing w:before="480" w:after="120"/&gt;&lt;w:outlineLvl w:val="0"/&gt;&lt;/w:pPr&gt;&lt;w:rPr&gt;&lt;w:b/&gt;&lt;w:bCs/&gt;&lt;w:kern w:val="32"/&gt;&lt;w:sz w:val="32"/&gt;&lt;w:szCs w:val="32"/&gt;&lt;w:lang w:eastAsia="en-GB"/&gt;&lt;/w:rPr&gt;&lt;/w:style&gt;&lt;w:style w:type="paragraph" w:styleId="Overskrift2"&gt;&lt;w:name w:val="heading 2"/&gt;&lt;w:basedOn w:val="Overskrift1"/&gt;&lt;w:next w:val="Brdtekst"/&gt;&lt;w:link w:val="Overskrift2Tegn"/&gt;&lt;w:uiPriority w:val="1"/&gt;&lt;w:qFormat/&gt;&lt;w:rsid w:val="00190CD8"/&gt;&lt;w:pPr&gt;&lt;w:numPr&gt;&lt;w:ilvl w:val="1"/&gt;&lt;/w:numPr&gt;&lt;w:spacing w:before="240"/&gt;&lt;w:outlineLvl w:val="1"/&gt;&lt;/w:pPr&gt;&lt;w:rPr&gt;&lt;w:bCs w:val="0"/&gt;&lt;w:iCs/&gt;&lt;w:sz w:val="24"/&gt;&lt;w:szCs w:val="28"/&gt;&lt;/w:rPr&gt;&lt;/w:style&gt;&lt;w:style w:type="paragraph" w:styleId="Overskrift3"&gt;&lt;w:name w:val="heading 3"/&gt;&lt;w:basedOn w:val="Overskrift2"/&gt;&lt;w:next w:val="Brdtekst"/&gt;&lt;w:link w:val="Overskrift3Tegn"/&gt;&lt;w:uiPriority w:val="2"/&gt;&lt;w:qFormat/&gt;&lt;w:rsid w:val="00190CD8"/&gt;&lt;w:pPr&gt;&lt;w:numPr&gt;&lt;w:ilvl w:val="2"/&gt;&lt;/w:numPr&gt;&lt;w:outlineLvl w:val="2"/&gt;&lt;/w:pPr&gt;&lt;w:rPr&gt;&lt;w:bCs/&gt;&lt;w:szCs w:val="26"/&gt;&lt;/w:rPr&gt;&lt;/w:style&gt;&lt;w:style w:type="paragraph" w:styleId="Overskrift4"&gt;&lt;w:name w:val="heading 4"/&gt;&lt;w:basedOn w:val="Overskrift3"/&gt;&lt;w:next w:val="Brdtekst"/&gt;&lt;w:link w:val="Overskrift4Tegn"/&gt;&lt;w:uiPriority w:val="3"/&gt;&lt;w:qFormat/&gt;&lt;w:rsid w:val="001C1AB3"/&gt;&lt;w:pPr&gt;&lt;w:numPr&gt;&lt;w:ilvl w:val="3"/&gt;&lt;/w:numPr&gt;&lt;w:spacing w:line="240" w:lineRule="auto"/&gt;&lt;w:outlineLvl w:val="3"/&gt;&lt;/w:pPr&gt;&lt;w:rPr&gt;&lt;w:bCs w:val="0"/&gt;&lt;w:iCs w:val="0"/&gt;&lt;/w:rPr&gt;&lt;/w:style&gt;&lt;w:style w:type="paragraph" w:styleId="Overskrift5"&gt;&lt;w:name w:val="heading 5"/&gt;&lt;w:basedOn w:val="Normal"/&gt;&lt;w:next w:val="Normal"/&gt;&lt;w:link w:val="Overskrift5Tegn"/&gt;&lt;w:uiPriority w:val="9"/&gt;&lt;w:semiHidden/&gt;&lt;w:rsid w:val="003E23E2"/&gt;&lt;w:pPr&gt;&lt;w:keepNext/&gt;&lt;w:keepLines/&gt;&lt;w:spacing w:before="200" w:after="0"/&gt;&lt;w:outlineLvl w:val="4"/&gt;&lt;/w:pPr&gt;&lt;w:rPr&gt;&lt;w:rFonts w:asciiTheme="majorHAnsi" w:eastAsiaTheme="majorEastAsia" w:hAnsiTheme="majorHAnsi" w:cstheme="majorBidi"/&gt;&lt;w:color w:val="243F60" w:themeColor="accent1" w:themeShade="7F"/&gt;&lt;/w:rPr&gt;&lt;/w:style&gt;&lt;w:style w:type="character" w:default="1" w:styleId="Standardskrifttypeiafsnit"&gt;&lt;w:name w:val="Default Paragraph Font"/&gt;&lt;w:uiPriority w:val="1"/&gt;&lt;w:semiHidden/&gt;&lt;w:unhideWhenUsed/&gt;&lt;/w:style&gt;&lt;w:style w:type="table" w:default="1" w:styleId="Tabel-Normal"&gt;&lt;w:name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w:styleId="Ingenoversigt"&gt;&lt;w:name w:val="No List"/&gt;&lt;w:uiPriority w:val="99"/&gt;&lt;w:semiHidden/&gt;&lt;w:unhideWhenUsed/&gt;&lt;/w:style&gt;&lt;w:style w:type="character" w:customStyle="1" w:styleId="Overskrift1Tegn"&gt;&lt;w:name w:val="Overskrift 1 Tegn"/&gt;&lt;w:link w:val="Overskrift1"/&gt;&lt;w:rsid w:val="006734B9"/&gt;&lt;w:rPr&gt;&lt;w:rFonts w:eastAsia="Times New Roman" w:cs="Times New Roman"/&gt;&lt;w:b/&gt;&lt;w:bCs/&gt;&lt;w:kern w:val="32"/&gt;&lt;w:sz w:val="32"/&gt;&lt;w:szCs w:val="32"/&gt;&lt;w:lang w:val="en-GB" w:eastAsia="en-GB"/&gt;&lt;/w:rPr&gt;&lt;/w:style&gt;&lt;w:style w:type="paragraph" w:styleId="Sidehoved"&gt;&lt;w:name w:val="header"/&gt;&lt;w:basedOn w:val="Normal"/&gt;&lt;w:link w:val="SidehovedTegn"/&gt;&lt;w:uiPriority w:val="99"/&gt;&lt;w:unhideWhenUsed/&gt;&lt;w:rsid w:val="007F6029"/&gt;&lt;w:pPr&gt;&lt;w:tabs&gt;&lt;w:tab w:val="center" w:pos="4819"/&gt;&lt;w:tab w:val="right" w:pos="9638"/&gt;&lt;/w:tabs&gt;&lt;w:spacing w:after="0" w:line="240" w:lineRule="auto"/&gt;&lt;/w:pPr&gt;&lt;/w:style&gt;&lt;w:style w:type="character" w:customStyle="1" w:styleId="SidehovedTegn"&gt;&lt;w:name w:val="Sidehoved Tegn"/&gt;&lt;w:basedOn w:val="Standardskrifttypeiafsnit"/&gt;&lt;w:link w:val="Sidehoved"/&gt;&lt;w:uiPriority w:val="99"/&gt;&lt;w:rsid w:val="007F6029"/&gt;&lt;/w:style&gt;&lt;w:style w:type="paragraph" w:styleId="Sidefod"&gt;&lt;w:name w:val="footer"/&gt;&lt;w:basedOn w:val="Normal"/&gt;&lt;w:link w:val="SidefodTegn"/&gt;&lt;w:uiPriority w:val="99"/&gt;&lt;w:unhideWhenUsed/&gt;&lt;w:rsid w:val="007F6029"/&gt;&lt;w:pPr&gt;&lt;w:tabs&gt;&lt;w:tab w:val="center" w:pos="4819"/&gt;&lt;w:tab w:val="right" w:pos="9638"/&gt;&lt;/w:tabs&gt;&lt;w:spacing w:after="0" w:line="240" w:lineRule="auto"/&gt;&lt;/w:pPr&gt;&lt;/w:style&gt;&lt;w:style w:type="character" w:customStyle="1" w:styleId="SidefodTegn"&gt;&lt;w:name w:val="Sidefod Tegn"/&gt;&lt;w:basedOn w:val="Standardskrifttypeiafsnit"/&gt;&lt;w:link w:val="Sidefod"/&gt;&lt;w:uiPriority w:val="99"/&gt;&lt;w:rsid w:val="007F6029"/&gt;&lt;/w:style&gt;&lt;w:style w:type="character" w:styleId="Pladsholdertekst"&gt;&lt;w:name w:val="Placeholder Text"/&gt;&lt;w:basedOn w:val="Standardskrifttypeiafsnit"/&gt;&lt;w:uiPriority w:val="99"/&gt;&lt;w:semiHidden/&gt;&lt;w:rsid w:val="007F6029"/&gt;&lt;w:rPr&gt;&lt;w:color w:val="808080"/&gt;&lt;/w:rPr&gt;&lt;/w:style&gt;&lt;w:style w:type="paragraph" w:styleId="Markeringsbobletekst"&gt;&lt;w:name w:val="Balloon Text"/&gt;&lt;w:basedOn w:val="Normal"/&gt;&lt;w:link w:val="MarkeringsbobletekstTegn"/&gt;&lt;w:uiPriority w:val="99"/&gt;&lt;w:semiHidden/&gt;&lt;w:unhideWhenUsed/&gt;&lt;w:rsid w:val="007F6029"/&gt;&lt;w:pPr&gt;&lt;w:spacing w:after="0" w:line="240" w:lineRule="auto"/&gt;&lt;/w:pPr&gt;&lt;w:rPr&gt;&lt;w:rFonts w:ascii="Tahoma" w:hAnsi="Tahoma" w:cs="Tahoma"/&gt;&lt;w:sz w:val="16"/&gt;&lt;w:szCs w:val="16"/&gt;&lt;/w:rPr&gt;&lt;/w:style&gt;&lt;w:style w:type="character" w:customStyle="1" w:styleId="MarkeringsbobletekstTegn"&gt;&lt;w:name w:val="Markeringsbobletekst Tegn"/&gt;&lt;w:basedOn w:val="Standardskrifttypeiafsnit"/&gt;&lt;w:link w:val="Markeringsbobletekst"/&gt;&lt;w:uiPriority w:val="99"/&gt;&lt;w:semiHidden/&gt;&lt;w:rsid w:val="007F6029"/&gt;&lt;w:rPr&gt;&lt;w:rFonts w:ascii="Tahoma" w:hAnsi="Tahoma" w:cs="Tahoma"/&gt;&lt;w:sz w:val="16"/&gt;&lt;w:szCs w:val="16"/&gt;&lt;/w:rPr&gt;&lt;/w:style&gt;&lt;w:style w:type="table" w:styleId="Tabel-Gitter"&gt;&lt;w:name w:val="Table Grid"/&gt;&lt;w:basedOn w:val="Tabel-Normal"/&gt;&lt;w:rsid w:val="001C7E31"/&gt;&lt;w:pPr&gt;&lt;w:spacing w:after="0"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w:type="paragraph" w:styleId="Indholdsfortegnelse1"&gt;&lt;w:name w:val="toc 1"/&gt;&lt;w:next w:val="Normal"/&gt;&lt;w:uiPriority w:val="39"/&gt;&lt;w:rsid w:val="006D49D8"/&gt;&lt;w:pPr&gt;&lt;w:tabs&gt;&lt;w:tab w:val="left" w:pos="454"/&gt;&lt;w:tab w:val="right" w:leader="dot" w:pos="9639"/&gt;&lt;/w:tabs&gt;&lt;w:spacing w:before="120" w:after="0" w:line="240" w:lineRule="auto"/&gt;&lt;w:ind w:left="397" w:right="454" w:hanging="397"/&gt;&lt;/w:pPr&gt;&lt;w:rPr&gt;&lt;w:rFonts w:eastAsia="Times New Roman" w:cs="Times New Roman"/&gt;&lt;w:b/&gt;&lt;w:sz w:val="22"/&gt;&lt;w:szCs w:val="32"/&gt;&lt;w:lang w:val="en-GB"/&gt;&lt;/w:rPr&gt;&lt;/w:style&gt;&lt;w:style w:type="paragraph" w:customStyle="1" w:styleId="StyleTemplateHeader"&gt;&lt;w:name w:val="Style Template Header"/&gt;&lt;w:uiPriority w:val="29"/&gt;&lt;w:unhideWhenUsed/&gt;&lt;w:rsid w:val="006C6C08"/&gt;&lt;w:pPr&gt;&lt;w:spacing w:after="0" w:line="240" w:lineRule="auto"/&gt;&lt;/w:pPr&gt;&lt;w:rPr&gt;&lt;w:sz w:val="18"/&gt;&lt;w:lang w:val="en-GB"/&gt;&lt;/w:rPr&gt;&lt;/w:style&gt;&lt;w:style w:type="paragraph" w:styleId="Brdtekst"&gt;&lt;w:name w:val="Body Text"/&gt;&lt;w:link w:val="BrdtekstTegn"/&gt;&lt;w:qFormat/&gt;&lt;w:rsid w:val="00597FCD"/&gt;&lt;w:pPr&gt;&lt;w:suppressAutoHyphens/&gt;&lt;w:spacing w:after="240"/&gt;&lt;/w:pPr&gt;&lt;w:rPr&gt;&lt;w:rFonts w:eastAsia="Times New Roman" w:cs="Times New Roman"/&gt;&lt;w:lang w:val="en-GB"/&gt;&lt;/w:rPr&gt;&lt;/w:style&gt;&lt;w:style w:type="character" w:customStyle="1" w:styleId="BrdtekstTegn"&gt;&lt;w:name w:val="Brødtekst Tegn"/&gt;&lt;w:basedOn w:val="Standardskrifttypeiafsnit"/&gt;&lt;w:link w:val="Brdtekst"/&gt;&lt;w:rsid w:val="00597FCD"/&gt;&lt;w:rPr&gt;&lt;w:rFonts w:eastAsia="Times New Roman" w:cs="Times New Roman"/&gt;&lt;w:lang w:val="en-GB"/&gt;&lt;/w:rPr&gt;&lt;/w:style&gt;&lt;w:style w:type="paragraph" w:styleId="Ingenafstand"&gt;&lt;w:name w:val="No Spacing"/&gt;&lt;w:uiPriority w:val="1"/&gt;&lt;w:semiHidden/&gt;&lt;w:rsid w:val="00F82051"/&gt;&lt;w:pPr&gt;&lt;w:spacing w:after="0" w:line="240" w:lineRule="auto"/&gt;&lt;/w:pPr&gt;&lt;/w:style&gt;&lt;w:style w:type="character" w:customStyle="1" w:styleId="Overskrift2Tegn"&gt;&lt;w:name w:val="Overskrift 2 Tegn"/&gt;&lt;w:link w:val="Overskrift2"/&gt;&lt;w:uiPriority w:val="1"/&gt;&lt;w:rsid w:val="00190CD8"/&gt;&lt;w:rPr&gt;&lt;w:rFonts w:eastAsia="Times New Roman" w:cs="Times New Roman"/&gt;&lt;w:b/&gt;&lt;w:iCs/&gt;&lt;w:kern w:val="32"/&gt;&lt;w:szCs w:val="28"/&gt;&lt;w:lang w:val="en-GB" w:eastAsia="en-GB"/&gt;&lt;/w:rPr&gt;&lt;/w:style&gt;&lt;w:style w:type="paragraph" w:styleId="Indholdsfortegnelse2"&gt;&lt;w:name w:val="toc 2"/&gt;&lt;w:basedOn w:val="Indholdsfortegnelse1"/&gt;&lt;w:next w:val="Normal"/&gt;&lt;w:uiPriority w:val="39"/&gt;&lt;w:rsid w:val="006D49D8"/&gt;&lt;w:pPr&gt;&lt;w:tabs&gt;&lt;w:tab w:val="clear" w:pos="454"/&gt;&lt;w:tab w:val="left" w:pos="624"/&gt;&lt;/w:tabs&gt;&lt;w:spacing w:before="0"/&gt;&lt;w:ind w:left="1134" w:hanging="737"/&gt;&lt;/w:pPr&gt;&lt;w:rPr&gt;&lt;w:b w:val="0"/&gt;&lt;w:szCs w:val="24"/&gt;&lt;/w:rPr&gt;&lt;/w:style&gt;&lt;w:style w:type="character" w:styleId="Hyperlink"&gt;&lt;w:name w:val="Hyperlink"/&gt;&lt;w:basedOn w:val="Standardskrifttypeiafsnit"/&gt;&lt;w:uiPriority w:val="99"/&gt;&lt;w:unhideWhenUsed/&gt;&lt;w:rsid w:val="001A4D3B"/&gt;&lt;w:rPr&gt;&lt;w:color w:val="0000FF" w:themeColor="hyperlink"/&gt;&lt;w:u w:val="single"/&gt;&lt;/w:rPr&gt;&lt;/w:style&gt;&lt;w:style w:type="character" w:customStyle="1" w:styleId="Overskrift3Tegn"&gt;&lt;w:name w:val="Overskrift 3 Tegn"/&gt;&lt;w:link w:val="Overskrift3"/&gt;&lt;w:uiPriority w:val="2"/&gt;&lt;w:rsid w:val="006734B9"/&gt;&lt;w:rPr&gt;&lt;w:rFonts w:eastAsia="Times New Roman" w:cs="Times New Roman"/&gt;&lt;w:b/&gt;&lt;w:bCs/&gt;&lt;w:iCs/&gt;&lt;w:kern w:val="32"/&gt;&lt;w:szCs w:val="26"/&gt;&lt;w:lang w:val="en-GB" w:eastAsia="en-GB"/&gt;&lt;/w:rPr&gt;&lt;/w:style&gt;&lt;w:style w:type="character" w:customStyle="1" w:styleId="Overskrift4Tegn"&gt;&lt;w:name w:val="Overskrift 4 Tegn"/&gt;&lt;w:link w:val="Overskrift4"/&gt;&lt;w:uiPriority w:val="3"/&gt;&lt;w:rsid w:val="006734B9"/&gt;&lt;w:rPr&gt;&lt;w:rFonts w:eastAsia="Times New Roman" w:cs="Times New Roman"/&gt;&lt;w:b/&gt;&lt;w:kern w:val="32"/&gt;&lt;w:szCs w:val="26"/&gt;&lt;w:lang w:val="en-GB" w:eastAsia="en-GB"/&gt;&lt;/w:rPr&gt;&lt;/w:style&gt;&lt;w:style w:type="paragraph" w:customStyle="1" w:styleId="Heading16pt"&gt;&lt;w:name w:val="Heading 16pt"/&gt;&lt;w:next w:val="Brdtekst"/&gt;&lt;w:uiPriority w:val="4"/&gt;&lt;w:qFormat/&gt;&lt;w:rsid w:val="008C7C39"/&gt;&lt;w:pPr&gt;&lt;w:keepNext/&gt;&lt;w:pageBreakBefore/&gt;&lt;w:suppressAutoHyphens/&gt;&lt;w:spacing w:before="480" w:after="120"/&gt;&lt;w:outlineLvl w:val="0"/&gt;&lt;/w:pPr&gt;&lt;w:rPr&gt;&lt;w:rFonts w:eastAsia="Times New Roman" w:cs="Times New Roman"/&gt;&lt;w:b/&gt;&lt;w:bCs/&gt;&lt;w:kern w:val="32"/&gt;&lt;w:sz w:val="32"/&gt;&lt;w:szCs w:val="32"/&gt;&lt;w:lang w:val="en-GB" w:eastAsia="en-GB"/&gt;&lt;/w:rPr&gt;&lt;/w:style&gt;&lt;w:style w:type="paragraph" w:styleId="Titel"&gt;&lt;w:name w:val="Title"/&gt;&lt;w:basedOn w:val="Normal"/&gt;&lt;w:next w:val="Normal"/&gt;&lt;w:link w:val="TitelTegn"/&gt;&lt;w:uiPriority w:val="10"/&gt;&lt;w:semiHidden/&gt;&lt;w:rsid w:val="009C4CD1"/&gt;&lt;w:pPr&gt;&lt;w:pBdr&gt;&lt;w:bottom w:val="single" w:sz="8" w:space="4" w:color="4F81BD" w:themeColor="accent1"/&gt;&lt;/w:pBdr&gt;&lt;w:spacing w:after="300" w:line="240" w:lineRule="auto"/&gt;&lt;w:contextualSpacing/&gt;&lt;/w:pPr&gt;&lt;w:rPr&gt;&lt;w:rFonts w:asciiTheme="majorHAnsi" w:eastAsiaTheme="majorEastAsia" w:hAnsiTheme="majorHAnsi" w:cstheme="majorBidi"/&gt;&lt;w:color w:val="17365D" w:themeColor="text2" w:themeShade="BF"/&gt;&lt;w:spacing w:val="5"/&gt;&lt;w:kern w:val="28"/&gt;&lt;w:sz w:val="52"/&gt;&lt;w:szCs w:val="52"/&gt;&lt;/w:rPr&gt;&lt;/w:style&gt;&lt;w:style w:type="character" w:customStyle="1" w:styleId="TitelTegn"&gt;&lt;w:name w:val="Titel Tegn"/&gt;&lt;w:basedOn w:val="Standardskrifttypeiafsnit"/&gt;&lt;w:link w:val="Titel"/&gt;&lt;w:uiPriority w:val="10"/&gt;&lt;w:semiHidden/&gt;&lt;w:rsid w:val="002D7753"/&gt;&lt;w:rPr&gt;&lt;w:rFonts w:asciiTheme="majorHAnsi" w:eastAsiaTheme="majorEastAsia" w:hAnsiTheme="majorHAnsi" w:cstheme="majorBidi"/&gt;&lt;w:color w:val="17365D" w:themeColor="text2" w:themeShade="BF"/&gt;&lt;w:spacing w:val="5"/&gt;&lt;w:kern w:val="28"/&gt;&lt;w:sz w:val="52"/&gt;&lt;w:szCs w:val="52"/&gt;&lt;/w:rPr&gt;&lt;/w:style&gt;&lt;w:style w:type="paragraph" w:styleId="Undertitel"&gt;&lt;w:name w:val="Subtitle"/&gt;&lt;w:basedOn w:val="Normal"/&gt;&lt;w:next w:val="Normal"/&gt;&lt;w:link w:val="UndertitelTegn"/&gt;&lt;w:uiPriority w:val="11"/&gt;&lt;w:semiHidden/&gt;&lt;w:rsid w:val="009C4CD1"/&gt;&lt;w:pPr&gt;&lt;w:numPr&gt;&lt;w:ilvl w:val="1"/&gt;&lt;/w:numPr&gt;&lt;/w:pPr&gt;&lt;w:rPr&gt;&lt;w:rFonts w:asciiTheme="majorHAnsi" w:eastAsiaTheme="majorEastAsia" w:hAnsiTheme="majorHAnsi" w:cstheme="majorBidi"/&gt;&lt;w:i/&gt;&lt;w:iCs/&gt;&lt;w:color w:val="4F81BD" w:themeColor="accent1"/&gt;&lt;w:spacing w:val="15"/&gt;&lt;/w:rPr&gt;&lt;/w:style&gt;&lt;w:style w:type="character" w:customStyle="1" w:styleId="UndertitelTegn"&gt;&lt;w:name w:val="Undertitel Tegn"/&gt;&lt;w:basedOn w:val="Standardskrifttypeiafsnit"/&gt;&lt;w:link w:val="Undertitel"/&gt;&lt;w:uiPriority w:val="11"/&gt;&lt;w:semiHidden/&gt;&lt;w:rsid w:val="002D7753"/&gt;&lt;w:rPr&gt;&lt;w:rFonts w:asciiTheme="majorHAnsi" w:eastAsiaTheme="majorEastAsia" w:hAnsiTheme="majorHAnsi" w:cstheme="majorBidi"/&gt;&lt;w:i/&gt;&lt;w:iCs/&gt;&lt;w:color w:val="4F81BD" w:themeColor="accent1"/&gt;&lt;w:spacing w:val="15"/&gt;&lt;/w:rPr&gt;&lt;/w:style&gt;&lt;w:style w:type="character" w:styleId="Svagfremhvning"&gt;&lt;w:name w:val="Subtle Emphasis"/&gt;&lt;w:basedOn w:val="Standardskrifttypeiafsnit"/&gt;&lt;w:uiPriority w:val="19"/&gt;&lt;w:semiHidden/&gt;&lt;w:rsid w:val="009C4CD1"/&gt;&lt;w:rPr&gt;&lt;w:i/&gt;&lt;w:iCs/&gt;&lt;w:color w:val="808080" w:themeColor="text1" w:themeTint="7F"/&gt;&lt;/w:rPr&gt;&lt;/w:style&gt;&lt;w:style w:type="character" w:styleId="Fremhv"&gt;&lt;w:name w:val="Emphasis"/&gt;&lt;w:basedOn w:val="Standardskrifttypeiafsnit"/&gt;&lt;w:uiPriority w:val="20"/&gt;&lt;w:semiHidden/&gt;&lt;w:rsid w:val="009C4CD1"/&gt;&lt;w:rPr&gt;&lt;w:i/&gt;&lt;w:iCs/&gt;&lt;/w:rPr&gt;&lt;/w:style&gt;&lt;w:style w:type="character" w:styleId="Kraftigfremhvning"&gt;&lt;w:name w:val="Intense Emphasis"/&gt;&lt;w:basedOn w:val="Standardskrifttypeiafsnit"/&gt;&lt;w:uiPriority w:val="21"/&gt;&lt;w:semiHidden/&gt;&lt;w:rsid w:val="009C4CD1"/&gt;&lt;w:rPr&gt;&lt;w:b/&gt;&lt;w:bCs/&gt;&lt;w:i/&gt;&lt;w:iCs/&gt;&lt;w:color w:val="4F81BD" w:themeColor="accent1"/&gt;&lt;/w:rPr&gt;&lt;/w:style&gt;&lt;w:style w:type="character" w:styleId="Strk"&gt;&lt;w:name w:val="Strong"/&gt;&lt;w:basedOn w:val="Standardskrifttypeiafsnit"/&gt;&lt;w:uiPriority w:val="22"/&gt;&lt;w:semiHidden/&gt;&lt;w:rsid w:val="009C4CD1"/&gt;&lt;w:rPr&gt;&lt;w:b/&gt;&lt;w:bCs/&gt;&lt;/w:rPr&gt;&lt;/w:style&gt;&lt;w:style w:type="paragraph" w:styleId="Citat"&gt;&lt;w:name w:val="Quote"/&gt;&lt;w:basedOn w:val="Normal"/&gt;&lt;w:next w:val="Normal"/&gt;&lt;w:link w:val="CitatTegn"/&gt;&lt;w:uiPriority w:val="29"/&gt;&lt;w:semiHidden/&gt;&lt;w:rsid w:val="009C4CD1"/&gt;&lt;w:rPr&gt;&lt;w:i/&gt;&lt;w:iCs/&gt;&lt;w:color w:val="000000" w:themeColor="text1"/&gt;&lt;/w:rPr&gt;&lt;/w:style&gt;&lt;w:style w:type="character" w:customStyle="1" w:styleId="CitatTegn"&gt;&lt;w:name w:val="Citat Tegn"/&gt;&lt;w:basedOn w:val="Standardskrifttypeiafsnit"/&gt;&lt;w:link w:val="Citat"/&gt;&lt;w:uiPriority w:val="29"/&gt;&lt;w:semiHidden/&gt;&lt;w:rsid w:val="002D7753"/&gt;&lt;w:rPr&gt;&lt;w:i/&gt;&lt;w:iCs/&gt;&lt;w:color w:val="000000" w:themeColor="text1"/&gt;&lt;/w:rPr&gt;&lt;/w:style&gt;&lt;w:style w:type="paragraph" w:styleId="Strktcitat"&gt;&lt;w:name w:val="Intense Quote"/&gt;&lt;w:basedOn w:val="Normal"/&gt;&lt;w:next w:val="Normal"/&gt;&lt;w:link w:val="StrktcitatTegn"/&gt;&lt;w:uiPriority w:val="30"/&gt;&lt;w:semiHidden/&gt;&lt;w:rsid w:val="009C4CD1"/&gt;&lt;w:pPr&gt;&lt;w:pBdr&gt;&lt;w:bottom w:val="single" w:sz="4" w:space="4" w:color="4F81BD" w:themeColor="accent1"/&gt;&lt;/w:pBdr&gt;&lt;w:spacing w:before="200" w:after="280"/&gt;&lt;w:ind w:left="936" w:right="936"/&gt;&lt;/w:pPr&gt;&lt;w:rPr&gt;&lt;w:b/&gt;&lt;w:bCs/&gt;&lt;w:i/&gt;&lt;w:iCs/&gt;&lt;w:color w:val="4F81BD" w:themeColor="accent1"/&gt;&lt;/w:rPr&gt;&lt;/w:style&gt;&lt;w:style w:type="character" w:customStyle="1" w:styleId="StrktcitatTegn"&gt;&lt;w:name w:val="Stærkt citat Tegn"/&gt;&lt;w:basedOn w:val="Standardskrifttypeiafsnit"/&gt;&lt;w:link w:val="Strktcitat"/&gt;&lt;w:uiPriority w:val="30"/&gt;&lt;w:semiHidden/&gt;&lt;w:rsid w:val="002D7753"/&gt;&lt;w:rPr&gt;&lt;w:b/&gt;&lt;w:bCs/&gt;&lt;w:i/&gt;&lt;w:iCs/&gt;&lt;w:color w:val="4F81BD" w:themeColor="accent1"/&gt;&lt;/w:rPr&gt;&lt;/w:style&gt;&lt;w:style w:type="character" w:styleId="Svaghenvisning"&gt;&lt;w:name w:val="Subtle Reference"/&gt;&lt;w:basedOn w:val="Standardskrifttypeiafsnit"/&gt;&lt;w:uiPriority w:val="31"/&gt;&lt;w:semiHidden/&gt;&lt;w:rsid w:val="009C4CD1"/&gt;&lt;w:rPr&gt;&lt;w:smallCaps/&gt;&lt;w:color w:val="C0504D" w:themeColor="accent2"/&gt;&lt;w:u w:val="single"/&gt;&lt;/w:rPr&gt;&lt;/w:style&gt;&lt;w:style w:type="character" w:styleId="Kraftighenvisning"&gt;&lt;w:name w:val="Intense Reference"/&gt;&lt;w:basedOn w:val="Standardskrifttypeiafsnit"/&gt;&lt;w:uiPriority w:val="32"/&gt;&lt;w:semiHidden/&gt;&lt;w:rsid w:val="009C4CD1"/&gt;&lt;w:rPr&gt;&lt;w:b/&gt;&lt;w:bCs/&gt;&lt;w:smallCaps/&gt;&lt;w:color w:val="C0504D" w:themeColor="accent2"/&gt;&lt;w:spacing w:val="5"/&gt;&lt;w:u w:val="single"/&gt;&lt;/w:rPr&gt;&lt;/w:style&gt;&lt;w:style w:type="character" w:styleId="Bogenstitel"&gt;&lt;w:name w:val="Book Title"/&gt;&lt;w:basedOn w:val="Standardskrifttypeiafsnit"/&gt;&lt;w:uiPriority w:val="33"/&gt;&lt;w:semiHidden/&gt;&lt;w:rsid w:val="009C4CD1"/&gt;&lt;w:rPr&gt;&lt;w:b/&gt;&lt;w:bCs/&gt;&lt;w:smallCaps/&gt;&lt;w:spacing w:val="5"/&gt;&lt;/w:rPr&gt;&lt;/w:style&gt;&lt;w:style w:type="paragraph" w:styleId="Listeafsnit"&gt;&lt;w:name w:val="List Paragraph"/&gt;&lt;w:basedOn w:val="Normal"/&gt;&lt;w:uiPriority w:val="34"/&gt;&lt;w:semiHidden/&gt;&lt;w:rsid w:val="009C4CD1"/&gt;&lt;w:pPr&gt;&lt;w:ind w:left="720"/&gt;&lt;w:contextualSpacing/&gt;&lt;/w:pPr&gt;&lt;/w:style&gt;&lt;w:style w:type="paragraph" w:styleId="Billedtekst"&gt;&lt;w:name w:val="caption"/&gt;&lt;w:next w:val="Brdtekst"/&gt;&lt;w:uiPriority w:val="35"/&gt;&lt;w:qFormat/&gt;&lt;w:rsid w:val="00B86C48"/&gt;&lt;w:pPr&gt;&lt;w:tabs&gt;&lt;w:tab w:val="left" w:pos="1134"/&gt;&lt;/w:tabs&gt;&lt;w:suppressAutoHyphens/&gt;&lt;w:spacing w:before="120" w:after="240"/&gt;&lt;w:ind w:left="1134" w:hanging="1134"/&gt;&lt;/w:pPr&gt;&lt;w:rPr&gt;&lt;w:rFonts w:eastAsia="Times New Roman" w:cs="Times New Roman"/&gt;&lt;w:b/&gt;&lt;w:bCs/&gt;&lt;w:szCs w:val="18"/&gt;&lt;w:lang w:val="en-GB"/&gt;&lt;/w:rPr&gt;&lt;/w:style&gt;&lt;w:style w:type="paragraph" w:customStyle="1" w:styleId="Heading12pt"&gt;&lt;w:name w:val="Heading 12pt"/&gt;&lt;w:next w:val="Brdtekst"/&gt;&lt;w:uiPriority w:val="5"/&gt;&lt;w:qFormat/&gt;&lt;w:rsid w:val="00630195"/&gt;&lt;w:pPr&gt;&lt;w:keepNext/&gt;&lt;w:suppressAutoHyphens/&gt;&lt;w:spacing w:after="120"/&gt;&lt;/w:pPr&gt;&lt;w:rPr&gt;&lt;w:rFonts w:eastAsia="Times New Roman" w:cs="Times New Roman"/&gt;&lt;w:b/&gt;&lt;w:bCs/&gt;&lt;w:kern w:val="32"/&gt;&lt;w:szCs w:val="32"/&gt;&lt;w:lang w:val="en-GB" w:eastAsia="en-GB"/&gt;&lt;/w:rPr&gt;&lt;/w:style&gt;&lt;w:style w:type="paragraph" w:customStyle="1" w:styleId="Heading12ptItalic"&gt;&lt;w:name w:val="Heading 12pt Italic"/&gt;&lt;w:basedOn w:val="Heading12pt"/&gt;&lt;w:next w:val="Brdtekst"/&gt;&lt;w:uiPriority w:val="6"/&gt;&lt;w:qFormat/&gt;&lt;w:rsid w:val="00630195"/&gt;&lt;w:rPr&gt;&lt;w:i/&gt;&lt;/w:rPr&gt;&lt;/w:style&gt;&lt;w:style w:type="paragraph" w:customStyle="1" w:styleId="BulletList"&gt;&lt;w:name w:val="Bullet List"/&gt;&lt;w:basedOn w:val="Brdtekst"/&gt;&lt;w:uiPriority w:val="8"/&gt;&lt;w:qFormat/&gt;&lt;w:rsid w:val="00630195"/&gt;&lt;w:pPr&gt;&lt;w:numPr&gt;&lt;w:numId w:val="5"/&gt;&lt;/w:numPr&gt;&lt;w:tabs&gt;&lt;w:tab w:val="left" w:pos="397"/&gt;&lt;/w:tabs&gt;&lt;w:spacing w:after="0"/&gt;&lt;w:ind w:left="357" w:hanging="357"/&gt;&lt;/w:pPr&gt;&lt;/w:style&gt;&lt;w:style w:type="paragraph" w:customStyle="1" w:styleId="BulletList10pt"&gt;&lt;w:name w:val="Bullet List 10pt"/&gt;&lt;w:basedOn w:val="BulletList"/&gt;&lt;w:uiPriority w:val="12"/&gt;&lt;w:qFormat/&gt;&lt;w:rsid w:val="00424B69"/&gt;&lt;w:pPr&gt;&lt;w:ind w:left="227" w:hanging="227"/&gt;&lt;/w:pPr&gt;&lt;w:rPr&gt;&lt;w:sz w:val="20"/&gt;&lt;/w:rPr&gt;&lt;/w:style&gt;&lt;w:style w:type="paragraph" w:customStyle="1" w:styleId="BulletText"&gt;&lt;w:name w:val="Bullet Text"/&gt;&lt;w:basedOn w:val="Brdtekst"/&gt;&lt;w:next w:val="BulletList"/&gt;&lt;w:uiPriority w:val="11"/&gt;&lt;w:qFormat/&gt;&lt;w:rsid w:val="009D3727"/&gt;&lt;w:pPr&gt;&lt;w:spacing w:after="0"/&gt;&lt;/w:pPr&gt;&lt;w:rPr&gt;&lt;w:lang w:eastAsia="en-GB"/&gt;&lt;/w:rPr&gt;&lt;/w:style&gt;&lt;w:style w:type="paragraph" w:customStyle="1" w:styleId="BulletListNumbered"&gt;&lt;w:name w:val="Bullet List Numbered"/&gt;&lt;w:uiPriority w:val="10"/&gt;&lt;w:qFormat/&gt;&lt;w:rsid w:val="00DB5F3F"/&gt;&lt;w:pPr&gt;&lt;w:numPr&gt;&lt;w:numId w:val="29"/&gt;&lt;/w:numPr&gt;&lt;w:suppressAutoHyphens/&gt;&lt;w:spacing w:after="0"/&gt;&lt;/w:pPr&gt;&lt;w:rPr&gt;&lt;w:rFonts w:eastAsia="Times New Roman" w:cs="Times New Roman"/&gt;&lt;w:lang w:val="en-GB"/&gt;&lt;/w:rPr&gt;&lt;/w:style&gt;&lt;w:style w:type="paragraph" w:customStyle="1" w:styleId="BulletListNumbered10pt"&gt;&lt;w:name w:val="Bullet List Numbered 10pt"/&gt;&lt;w:basedOn w:val="BulletListNumbered"/&gt;&lt;w:uiPriority w:val="14"/&gt;&lt;w:qFormat/&gt;&lt;w:rsid w:val="00DB5F3F"/&gt;&lt;w:pPr&gt;&lt;w:numPr&gt;&lt;w:numId w:val="6"/&gt;&lt;/w:numPr&gt;&lt;/w:pPr&gt;&lt;w:rPr&gt;&lt;w:sz w:val="20"/&gt;&lt;w:lang w:eastAsia="en-GB"/&gt;&lt;/w:rPr&gt;&lt;/w:style&gt;&lt;w:style w:type="paragraph" w:customStyle="1" w:styleId="BulletListIndent10pt"&gt;&lt;w:name w:val="Bullet List Indent 10pt"/&gt;&lt;w:basedOn w:val="BulletList10pt"/&gt;&lt;w:uiPriority w:val="13"/&gt;&lt;w:qFormat/&gt;&lt;w:rsid w:val="009020A9"/&gt;&lt;w:pPr&gt;&lt;w:ind w:left="454"/&gt;&lt;/w:pPr&gt;&lt;/w:style&gt;&lt;w:style w:type="paragraph" w:customStyle="1" w:styleId="TableText"&gt;&lt;w:name w:val="Table Text"/&gt;&lt;w:uiPriority w:val="16"/&gt;&lt;w:qFormat/&gt;&lt;w:rsid w:val="00B77928"/&gt;&lt;w:pPr&gt;&lt;w:keepLines/&gt;&lt;w:suppressAutoHyphens/&gt;&lt;w:spacing w:after="20"/&gt;&lt;/w:pPr&gt;&lt;w:rPr&gt;&lt;w:rFonts w:eastAsia="Times New Roman" w:cs="Times New Roman"/&gt;&lt;w:sz w:val="20"/&gt;&lt;w:lang w:val="en-GB" w:eastAsia="en-GB"/&gt;&lt;/w:rPr&gt;&lt;/w:style&gt;&lt;w:style w:type="paragraph" w:customStyle="1" w:styleId="TableFootnote"&gt;&lt;w:name w:val="Table Footnote"/&gt;&lt;w:basedOn w:val="TableText"/&gt;&lt;w:uiPriority w:val="15"/&gt;&lt;w:qFormat/&gt;&lt;w:rsid w:val="00B77928"/&gt;&lt;w:pPr&gt;&lt;w:spacing w:before="40" w:after="40"/&gt;&lt;/w:pPr&gt;&lt;/w:style&gt;&lt;w:style w:type="table" w:customStyle="1" w:styleId="TRTable"&gt;&lt;w:name w:val="TRTable"/&gt;&lt;w:basedOn w:val="Tabel-Normal"/&gt;&lt;w:rsid w:val="005514CC"/&gt;&lt;w:pPr&gt;&lt;w:spacing w:after="0" w:line="240" w:lineRule="auto"/&gt;&lt;/w:pPr&gt;&lt;w:rPr&gt;&lt;w:rFonts w:eastAsia="Times New Roman" w:cs="Times New Roman"/&gt;&lt;w:sz w:val="20"/&gt;&lt;w:szCs w:val="20"/&gt;&lt;w:lang w:val="en-GB" w:eastAsia="en-GB"/&gt;&lt;/w:rPr&gt;&lt;w:tblPr&gt;&lt;w:tblInd w:w="57" w:type="dxa"/&gt;&lt;w:tblBorders&gt;&lt;w:top w:val="single" w:sz="4" w:space="0" w:color="auto"/&gt;&lt;w:bottom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w:styleId="Lysskygge"&gt;&lt;w:name w:val="Light Shading"/&gt;&lt;w:basedOn w:val="Tabel-Normal"/&gt;&lt;w:uiPriority w:val="60"/&gt;&lt;w:rsid w:val="005803AB"/&gt;&lt;w:pPr&gt;&lt;w:spacing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w:val="1"/&gt;&lt;w:tblInd w:w="0" w:type="dxa"/&gt;&lt;w:tblBorders&gt;&lt;w:top w:val="single" w:sz="8" w:space="0" w:color="000000" w:themeColor="text1"/&gt;&lt;w:bottom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w:type="paragraph" w:customStyle="1" w:styleId="Titlepage1"&gt;&lt;w:name w:val="Title page 1"/&gt;&lt;w:next w:val="Brdtekst"/&gt;&lt;w:uiPriority w:val="17"/&gt;&lt;w:rsid w:val="008C7C39"/&gt;&lt;w:pPr&gt;&lt;w:suppressAutoHyphens/&gt;&lt;w:spacing w:after="0" w:line="240" w:lineRule="auto"/&gt;&lt;w:jc w:val="center"/&gt;&lt;/w:pPr&gt;&lt;w:rPr&gt;&lt;w:b/&gt;&lt;w:sz w:val="36"/&gt;&lt;w:lang w:val="en-GB"/&gt;&lt;/w:rPr&gt;&lt;/w:style&gt;&lt;w:style w:type="paragraph" w:customStyle="1" w:styleId="CompPage1"&gt;&lt;w:name w:val="Comp Page 1"/&gt;&lt;w:basedOn w:val="Titlepage1"/&gt;&lt;w:next w:val="Brdtekst"/&gt;&lt;w:uiPriority w:val="29"/&gt;&lt;w:rsid w:val="008C7C39"/&gt;&lt;/w:style&gt;&lt;w:style w:type="paragraph" w:customStyle="1" w:styleId="TypePage1"&gt;&lt;w:name w:val="Type Page 1"/&gt;&lt;w:basedOn w:val="Titlepage1"/&gt;&lt;w:next w:val="Brdtekst"/&gt;&lt;w:uiPriority w:val="59"/&gt;&lt;w:rsid w:val="009821D0"/&gt;&lt;w:pPr&gt;&lt;w:spacing w:before="240"/&gt;&lt;/w:pPr&gt;&lt;w:rPr&gt;&lt;w:sz w:val="28"/&gt;&lt;/w:rPr&gt;&lt;/w:style&gt;&lt;w:style w:type="paragraph" w:styleId="Indholdsfortegnelse3"&gt;&lt;w:name w:val="toc 3"/&gt;&lt;w:basedOn w:val="Indholdsfortegnelse2"/&gt;&lt;w:next w:val="Normal"/&gt;&lt;w:uiPriority w:val="39"/&gt;&lt;w:rsid w:val="005840B1"/&gt;&lt;w:pPr&gt;&lt;w:ind w:left="2126" w:hanging="992"/&gt;&lt;/w:pPr&gt;&lt;w:rPr&gt;&lt;w:szCs w:val="22"/&gt;&lt;/w:rPr&gt;&lt;/w:style&gt;&lt;w:style w:type="paragraph" w:styleId="Indholdsfortegnelse4"&gt;&lt;w:name w:val="toc 4"/&gt;&lt;w:basedOn w:val="Indholdsfortegnelse3"/&gt;&lt;w:next w:val="Normal"/&gt;&lt;w:uiPriority w:val="39"/&gt;&lt;w:rsid w:val="007C30A1"/&gt;&lt;w:pPr&gt;&lt;w:tabs&gt;&lt;w:tab w:val="clear" w:pos="624"/&gt;&lt;w:tab w:val="left" w:pos="794"/&gt;&lt;/w:tabs&gt;&lt;w:ind w:left="3373" w:hanging="1247"/&gt;&lt;/w:pPr&gt;&lt;/w:style&gt;&lt;w:style w:type="table" w:customStyle="1" w:styleId="TRTableHorizontalBorders"&gt;&lt;w:name w:val="TRTableHorizontalBorders"/&gt;&lt;w:basedOn w:val="TRTable"/&gt;&lt;w:rsid w:val="00567812"/&gt;&lt;w:tblPr&gt;&lt;w:tblInd w:w="85"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w:type="dxa"/&gt;&lt;/w:tblCellMar&gt;&lt;/w:tblPr&gt;&lt;w:trPr&gt;&lt;w:cantSplit/&gt;&lt;/w:trPr&gt;&lt;w:tcPr&gt;&lt;w:tcMar&gt;&lt;w:top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w:customStyle="1" w:styleId="TRTableInternalBorders"&gt;&lt;w:name w:val="TRTableInternalBorders"/&gt;&lt;w:basedOn w:val="TRTable"/&gt;&lt;w:rsid w:val="002C3355"/&gt;&lt;w:tblPr&gt;&lt;w:tblInd w:w="57"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w:customStyle="1" w:styleId="TRTableVerticalBorders"&gt;&lt;w:name w:val="TRTableVerticalBorders"/&gt;&lt;w:basedOn w:val="TRTable"/&gt;&lt;w:rsid w:val="00567812"/&gt;&lt;w:tblPr&gt;&lt;w:tblInd w:w="57" w:type="dxa"/&gt;&lt;w:tblBorders&gt;&lt;w:top w:val="single" w:sz="4" w:space="0" w:color="auto"/&gt;&lt;w:bottom w:val="single" w:sz="4" w:space="0" w:color="auto"/&gt;&lt;w:insideV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w:type="paragraph" w:styleId="Listeoverfigurer"&gt;&lt;w:name w:val="table of figures"/&gt;&lt;w:next w:val="Brdtekst"/&gt;&lt;w:uiPriority w:val="99"/&gt;&lt;w:unhideWhenUsed/&gt;&lt;w:rsid w:val="00F37562"/&gt;&lt;w:pPr&gt;&lt;w:tabs&gt;&lt;w:tab w:val="right" w:leader="dot" w:pos="9639"/&gt;&lt;/w:tabs&gt;&lt;w:spacing w:before="120" w:after="0" w:line="240" w:lineRule="auto"/&gt;&lt;w:ind w:left="1134" w:right="454" w:hanging="1134"/&gt;&lt;/w:pPr&gt;&lt;w:rPr&gt;&lt;w:sz w:val="22"/&gt;&lt;w:lang w:val="en-GB"/&gt;&lt;/w:rPr&gt;&lt;/w:style&gt;&lt;w:style w:type="paragraph" w:customStyle="1" w:styleId="Appendix"&gt;&lt;w:name w:val="Appendix"/&gt;&lt;w:next w:val="Brdtekst"/&gt;&lt;w:uiPriority w:val="7"/&gt;&lt;w:qFormat/&gt;&lt;w:rsid w:val="00A56E62"/&gt;&lt;w:pPr&gt;&lt;w:keepNext/&gt;&lt;w:numPr&gt;&lt;w:numId w:val="20"/&gt;&lt;/w:numPr&gt;&lt;w:tabs&gt;&lt;w:tab w:val="left" w:pos="1004"/&gt;&lt;w:tab w:val="left" w:pos="1985"/&gt;&lt;/w:tabs&gt;&lt;w:suppressAutoHyphens/&gt;&lt;w:spacing w:after="120"/&gt;&lt;w:ind w:left="1985" w:hanging="1985"/&gt;&lt;w:outlineLvl w:val="4"/&gt;&lt;/w:pPr&gt;&lt;w:rPr&gt;&lt;w:rFonts w:eastAsia="Times New Roman" w:cs="Times New Roman"/&gt;&lt;w:b/&gt;&lt;w:lang w:val="en-GB" w:eastAsia="en-GB"/&gt;&lt;/w:rPr&gt;&lt;/w:style&gt;&lt;w:style w:type="paragraph" w:styleId="Indholdsfortegnelse5"&gt;&lt;w:name w:val="toc 5"/&gt;&lt;w:basedOn w:val="Indholdsfortegnelse1"/&gt;&lt;w:next w:val="Normal"/&gt;&lt;w:autoRedefine/&gt;&lt;w:uiPriority w:val="39"/&gt;&lt;w:rsid w:val="00A56E62"/&gt;&lt;w:pPr&gt;&lt;w:tabs&gt;&lt;w:tab w:val="left" w:pos="1418"/&gt;&lt;/w:tabs&gt;&lt;w:spacing w:after="100"/&gt;&lt;/w:pPr&gt;&lt;/w:style&gt;&lt;w:style w:type="paragraph" w:styleId="Indholdsfortegnelse6"&gt;&lt;w:name w:val="toc 6"/&gt;&lt;w:basedOn w:val="Normal"/&gt;&lt;w:next w:val="Normal"/&gt;&lt;w:autoRedefine/&gt;&lt;w:uiPriority w:val="39"/&gt;&lt;w:semiHidden/&gt;&lt;w:unhideWhenUsed/&gt;&lt;w:rsid w:val="00836296"/&gt;&lt;w:pPr&gt;&lt;w:spacing w:after="100"/&gt;&lt;w:ind w:left="1200"/&gt;&lt;/w:pPr&gt;&lt;/w:style&gt;&lt;w:style w:type="paragraph" w:styleId="Indholdsfortegnelse7"&gt;&lt;w:name w:val="toc 7"/&gt;&lt;w:basedOn w:val="Normal"/&gt;&lt;w:next w:val="Normal"/&gt;&lt;w:autoRedefine/&gt;&lt;w:uiPriority w:val="39"/&gt;&lt;w:semiHidden/&gt;&lt;w:unhideWhenUsed/&gt;&lt;w:rsid w:val="00836296"/&gt;&lt;w:pPr&gt;&lt;w:spacing w:after="100"/&gt;&lt;w:ind w:left="1440"/&gt;&lt;/w:pPr&gt;&lt;/w:style&gt;&lt;w:style w:type="paragraph" w:styleId="Indholdsfortegnelse8"&gt;&lt;w:name w:val="toc 8"/&gt;&lt;w:basedOn w:val="Normal"/&gt;&lt;w:next w:val="Normal"/&gt;&lt;w:autoRedefine/&gt;&lt;w:uiPriority w:val="39"/&gt;&lt;w:semiHidden/&gt;&lt;w:unhideWhenUsed/&gt;&lt;w:rsid w:val="00836296"/&gt;&lt;w:pPr&gt;&lt;w:spacing w:after="100"/&gt;&lt;w:ind w:left="1680"/&gt;&lt;/w:pPr&gt;&lt;/w:style&gt;&lt;w:style w:type="paragraph" w:styleId="Indholdsfortegnelse9"&gt;&lt;w:name w:val="toc 9"/&gt;&lt;w:basedOn w:val="Normal"/&gt;&lt;w:next w:val="Normal"/&gt;&lt;w:autoRedefine/&gt;&lt;w:uiPriority w:val="39"/&gt;&lt;w:semiHidden/&gt;&lt;w:unhideWhenUsed/&gt;&lt;w:rsid w:val="00836296"/&gt;&lt;w:pPr&gt;&lt;w:spacing w:after="100"/&gt;&lt;w:ind w:left="1920"/&gt;&lt;/w:pPr&gt;&lt;/w:style&gt;&lt;w:style w:type="paragraph" w:customStyle="1" w:styleId="MinimalParagraphHeight"&gt;&lt;w:name w:val="MinimalParagraphHeight"/&gt;&lt;w:basedOn w:val="Sidehoved"/&gt;&lt;w:semiHidden/&gt;&lt;w:rsid w:val="008337BC"/&gt;&lt;w:rPr&gt;&lt;w:sz w:val="2"/&gt;&lt;/w:rPr&gt;&lt;/w:style&gt;&lt;w:style w:type="paragraph" w:customStyle="1" w:styleId="BulletIndent"&gt;&lt;w:name w:val="Bullet Indent"/&gt;&lt;w:basedOn w:val="BulletList"/&gt;&lt;w:uiPriority w:val="9"/&gt;&lt;w:rsid w:val="006C71E9"/&gt;&lt;w:pPr&gt;&lt;w:ind w:left="794" w:hanging="397"/&gt;&lt;/w:pPr&gt;&lt;w:rPr&gt;&lt;w:rFonts w:eastAsia="MS Mincho"/&gt;&lt;/w:rPr&gt;&lt;/w:style&gt;&lt;w:style w:type="paragraph" w:styleId="Opstilling-talellerbogst"&gt;&lt;w:name w:val="List Number"/&gt;&lt;w:basedOn w:val="Normal"/&gt;&lt;w:uiPriority w:val="99"/&gt;&lt;w:unhideWhenUsed/&gt;&lt;w:rsid w:val="00790E9C"/&gt;&lt;w:pPr&gt;&lt;w:numPr&gt;&lt;w:numId w:val="13"/&gt;&lt;/w:numPr&gt;&lt;w:contextualSpacing/&gt;&lt;/w:pPr&gt;&lt;/w:style&gt;&lt;w:style w:type="character" w:customStyle="1" w:styleId="Overskrift5Tegn"&gt;&lt;w:name w:val="Overskrift 5 Tegn"/&gt;&lt;w:basedOn w:val="Standardskrifttypeiafsnit"/&gt;&lt;w:link w:val="Overskrift5"/&gt;&lt;w:uiPriority w:val="9"/&gt;&lt;w:semiHidden/&gt;&lt;w:rsid w:val="003B70C2"/&gt;&lt;w:rPr&gt;&lt;w:rFonts w:asciiTheme="majorHAnsi" w:eastAsiaTheme="majorEastAsia" w:hAnsiTheme="majorHAnsi" w:cstheme="majorBidi"/&gt;&lt;w:color w:val="243F60" w:themeColor="accent1" w:themeShade="7F"/&gt;&lt;/w:rPr&gt;&lt;/w:style&gt;&lt;/w:styles&gt;&lt;/pkg:xmlData&gt;&lt;/pkg:part&gt;&lt;pkg:part pkg:name="/word/styles.xml" pkg:contentType="application/vnd.openxmlformats-officedocument.wordprocessingml.styles+xml"&gt;&lt;pkg:xmlData&gt;&lt;w:styles mc:Ignorable="w14"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xmlns:w14="http://schemas.microsoft.com/office/word/2010/wordml"&gt;&lt;w:docDefaults&gt;&lt;w:rPrDefault&gt;&lt;w:rPr&gt;&lt;w:rFonts w:ascii="Times New Roman" w:eastAsiaTheme="minorHAnsi" w:hAnsi="Times New Roman" w:cstheme="minorBidi"/&gt;&lt;w:sz w:val="24"/&gt;&lt;w:szCs w:val="24"/&gt;&lt;w:lang w:val="da-DK" w:eastAsia="en-US" w:bidi="ar-SA"/&gt;&lt;/w:rPr&gt;&lt;/w:rPrDefault&gt;&lt;w:pPrDefault&gt;&lt;w:pPr&gt;&lt;w:spacing w:after="200" w:line="264" w:lineRule="auto"/&gt;&lt;/w:pPr&gt;&lt;/w:pPrDefault&gt;&lt;/w:docDefaults&gt;&lt;w:latentStyles w:defLockedState="0" w:defUIPriority="99" w:defSemiHidden="1" w:defUnhideWhenUsed="1" w:defQFormat="0" w:count="267"&gt;&lt;w:lsdException w:name="Normal" w:semiHidden="0" w:uiPriority="0" w:unhideWhenUsed="0"/&gt;&lt;w:lsdException w:name="heading 1" w:semiHidden="0" w:uiPriority="1" w:unhideWhenUsed="0" w:qFormat="1"/&gt;&lt;w:lsdException w:name="heading 2" w:uiPriority="1" w:qFormat="1"/&gt;&lt;w:lsdException w:name="heading 3" w:uiPriority="1" w:qFormat="1"/&gt;&lt;w:lsdException w:name="heading 4" w:uiPriority="1" w:qFormat="1"/&gt;&lt;w:lsdException w:name="heading 5" w:uiPriority="9"/&gt;&lt;w:lsdException w:name="heading 6" w:uiPriority="9" w:qFormat="1"/&gt;&lt;w:lsdException w:name="heading 7" w:uiPriority="9" w:qFormat="1"/&gt;&lt;w:lsdException w:name="heading 8" w:uiPriority="9" w:qFormat="1"/&gt;&lt;w:lsdException w:name="heading 9" w:uiPriority="9" w:qFormat="1"/&gt;&lt;w:lsdException w:name="toc 1" w:uiPriority="39"/&gt;&lt;w:lsdException w:name="toc 2" w:uiPriority="39"/&gt;&lt;w:lsdException w:name="toc 3" w:uiPriority="39"/&gt;&lt;w:lsdException w:name="toc 4" w:uiPriority="39"/&gt;&lt;w:lsdException w:name="toc 5" w:uiPriority="39"/&gt;&lt;w:lsdException w:name="toc 6" w:uiPriority="39"/&gt;&lt;w:lsdException w:name="toc 7" w:uiPriority="39"/&gt;&lt;w:lsdException w:name="toc 8" w:uiPriority="39"/&gt;&lt;w:lsdException w:name="toc 9" w:uiPriority="39"/&gt;&lt;w:lsdException w:name="caption" w:uiPriority="35" w:qFormat="1"/&gt;&lt;w:lsdException w:name="Title" w:semiHidden="0" w:uiPriority="10" w:unhideWhenUsed="0"/&gt;&lt;w:lsdException w:name="Default Paragraph Font" w:uiPriority="1"/&gt;&lt;w:lsdException w:name="Body Text" w:uiPriority="0" w:qFormat="1"/&gt;&lt;w:lsdException w:name="Subtitle" w:semiHidden="0" w:uiPriority="11" w:unhideWhenUsed="0"/&gt;&lt;w:lsdException w:name="Strong" w:semiHidden="0" w:uiPriority="22" w:unhideWhenUsed="0"/&gt;&lt;w:lsdException w:name="Emphasis" w:semiHidden="0" w:uiPriority="20" w:unhideWhenUsed="0"/&gt;&lt;w:lsdException w:name="Table Grid" w:semiHidden="0" w:uiPriority="0" w:unhideWhenUsed="0"/&gt;&lt;w:lsdException w:name="Placeholder Text" w:unhideWhenUsed="0"/&gt;&lt;w:lsdException w:name="No Spacing" w:semiHidden="0" w:uiPriority="1" w:unhideWhenUsed="0"/&gt;&lt;w:lsdException w:name="Light Shading" w:semiHidden="0" w:uiPriority="60" w:unhideWhenUsed="0"/&gt;&lt;w:lsdException w:name="Light List" w:semiHidden="0" w:uiPriority="61" w:unhideWhenUsed="0"/&gt;&lt;w:lsdException w:name="Light Grid" w:semiHidden="0" w:uiPriority="62" w:unhideWhenUsed="0"/&gt;&lt;w:lsdException w:name="Medium Shading 1" w:semiHidden="0" w:uiPriority="63" w:unhideWhenUsed="0"/&gt;&lt;w:lsdException w:name="Medium Shading 2" w:semiHidden="0" w:uiPriority="64" w:unhideWhenUsed="0"/&gt;&lt;w:lsdException w:name="Medium List 1" w:semiHidden="0" w:uiPriority="65" w:unhideWhenUsed="0"/&gt;&lt;w:lsdException w:name="Medium List 2" w:semiHidden="0" w:uiPriority="66" w:unhideWhenUsed="0"/&gt;&lt;w:lsdException w:name="Medium Grid 1" w:semiHidden="0" w:uiPriority="67" w:unhideWhenUsed="0"/&gt;&lt;w:lsdException w:name="Medium Grid 2" w:semiHidden="0" w:uiPriority="68" w:unhideWhenUsed="0"/&gt;&lt;w:lsdException w:name="Medium Grid 3" w:semiHidden="0" w:uiPriority="69" w:unhideWhenUsed="0"/&gt;&lt;w:lsdException w:name="Dark List" w:semiHidden="0" w:uiPriority="70" w:unhideWhenUsed="0"/&gt;&lt;w:lsdException w:name="Colorful Shading" w:semiHidden="0" w:uiPriority="71" w:unhideWhenUsed="0"/&gt;&lt;w:lsdException w:name="Colorful List" w:semiHidden="0" w:uiPriority="72" w:unhideWhenUsed="0"/&gt;&lt;w:lsdException w:name="Colorful Grid" w:semiHidden="0" w:uiPriority="73" w:unhideWhenUsed="0"/&gt;&lt;w:lsdException w:name="Light Shading Accent 1" w:semiHidden="0" w:uiPriority="60" w:unhideWhenUsed="0"/&gt;&lt;w:lsdException w:name="Light List Accent 1" w:semiHidden="0" w:uiPriority="61" w:unhideWhenUsed="0"/&gt;&lt;w:lsdException w:name="Light Grid Accent 1" w:semiHidden="0" w:uiPriority="62" w:unhideWhenUsed="0"/&gt;&lt;w:lsdException w:name="Medium Shading 1 Accent 1" w:semiHidden="0" w:uiPriority="63" w:unhideWhenUsed="0"/&gt;&lt;w:lsdException w:name="Medium Shading 2 Accent 1" w:semiHidden="0" w:uiPriority="64" w:unhideWhenUsed="0"/&gt;&lt;w:lsdException w:name="Medium List 1 Accent 1" w:semiHidden="0" w:uiPriority="65" w:unhideWhenUsed="0"/&gt;&lt;w:lsdException w:name="Revision" w:unhideWhenUsed="0"/&gt;&lt;w:lsdException w:name="List Paragraph" w:semiHidden="0" w:uiPriority="34" w:unhideWhenUsed="0"/&gt;&lt;w:lsdException w:name="Quote" w:semiHidden="0" w:uiPriority="29" w:unhideWhenUsed="0"/&gt;&lt;w:lsdException w:name="Intense Quote" w:semiHidden="0" w:uiPriority="30" w:unhideWhenUsed="0"/&gt;&lt;w:lsdException w:name="Medium List 2 Accent 1" w:semiHidden="0" w:uiPriority="66" w:unhideWhenUsed="0"/&gt;&lt;w:lsdException w:name="Medium Grid 1 Accent 1" w:semiHidden="0" w:uiPriority="67" w:unhideWhenUsed="0"/&gt;&lt;w:lsdException w:name="Medium Grid 2 Accent 1" w:semiHidden="0" w:uiPriority="68" w:unhideWhenUsed="0"/&gt;&lt;w:lsdException w:name="Medium Grid 3 Accent 1" w:semiHidden="0" w:uiPriority="69" w:unhideWhenUsed="0"/&gt;&lt;w:lsdException w:name="Dark List Accent 1" w:semiHidden="0" w:uiPriority="70" w:unhideWhenUsed="0"/&gt;&lt;w:lsdException w:name="Colorful Shading Accent 1" w:semiHidden="0" w:uiPriority="71" w:unhideWhenUsed="0"/&gt;&lt;w:lsdException w:name="Colorful List Accent 1" w:semiHidden="0" w:uiPriority="72" w:unhideWhenUsed="0"/&gt;&lt;w:lsdException w:name="Colorful Grid Accent 1" w:semiHidden="0" w:uiPriority="73" w:unhideWhenUsed="0"/&gt;&lt;w:lsdException w:name="Light Shading Accent 2" w:semiHidden="0" w:uiPriority="60" w:unhideWhenUsed="0"/&gt;&lt;w:lsdException w:name="Light List Accent 2" w:semiHidden="0" w:uiPriority="61" w:unhideWhenUsed="0"/&gt;&lt;w:lsdException w:name="Light Grid Accent 2" w:semiHidden="0" w:uiPriority="62" w:unhideWhenUsed="0"/&gt;&lt;w:lsdException w:name="Medium Shading 1 Accent 2" w:semiHidden="0" w:uiPriority="63" w:unhideWhenUsed="0"/&gt;&lt;w:lsdException w:name="Medium Shading 2 Accent 2" w:semiHidden="0" w:uiPriority="64" w:unhideWhenUsed="0"/&gt;&lt;w:lsdException w:name="Medium List 1 Accent 2" w:semiHidden="0" w:uiPriority="65" w:unhideWhenUsed="0"/&gt;&lt;w:lsdException w:name="Medium List 2 Accent 2" w:semiHidden="0" w:uiPriority="66" w:unhideWhenUsed="0"/&gt;&lt;w:lsdException w:name="Medium Grid 1 Accent 2" w:semiHidden="0" w:uiPriority="67" w:unhideWhenUsed="0"/&gt;&lt;w:lsdException w:name="Medium Grid 2 Accent 2" w:semiHidden="0" w:uiPriority="68" w:unhideWhenUsed="0"/&gt;&lt;w:lsdException w:name="Medium Grid 3 Accent 2" w:semiHidden="0" w:uiPriority="69" w:unhideWhenUsed="0"/&gt;&lt;w:lsdException w:name="Dark List Accent 2" w:semiHidden="0" w:uiPriority="70" w:unhideWhenUsed="0"/&gt;&lt;w:lsdException w:name="Colorful Shading Accent 2" w:semiHidden="0" w:uiPriority="71" w:unhideWhenUsed="0"/&gt;&lt;w:lsdException w:name="Colorful List Accent 2" w:semiHidden="0" w:uiPriority="72" w:unhideWhenUsed="0"/&gt;&lt;w:lsdException w:name="Colorful Grid Accent 2" w:semiHidden="0" w:uiPriority="73" w:unhideWhenUsed="0"/&gt;&lt;w:lsdException w:name="Light Shading Accent 3" w:semiHidden="0" w:uiPriority="60" w:unhideWhenUsed="0"/&gt;&lt;w:lsdException w:name="Light List Accent 3" w:semiHidden="0" w:uiPriority="61" w:unhideWhenUsed="0"/&gt;&lt;w:lsdException w:name="Light Grid Accent 3" w:semiHidden="0" w:uiPriority="62" w:unhideWhenUsed="0"/&gt;&lt;w:lsdException w:name="Medium Shading 1 Accent 3" w:semiHidden="0" w:uiPriority="63" w:unhideWhenUsed="0"/&gt;&lt;w:lsdException w:name="Medium Shading 2 Accent 3" w:semiHidden="0" w:uiPriority="64" w:unhideWhenUsed="0"/&gt;&lt;w:lsdException w:name="Medium List 1 Accent 3" w:semiHidden="0" w:uiPriority="65" w:unhideWhenUsed="0"/&gt;&lt;w:lsdException w:name="Medium List 2 Accent 3" w:semiHidden="0" w:uiPriority="66" w:unhideWhenUsed="0"/&gt;&lt;w:lsdException w:name="Medium Grid 1 Accent 3" w:semiHidden="0" w:uiPriority="67" w:unhideWhenUsed="0"/&gt;&lt;w:lsdException w:name="Medium Grid 2 Accent 3" w:semiHidden="0" w:uiPriority="68" w:unhideWhenUsed="0"/&gt;&lt;w:lsdException w:name="Medium Grid 3 Accent 3" w:semiHidden="0" w:uiPriority="69" w:unhideWhenUsed="0"/&gt;&lt;w:lsdException w:name="Dark List Accent 3" w:semiHidden="0" w:uiPriority="70" w:unhideWhenUsed="0"/&gt;&lt;w:lsdException w:name="Colorful Shading Accent 3" w:semiHidden="0" w:uiPriority="71" w:unhideWhenUsed="0"/&gt;&lt;w:lsdException w:name="Colorful List Accent 3" w:semiHidden="0" w:uiPriority="72" w:unhideWhenUsed="0"/&gt;&lt;w:lsdException w:name="Colorful Grid Accent 3" w:semiHidden="0" w:uiPriority="73" w:unhideWhenUsed="0"/&gt;&lt;w:lsdException w:name="Light Shading Accent 4" w:semiHidden="0" w:uiPriority="60" w:unhideWhenUsed="0"/&gt;&lt;w:lsdException w:name="Light List Accent 4" w:semiHidden="0" w:uiPriority="61" w:unhideWhenUsed="0"/&gt;&lt;w:lsdException w:name="Light Grid Accent 4" w:semiHidden="0" w:uiPriority="62" w:unhideWhenUsed="0"/&gt;&lt;w:lsdException w:name="Medium Shading 1 Accent 4" w:semiHidden="0" w:uiPriority="63" w:unhideWhenUsed="0"/&gt;&lt;w:lsdException w:name="Medium Shading 2 Accent 4" w:semiHidden="0" w:uiPriority="64" w:unhideWhenUsed="0"/&gt;&lt;w:lsdException w:name="Medium List 1 Accent 4" w:semiHidden="0" w:uiPriority="65" w:unhideWhenUsed="0"/&gt;&lt;w:lsdException w:name="Medium List 2 Accent 4" w:semiHidden="0" w:uiPriority="66" w:unhideWhenUsed="0"/&gt;&lt;w:lsdException w:name="Medium Grid 1 Accent 4" w:semiHidden="0" w:uiPriority="67" w:unhideWhenUsed="0"/&gt;&lt;w:lsdException w:name="Medium Grid 2 Accent 4" w:semiHidden="0" w:uiPriority="68" w:unhideWhenUsed="0"/&gt;&lt;w:lsdException w:name="Medium Grid 3 Accent 4" w:semiHidden="0" w:uiPriority="69" w:unhideWhenUsed="0"/&gt;&lt;w:lsdException w:name="Dark List Accent 4" w:semiHidden="0" w:uiPriority="70" w:unhideWhenUsed="0"/&gt;&lt;w:lsdException w:name="Colorful Shading Accent 4" w:semiHidden="0" w:uiPriority="71" w:unhideWhenUsed="0"/&gt;&lt;w:lsdException w:name="Colorful List Accent 4" w:semiHidden="0" w:uiPriority="72" w:unhideWhenUsed="0"/&gt;&lt;w:lsdException w:name="Colorful Grid Accent 4" w:semiHidden="0" w:uiPriority="73" w:unhideWhenUsed="0"/&gt;&lt;w:lsdException w:name="Light Shading Accent 5" w:semiHidden="0" w:uiPriority="60" w:unhideWhenUsed="0"/&gt;&lt;w:lsdException w:name="Light List Accent 5" w:semiHidden="0" w:uiPriority="61" w:unhideWhenUsed="0"/&gt;&lt;w:lsdException w:name="Light Grid Accent 5" w:semiHidden="0" w:uiPriority="62" w:unhideWhenUsed="0"/&gt;&lt;w:lsdException w:name="Medium Shading 1 Accent 5" w:semiHidden="0" w:uiPriority="63" w:unhideWhenUsed="0"/&gt;&lt;w:lsdException w:name="Medium Shading 2 Accent 5" w:semiHidden="0" w:uiPriority="64" w:unhideWhenUsed="0"/&gt;&lt;w:lsdException w:name="Medium List 1 Accent 5" w:semiHidden="0" w:uiPriority="65" w:unhideWhenUsed="0"/&gt;&lt;w:lsdException w:name="Medium List 2 Accent 5" w:semiHidden="0" w:uiPriority="66" w:unhideWhenUsed="0"/&gt;&lt;w:lsdException w:name="Medium Grid 1 Accent 5" w:semiHidden="0" w:uiPriority="67" w:unhideWhenUsed="0"/&gt;&lt;w:lsdException w:name="Medium Grid 2 Accent 5" w:semiHidden="0" w:uiPriority="68" w:unhideWhenUsed="0"/&gt;&lt;w:lsdException w:name="Medium Grid 3 Accent 5" w:semiHidden="0" w:uiPriority="69" w:unhideWhenUsed="0"/&gt;&lt;w:lsdException w:name="Dark List Accent 5" w:semiHidden="0" w:uiPriority="70" w:unhideWhenUsed="0"/&gt;&lt;w:lsdException w:name="Colorful Shading Accent 5" w:semiHidden="0" w:uiPriority="71" w:unhideWhenUsed="0"/&gt;&lt;w:lsdException w:name="Colorful List Accent 5" w:semiHidden="0" w:uiPriority="72" w:unhideWhenUsed="0"/&gt;&lt;w:lsdException w:name="Colorful Grid Accent 5" w:semiHidden="0" w:uiPriority="73" w:unhideWhenUsed="0"/&gt;&lt;w:lsdException w:name="Light Shading Accent 6" w:semiHidden="0" w:uiPriority="60" w:unhideWhenUsed="0"/&gt;&lt;w:lsdException w:name="Light List Accent 6" w:semiHidden="0" w:uiPriority="61" w:unhideWhenUsed="0"/&gt;&lt;w:lsdException w:name="Light Grid Accent 6" w:semiHidden="0" w:uiPriority="62" w:unhideWhenUsed="0"/&gt;&lt;w:lsdException w:name="Medium Shading 1 Accent 6" w:semiHidden="0" w:uiPriority="63" w:unhideWhenUsed="0"/&gt;&lt;w:lsdException w:name="Medium Shading 2 Accent 6" w:semiHidden="0" w:uiPriority="64" w:unhideWhenUsed="0"/&gt;&lt;w:lsdException w:name="Medium List 1 Accent 6" w:semiHidden="0" w:uiPriority="65" w:unhideWhenUsed="0"/&gt;&lt;w:lsdException w:name="Medium List 2 Accent 6" w:semiHidden="0" w:uiPriority="66" w:unhideWhenUsed="0"/&gt;&lt;w:lsdException w:name="Medium Grid 1 Accent 6" w:semiHidden="0" w:uiPriority="67" w:unhideWhenUsed="0"/&gt;&lt;w:lsdException w:name="Medium Grid 2 Accent 6" w:semiHidden="0" w:uiPriority="68" w:unhideWhenUsed="0"/&gt;&lt;w:lsdException w:name="Medium Grid 3 Accent 6" w:semiHidden="0" w:uiPriority="69" w:unhideWhenUsed="0"/&gt;&lt;w:lsdException w:name="Dark List Accent 6" w:semiHidden="0" w:uiPriority="70" w:unhideWhenUsed="0"/&gt;&lt;w:lsdException w:name="Colorful Shading Accent 6" w:semiHidden="0" w:uiPriority="71" w:unhideWhenUsed="0"/&gt;&lt;w:lsdException w:name="Colorful List Accent 6" w:semiHidden="0" w:uiPriority="72" w:unhideWhenUsed="0"/&gt;&lt;w:lsdException w:name="Colorful Grid Accent 6" w:semiHidden="0" w:uiPriority="73" w:unhideWhenUsed="0"/&gt;&lt;w:lsdException w:name="Subtle Emphasis" w:semiHidden="0" w:uiPriority="19" w:unhideWhenUsed="0"/&gt;&lt;w:lsdException w:name="Intense Emphasis" w:semiHidden="0" w:uiPriority="21" w:unhideWhenUsed="0"/&gt;&lt;w:lsdException w:name="Subtle Reference" w:semiHidden="0" w:uiPriority="31" w:unhideWhenUsed="0"/&gt;&lt;w:lsdException w:name="Intense Reference" w:semiHidden="0" w:uiPriority="32" w:unhideWhenUsed="0"/&gt;&lt;w:lsdException w:name="Book Title" w:semiHidden="0" w:uiPriority="33" w:unhideWhenUsed="0"/&gt;&lt;w:lsdException w:name="Bibliography" w:uiPriority="37"/&gt;&lt;w:lsdException w:name="TOC Heading" w:uiPriority="39" w:qFormat="1"/&gt;&lt;/w:latentStyles&gt;&lt;w:style w:type="paragraph" w:default="1" w:styleId="Normal"&gt;&lt;w:name w:val="Normal"/&gt;&lt;w:semiHidden/&gt;&lt;w:rsid w:val="000F7BCD"/&gt;&lt;/w:style&gt;&lt;w:style w:type="paragraph" w:styleId="Overskrift1"&gt;&lt;w:name w:val="heading 1"/&gt;&lt;w:basedOn w:val="Brdtekst"/&gt;&lt;w:next w:val="Brdtekst"/&gt;&lt;w:link w:val="Overskrift1Tegn"/&gt;&lt;w:qFormat/&gt;&lt;w:rsid w:val="00190CD8"/&gt;&lt;w:pPr&gt;&lt;w:keepNext/&gt;&lt;w:keepLines/&gt;&lt;w:numPr&gt;&lt;w:numId w:val="4"/&gt;&lt;/w:numPr&gt;&lt;w:spacing w:before="480" w:after="120"/&gt;&lt;w:outlineLvl w:val="0"/&gt;&lt;/w:pPr&gt;&lt;w:rPr&gt;&lt;w:b/&gt;&lt;w:bCs/&gt;&lt;w:kern w:val="32"/&gt;&lt;w:sz w:val="32"/&gt;&lt;w:szCs w:val="32"/&gt;&lt;w:lang w:eastAsia="en-GB"/&gt;&lt;/w:rPr&gt;&lt;/w:style&gt;&lt;w:style w:type="paragraph" w:styleId="Overskrift2"&gt;&lt;w:name w:val="heading 2"/&gt;&lt;w:basedOn w:val="Overskrift1"/&gt;&lt;w:next w:val="Brdtekst"/&gt;&lt;w:link w:val="Overskrift2Tegn"/&gt;&lt;w:uiPriority w:val="1"/&gt;&lt;w:qFormat/&gt;&lt;w:rsid w:val="00190CD8"/&gt;&lt;w:pPr&gt;&lt;w:numPr&gt;&lt;w:ilvl w:val="1"/&gt;&lt;/w:numPr&gt;&lt;w:spacing w:before="240"/&gt;&lt;w:outlineLvl w:val="1"/&gt;&lt;/w:pPr&gt;&lt;w:rPr&gt;&lt;w:bCs w:val="0"/&gt;&lt;w:iCs/&gt;&lt;w:sz w:val="24"/&gt;&lt;w:szCs w:val="28"/&gt;&lt;/w:rPr&gt;&lt;/w:style&gt;&lt;w:style w:type="paragraph" w:styleId="Overskrift3"&gt;&lt;w:name w:val="heading 3"/&gt;&lt;w:basedOn w:val="Overskrift2"/&gt;&lt;w:next w:val="Brdtekst"/&gt;&lt;w:link w:val="Overskrift3Tegn"/&gt;&lt;w:uiPriority w:val="2"/&gt;&lt;w:qFormat/&gt;&lt;w:rsid w:val="00190CD8"/&gt;&lt;w:pPr&gt;&lt;w:numPr&gt;&lt;w:ilvl w:val="2"/&gt;&lt;/w:numPr&gt;&lt;w:outlineLvl w:val="2"/&gt;&lt;/w:pPr&gt;&lt;w:rPr&gt;&lt;w:bCs/&gt;&lt;w:szCs w:val="26"/&gt;&lt;/w:rPr&gt;&lt;/w:style&gt;&lt;w:style w:type="paragraph" w:styleId="Overskrift4"&gt;&lt;w:name w:val="heading 4"/&gt;&lt;w:basedOn w:val="Overskrift3"/&gt;&lt;w:next w:val="Brdtekst"/&gt;&lt;w:link w:val="Overskrift4Tegn"/&gt;&lt;w:uiPriority w:val="3"/&gt;&lt;w:qFormat/&gt;&lt;w:rsid w:val="001C1AB3"/&gt;&lt;w:pPr&gt;&lt;w:numPr&gt;&lt;w:ilvl w:val="3"/&gt;&lt;/w:numPr&gt;&lt;w:spacing w:line="240" w:lineRule="auto"/&gt;&lt;w:outlineLvl w:val="3"/&gt;&lt;/w:pPr&gt;&lt;w:rPr&gt;&lt;w:bCs w:val="0"/&gt;&lt;w:iCs w:val="0"/&gt;&lt;/w:rPr&gt;&lt;/w:style&gt;&lt;w:style w:type="paragraph" w:styleId="Overskrift5"&gt;&lt;w:name w:val="heading 5"/&gt;&lt;w:basedOn w:val="Normal"/&gt;&lt;w:next w:val="Normal"/&gt;&lt;w:link w:val="Overskrift5Tegn"/&gt;&lt;w:uiPriority w:val="9"/&gt;&lt;w:semiHidden/&gt;&lt;w:rsid w:val="003E23E2"/&gt;&lt;w:pPr&gt;&lt;w:keepNext/&gt;&lt;w:keepLines/&gt;&lt;w:spacing w:before="200" w:after="0"/&gt;&lt;w:outlineLvl w:val="4"/&gt;&lt;/w:pPr&gt;&lt;w:rPr&gt;&lt;w:rFonts w:asciiTheme="majorHAnsi" w:eastAsiaTheme="majorEastAsia" w:hAnsiTheme="majorHAnsi" w:cstheme="majorBidi"/&gt;&lt;w:color w:val="243F60" w:themeColor="accent1" w:themeShade="7F"/&gt;&lt;/w:rPr&gt;&lt;/w:style&gt;&lt;w:style w:type="character" w:default="1" w:styleId="Standardskrifttypeiafsnit"&gt;&lt;w:name w:val="Default Paragraph Font"/&gt;&lt;w:uiPriority w:val="1"/&gt;&lt;w:semiHidden/&gt;&lt;w:unhideWhenUsed/&gt;&lt;/w:style&gt;&lt;w:style w:type="table" w:default="1" w:styleId="Tabel-Normal"&gt;&lt;w:name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w:styleId="Ingenoversigt"&gt;&lt;w:name w:val="No List"/&gt;&lt;w:uiPriority w:val="99"/&gt;&lt;w:semiHidden/&gt;&lt;w:unhideWhenUsed/&gt;&lt;/w:style&gt;&lt;w:style w:type="character" w:customStyle="1" w:styleId="Overskrift1Tegn"&gt;&lt;w:name w:val="Overskrift 1 Tegn"/&gt;&lt;w:link w:val="Overskrift1"/&gt;&lt;w:rsid w:val="006734B9"/&gt;&lt;w:rPr&gt;&lt;w:rFonts w:eastAsia="Times New Roman" w:cs="Times New Roman"/&gt;&lt;w:b/&gt;&lt;w:bCs/&gt;&lt;w:kern w:val="32"/&gt;&lt;w:sz w:val="32"/&gt;&lt;w:szCs w:val="32"/&gt;&lt;w:lang w:val="en-GB" w:eastAsia="en-GB"/&gt;&lt;/w:rPr&gt;&lt;/w:style&gt;&lt;w:style w:type="paragraph" w:styleId="Sidehoved"&gt;&lt;w:name w:val="header"/&gt;&lt;w:basedOn w:val="Normal"/&gt;&lt;w:link w:val="SidehovedTegn"/&gt;&lt;w:uiPriority w:val="99"/&gt;&lt;w:unhideWhenUsed/&gt;&lt;w:rsid w:val="007F6029"/&gt;&lt;w:pPr&gt;&lt;w:tabs&gt;&lt;w:tab w:val="center" w:pos="4819"/&gt;&lt;w:tab w:val="right" w:pos="9638"/&gt;&lt;/w:tabs&gt;&lt;w:spacing w:after="0" w:line="240" w:lineRule="auto"/&gt;&lt;/w:pPr&gt;&lt;/w:style&gt;&lt;w:style w:type="character" w:customStyle="1" w:styleId="SidehovedTegn"&gt;&lt;w:name w:val="Sidehoved Tegn"/&gt;&lt;w:basedOn w:val="Standardskrifttypeiafsnit"/&gt;&lt;w:link w:val="Sidehoved"/&gt;&lt;w:uiPriority w:val="99"/&gt;&lt;w:rsid w:val="007F6029"/&gt;&lt;/w:style&gt;&lt;w:style w:type="paragraph" w:styleId="Sidefod"&gt;&lt;w:name w:val="footer"/&gt;&lt;w:basedOn w:val="Normal"/&gt;&lt;w:link w:val="SidefodTegn"/&gt;&lt;w:uiPriority w:val="99"/&gt;&lt;w:unhideWhenUsed/&gt;&lt;w:rsid w:val="007F6029"/&gt;&lt;w:pPr&gt;&lt;w:tabs&gt;&lt;w:tab w:val="center" w:pos="4819"/&gt;&lt;w:tab w:val="right" w:pos="9638"/&gt;&lt;/w:tabs&gt;&lt;w:spacing w:after="0" w:line="240" w:lineRule="auto"/&gt;&lt;/w:pPr&gt;&lt;/w:style&gt;&lt;w:style w:type="character" w:customStyle="1" w:styleId="SidefodTegn"&gt;&lt;w:name w:val="Sidefod Tegn"/&gt;&lt;w:basedOn w:val="Standardskrifttypeiafsnit"/&gt;&lt;w:link w:val="Sidefod"/&gt;&lt;w:uiPriority w:val="99"/&gt;&lt;w:rsid w:val="007F6029"/&gt;&lt;/w:style&gt;&lt;w:style w:type="character" w:styleId="Pladsholdertekst"&gt;&lt;w:name w:val="Placeholder Text"/&gt;&lt;w:basedOn w:val="Standardskrifttypeiafsnit"/&gt;&lt;w:uiPriority w:val="99"/&gt;&lt;w:semiHidden/&gt;&lt;w:rsid w:val="007F6029"/&gt;&lt;w:rPr&gt;&lt;w:color w:val="808080"/&gt;&lt;/w:rPr&gt;&lt;/w:style&gt;&lt;w:style w:type="paragraph" w:styleId="Markeringsbobletekst"&gt;&lt;w:name w:val="Balloon Text"/&gt;&lt;w:basedOn w:val="Normal"/&gt;&lt;w:link w:val="MarkeringsbobletekstTegn"/&gt;&lt;w:uiPriority w:val="99"/&gt;&lt;w:semiHidden/&gt;&lt;w:unhideWhenUsed/&gt;&lt;w:rsid w:val="007F6029"/&gt;&lt;w:pPr&gt;&lt;w:spacing w:after="0" w:line="240" w:lineRule="auto"/&gt;&lt;/w:pPr&gt;&lt;w:rPr&gt;&lt;w:rFonts w:ascii="Tahoma" w:hAnsi="Tahoma" w:cs="Tahoma"/&gt;&lt;w:sz w:val="16"/&gt;&lt;w:szCs w:val="16"/&gt;&lt;/w:rPr&gt;&lt;/w:style&gt;&lt;w:style w:type="character" w:customStyle="1" w:styleId="MarkeringsbobletekstTegn"&gt;&lt;w:name w:val="Markeringsbobletekst Tegn"/&gt;&lt;w:basedOn w:val="Standardskrifttypeiafsnit"/&gt;&lt;w:link w:val="Markeringsbobletekst"/&gt;&lt;w:uiPriority w:val="99"/&gt;&lt;w:semiHidden/&gt;&lt;w:rsid w:val="007F6029"/&gt;&lt;w:rPr&gt;&lt;w:rFonts w:ascii="Tahoma" w:hAnsi="Tahoma" w:cs="Tahoma"/&gt;&lt;w:sz w:val="16"/&gt;&lt;w:szCs w:val="16"/&gt;&lt;/w:rPr&gt;&lt;/w:style&gt;&lt;w:style w:type="table" w:styleId="Tabel-Gitter"&gt;&lt;w:name w:val="Table Grid"/&gt;&lt;w:basedOn w:val="Tabel-Normal"/&gt;&lt;w:rsid w:val="001C7E31"/&gt;&lt;w:pPr&gt;&lt;w:spacing w:after="0"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w:type="paragraph" w:styleId="Indholdsfortegnelse1"&gt;&lt;w:name w:val="toc 1"/&gt;&lt;w:next w:val="Normal"/&gt;&lt;w:uiPriority w:val="39"/&gt;&lt;w:rsid w:val="006D49D8"/&gt;&lt;w:pPr&gt;&lt;w:tabs&gt;&lt;w:tab w:val="left" w:pos="454"/&gt;&lt;w:tab w:val="right" w:leader="dot" w:pos="9639"/&gt;&lt;/w:tabs&gt;&lt;w:spacing w:before="120" w:after="0" w:line="240" w:lineRule="auto"/&gt;&lt;w:ind w:left="397" w:right="454" w:hanging="397"/&gt;&lt;/w:pPr&gt;&lt;w:rPr&gt;&lt;w:rFonts w:eastAsia="Times New Roman" w:cs="Times New Roman"/&gt;&lt;w:b/&gt;&lt;w:sz w:val="22"/&gt;&lt;w:szCs w:val="32"/&gt;&lt;w:lang w:val="en-GB"/&gt;&lt;/w:rPr&gt;&lt;/w:style&gt;&lt;w:style w:type="paragraph" w:customStyle="1" w:styleId="StyleTemplateHeader"&gt;&lt;w:name w:val="Style Template Header"/&gt;&lt;w:uiPriority w:val="29"/&gt;&lt;w:unhideWhenUsed/&gt;&lt;w:rsid w:val="006C6C08"/&gt;&lt;w:pPr&gt;&lt;w:spacing w:after="0" w:line="240" w:lineRule="auto"/&gt;&lt;/w:pPr&gt;&lt;w:rPr&gt;&lt;w:sz w:val="18"/&gt;&lt;w:lang w:val="en-GB"/&gt;&lt;/w:rPr&gt;&lt;/w:style&gt;&lt;w:style w:type="paragraph" w:styleId="Brdtekst"&gt;&lt;w:name w:val="Body Text"/&gt;&lt;w:link w:val="BrdtekstTegn"/&gt;&lt;w:qFormat/&gt;&lt;w:rsid w:val="00597FCD"/&gt;&lt;w:pPr&gt;&lt;w:suppressAutoHyphens/&gt;&lt;w:spacing w:after="240"/&gt;&lt;/w:pPr&gt;&lt;w:rPr&gt;&lt;w:rFonts w:eastAsia="Times New Roman" w:cs="Times New Roman"/&gt;&lt;w:lang w:val="en-GB"/&gt;&lt;/w:rPr&gt;&lt;/w:style&gt;&lt;w:style w:type="character" w:customStyle="1" w:styleId="BrdtekstTegn"&gt;&lt;w:name w:val="Brødtekst Tegn"/&gt;&lt;w:basedOn w:val="Standardskrifttypeiafsnit"/&gt;&lt;w:link w:val="Brdtekst"/&gt;&lt;w:rsid w:val="00597FCD"/&gt;&lt;w:rPr&gt;&lt;w:rFonts w:eastAsia="Times New Roman" w:cs="Times New Roman"/&gt;&lt;w:lang w:val="en-GB"/&gt;&lt;/w:rPr&gt;&lt;/w:style&gt;&lt;w:style w:type="paragraph" w:styleId="Ingenafstand"&gt;&lt;w:name w:val="No Spacing"/&gt;&lt;w:uiPriority w:val="1"/&gt;&lt;w:semiHidden/&gt;&lt;w:rsid w:val="00F82051"/&gt;&lt;w:pPr&gt;&lt;w:spacing w:after="0" w:line="240" w:lineRule="auto"/&gt;&lt;/w:pPr&gt;&lt;/w:style&gt;&lt;w:style w:type="character" w:customStyle="1" w:styleId="Overskrift2Tegn"&gt;&lt;w:name w:val="Overskrift 2 Tegn"/&gt;&lt;w:link w:val="Overskrift2"/&gt;&lt;w:uiPriority w:val="1"/&gt;&lt;w:rsid w:val="00190CD8"/&gt;&lt;w:rPr&gt;&lt;w:rFonts w:eastAsia="Times New Roman" w:cs="Times New Roman"/&gt;&lt;w:b/&gt;&lt;w:iCs/&gt;&lt;w:kern w:val="32"/&gt;&lt;w:szCs w:val="28"/&gt;&lt;w:lang w:val="en-GB" w:eastAsia="en-GB"/&gt;&lt;/w:rPr&gt;&lt;/w:style&gt;&lt;w:style w:type="paragraph" w:styleId="Indholdsfortegnelse2"&gt;&lt;w:name w:val="toc 2"/&gt;&lt;w:basedOn w:val="Indholdsfortegnelse1"/&gt;&lt;w:next w:val="Normal"/&gt;&lt;w:uiPriority w:val="39"/&gt;&lt;w:rsid w:val="006D49D8"/&gt;&lt;w:pPr&gt;&lt;w:tabs&gt;&lt;w:tab w:val="clear" w:pos="454"/&gt;&lt;w:tab w:val="left" w:pos="624"/&gt;&lt;/w:tabs&gt;&lt;w:spacing w:before="0"/&gt;&lt;w:ind w:left="1134" w:hanging="737"/&gt;&lt;/w:pPr&gt;&lt;w:rPr&gt;&lt;w:b w:val="0"/&gt;&lt;w:szCs w:val="24"/&gt;&lt;/w:rPr&gt;&lt;/w:style&gt;&lt;w:style w:type="character" w:styleId="Hyperlink"&gt;&lt;w:name w:val="Hyperlink"/&gt;&lt;w:basedOn w:val="Standardskrifttypeiafsnit"/&gt;&lt;w:uiPriority w:val="99"/&gt;&lt;w:unhideWhenUsed/&gt;&lt;w:rsid w:val="001A4D3B"/&gt;&lt;w:rPr&gt;&lt;w:color w:val="0000FF" w:themeColor="hyperlink"/&gt;&lt;w:u w:val="single"/&gt;&lt;/w:rPr&gt;&lt;/w:style&gt;&lt;w:style w:type="character" w:customStyle="1" w:styleId="Overskrift3Tegn"&gt;&lt;w:name w:val="Overskrift 3 Tegn"/&gt;&lt;w:link w:val="Overskrift3"/&gt;&lt;w:uiPriority w:val="2"/&gt;&lt;w:rsid w:val="006734B9"/&gt;&lt;w:rPr&gt;&lt;w:rFonts w:eastAsia="Times New Roman" w:cs="Times New Roman"/&gt;&lt;w:b/&gt;&lt;w:bCs/&gt;&lt;w:iCs/&gt;&lt;w:kern w:val="32"/&gt;&lt;w:szCs w:val="26"/&gt;&lt;w:lang w:val="en-GB" w:eastAsia="en-GB"/&gt;&lt;/w:rPr&gt;&lt;/w:style&gt;&lt;w:style w:type="character" w:customStyle="1" w:styleId="Overskrift4Tegn"&gt;&lt;w:name w:val="Overskrift 4 Tegn"/&gt;&lt;w:link w:val="Overskrift4"/&gt;&lt;w:uiPriority w:val="3"/&gt;&lt;w:rsid w:val="006734B9"/&gt;&lt;w:rPr&gt;&lt;w:rFonts w:eastAsia="Times New Roman" w:cs="Times New Roman"/&gt;&lt;w:b/&gt;&lt;w:kern w:val="32"/&gt;&lt;w:szCs w:val="26"/&gt;&lt;w:lang w:val="en-GB" w:eastAsia="en-GB"/&gt;&lt;/w:rPr&gt;&lt;/w:style&gt;&lt;w:style w:type="paragraph" w:customStyle="1" w:styleId="Heading16pt"&gt;&lt;w:name w:val="Heading 16pt"/&gt;&lt;w:next w:val="Brdtekst"/&gt;&lt;w:uiPriority w:val="4"/&gt;&lt;w:qFormat/&gt;&lt;w:rsid w:val="008C7C39"/&gt;&lt;w:pPr&gt;&lt;w:keepNext/&gt;&lt;w:pageBreakBefore/&gt;&lt;w:suppressAutoHyphens/&gt;&lt;w:spacing w:before="480" w:after="120"/&gt;&lt;w:outlineLvl w:val="0"/&gt;&lt;/w:pPr&gt;&lt;w:rPr&gt;&lt;w:rFonts w:eastAsia="Times New Roman" w:cs="Times New Roman"/&gt;&lt;w:b/&gt;&lt;w:bCs/&gt;&lt;w:kern w:val="32"/&gt;&lt;w:sz w:val="32"/&gt;&lt;w:szCs w:val="32"/&gt;&lt;w:lang w:val="en-GB" w:eastAsia="en-GB"/&gt;&lt;/w:rPr&gt;&lt;/w:style&gt;&lt;w:style w:type="paragraph" w:styleId="Titel"&gt;&lt;w:name w:val="Title"/&gt;&lt;w:basedOn w:val="Normal"/&gt;&lt;w:next w:val="Normal"/&gt;&lt;w:link w:val="TitelTegn"/&gt;&lt;w:uiPriority w:val="10"/&gt;&lt;w:semiHidden/&gt;&lt;w:rsid w:val="009C4CD1"/&gt;&lt;w:pPr&gt;&lt;w:pBdr&gt;&lt;w:bottom w:val="single" w:sz="8" w:space="4" w:color="4F81BD" w:themeColor="accent1"/&gt;&lt;/w:pBdr&gt;&lt;w:spacing w:after="300" w:line="240" w:lineRule="auto"/&gt;&lt;w:contextualSpacing/&gt;&lt;/w:pPr&gt;&lt;w:rPr&gt;&lt;w:rFonts w:asciiTheme="majorHAnsi" w:eastAsiaTheme="majorEastAsia" w:hAnsiTheme="majorHAnsi" w:cstheme="majorBidi"/&gt;&lt;w:color w:val="17365D" w:themeColor="text2" w:themeShade="BF"/&gt;&lt;w:spacing w:val="5"/&gt;&lt;w:kern w:val="28"/&gt;&lt;w:sz w:val="52"/&gt;&lt;w:szCs w:val="52"/&gt;&lt;/w:rPr&gt;&lt;/w:style&gt;&lt;w:style w:type="character" w:customStyle="1" w:styleId="TitelTegn"&gt;&lt;w:name w:val="Titel Tegn"/&gt;&lt;w:basedOn w:val="Standardskrifttypeiafsnit"/&gt;&lt;w:link w:val="Titel"/&gt;&lt;w:uiPriority w:val="10"/&gt;&lt;w:semiHidden/&gt;&lt;w:rsid w:val="002D7753"/&gt;&lt;w:rPr&gt;&lt;w:rFonts w:asciiTheme="majorHAnsi" w:eastAsiaTheme="majorEastAsia" w:hAnsiTheme="majorHAnsi" w:cstheme="majorBidi"/&gt;&lt;w:color w:val="17365D" w:themeColor="text2" w:themeShade="BF"/&gt;&lt;w:spacing w:val="5"/&gt;&lt;w:kern w:val="28"/&gt;&lt;w:sz w:val="52"/&gt;&lt;w:szCs w:val="52"/&gt;&lt;/w:rPr&gt;&lt;/w:style&gt;&lt;w:style w:type="paragraph" w:styleId="Undertitel"&gt;&lt;w:name w:val="Subtitle"/&gt;&lt;w:basedOn w:val="Normal"/&gt;&lt;w:next w:val="Normal"/&gt;&lt;w:link w:val="UndertitelTegn"/&gt;&lt;w:uiPriority w:val="11"/&gt;&lt;w:semiHidden/&gt;&lt;w:rsid w:val="009C4CD1"/&gt;&lt;w:pPr&gt;&lt;w:numPr&gt;&lt;w:ilvl w:val="1"/&gt;&lt;/w:numPr&gt;&lt;/w:pPr&gt;&lt;w:rPr&gt;&lt;w:rFonts w:asciiTheme="majorHAnsi" w:eastAsiaTheme="majorEastAsia" w:hAnsiTheme="majorHAnsi" w:cstheme="majorBidi"/&gt;&lt;w:i/&gt;&lt;w:iCs/&gt;&lt;w:color w:val="4F81BD" w:themeColor="accent1"/&gt;&lt;w:spacing w:val="15"/&gt;&lt;/w:rPr&gt;&lt;/w:style&gt;&lt;w:style w:type="character" w:customStyle="1" w:styleId="UndertitelTegn"&gt;&lt;w:name w:val="Undertitel Tegn"/&gt;&lt;w:basedOn w:val="Standardskrifttypeiafsnit"/&gt;&lt;w:link w:val="Undertitel"/&gt;&lt;w:uiPriority w:val="11"/&gt;&lt;w:semiHidden/&gt;&lt;w:rsid w:val="002D7753"/&gt;&lt;w:rPr&gt;&lt;w:rFonts w:asciiTheme="majorHAnsi" w:eastAsiaTheme="majorEastAsia" w:hAnsiTheme="majorHAnsi" w:cstheme="majorBidi"/&gt;&lt;w:i/&gt;&lt;w:iCs/&gt;&lt;w:color w:val="4F81BD" w:themeColor="accent1"/&gt;&lt;w:spacing w:val="15"/&gt;&lt;/w:rPr&gt;&lt;/w:style&gt;&lt;w:style w:type="character" w:styleId="Svagfremhvning"&gt;&lt;w:name w:val="Subtle Emphasis"/&gt;&lt;w:basedOn w:val="Standardskrifttypeiafsnit"/&gt;&lt;w:uiPriority w:val="19"/&gt;&lt;w:semiHidden/&gt;&lt;w:rsid w:val="009C4CD1"/&gt;&lt;w:rPr&gt;&lt;w:i/&gt;&lt;w:iCs/&gt;&lt;w:color w:val="808080" w:themeColor="text1" w:themeTint="7F"/&gt;&lt;/w:rPr&gt;&lt;/w:style&gt;&lt;w:style w:type="character" w:styleId="Fremhv"&gt;&lt;w:name w:val="Emphasis"/&gt;&lt;w:basedOn w:val="Standardskrifttypeiafsnit"/&gt;&lt;w:uiPriority w:val="20"/&gt;&lt;w:semiHidden/&gt;&lt;w:rsid w:val="009C4CD1"/&gt;&lt;w:rPr&gt;&lt;w:i/&gt;&lt;w:iCs/&gt;&lt;/w:rPr&gt;&lt;/w:style&gt;&lt;w:style w:type="character" w:styleId="Kraftigfremhvning"&gt;&lt;w:name w:val="Intense Emphasis"/&gt;&lt;w:basedOn w:val="Standardskrifttypeiafsnit"/&gt;&lt;w:uiPriority w:val="21"/&gt;&lt;w:semiHidden/&gt;&lt;w:rsid w:val="009C4CD1"/&gt;&lt;w:rPr&gt;&lt;w:b/&gt;&lt;w:bCs/&gt;&lt;w:i/&gt;&lt;w:iCs/&gt;&lt;w:color w:val="4F81BD" w:themeColor="accent1"/&gt;&lt;/w:rPr&gt;&lt;/w:style&gt;&lt;w:style w:type="character" w:styleId="Strk"&gt;&lt;w:name w:val="Strong"/&gt;&lt;w:basedOn w:val="Standardskrifttypeiafsnit"/&gt;&lt;w:uiPriority w:val="22"/&gt;&lt;w:semiHidden/&gt;&lt;w:rsid w:val="009C4CD1"/&gt;&lt;w:rPr&gt;&lt;w:b/&gt;&lt;w:bCs/&gt;&lt;/w:rPr&gt;&lt;/w:style&gt;&lt;w:style w:type="paragraph" w:styleId="Citat"&gt;&lt;w:name w:val="Quote"/&gt;&lt;w:basedOn w:val="Normal"/&gt;&lt;w:next w:val="Normal"/&gt;&lt;w:link w:val="CitatTegn"/&gt;&lt;w:uiPriority w:val="29"/&gt;&lt;w:semiHidden/&gt;&lt;w:rsid w:val="009C4CD1"/&gt;&lt;w:rPr&gt;&lt;w:i/&gt;&lt;w:iCs/&gt;&lt;w:color w:val="000000" w:themeColor="text1"/&gt;&lt;/w:rPr&gt;&lt;/w:style&gt;&lt;w:style w:type="character" w:customStyle="1" w:styleId="CitatTegn"&gt;&lt;w:name w:val="Citat Tegn"/&gt;&lt;w:basedOn w:val="Standardskrifttypeiafsnit"/&gt;&lt;w:link w:val="Citat"/&gt;&lt;w:uiPriority w:val="29"/&gt;&lt;w:semiHidden/&gt;&lt;w:rsid w:val="002D7753"/&gt;&lt;w:rPr&gt;&lt;w:i/&gt;&lt;w:iCs/&gt;&lt;w:color w:val="000000" w:themeColor="text1"/&gt;&lt;/w:rPr&gt;&lt;/w:style&gt;&lt;w:style w:type="paragraph" w:styleId="Strktcitat"&gt;&lt;w:name w:val="Intense Quote"/&gt;&lt;w:basedOn w:val="Normal"/&gt;&lt;w:next w:val="Normal"/&gt;&lt;w:link w:val="StrktcitatTegn"/&gt;&lt;w:uiPriority w:val="30"/&gt;&lt;w:semiHidden/&gt;&lt;w:rsid w:val="009C4CD1"/&gt;&lt;w:pPr&gt;&lt;w:pBdr&gt;&lt;w:bottom w:val="single" w:sz="4" w:space="4" w:color="4F81BD" w:themeColor="accent1"/&gt;&lt;/w:pBdr&gt;&lt;w:spacing w:before="200" w:after="280"/&gt;&lt;w:ind w:left="936" w:right="936"/&gt;&lt;/w:pPr&gt;&lt;w:rPr&gt;&lt;w:b/&gt;&lt;w:bCs/&gt;&lt;w:i/&gt;&lt;w:iCs/&gt;&lt;w:color w:val="4F81BD" w:themeColor="accent1"/&gt;&lt;/w:rPr&gt;&lt;/w:style&gt;&lt;w:style w:type="character" w:customStyle="1" w:styleId="StrktcitatTegn"&gt;&lt;w:name w:val="Stærkt citat Tegn"/&gt;&lt;w:basedOn w:val="Standardskrifttypeiafsnit"/&gt;&lt;w:link w:val="Strktcitat"/&gt;&lt;w:uiPriority w:val="30"/&gt;&lt;w:semiHidden/&gt;&lt;w:rsid w:val="002D7753"/&gt;&lt;w:rPr&gt;&lt;w:b/&gt;&lt;w:bCs/&gt;&lt;w:i/&gt;&lt;w:iCs/&gt;&lt;w:color w:val="4F81BD" w:themeColor="accent1"/&gt;&lt;/w:rPr&gt;&lt;/w:style&gt;&lt;w:style w:type="character" w:styleId="Svaghenvisning"&gt;&lt;w:name w:val="Subtle Reference"/&gt;&lt;w:basedOn w:val="Standardskrifttypeiafsnit"/&gt;&lt;w:uiPriority w:val="31"/&gt;&lt;w:semiHidden/&gt;&lt;w:rsid w:val="009C4CD1"/&gt;&lt;w:rPr&gt;&lt;w:smallCaps/&gt;&lt;w:color w:val="C0504D" w:themeColor="accent2"/&gt;&lt;w:u w:val="single"/&gt;&lt;/w:rPr&gt;&lt;/w:style&gt;&lt;w:style w:type="character" w:styleId="Kraftighenvisning"&gt;&lt;w:name w:val="Intense Reference"/&gt;&lt;w:basedOn w:val="Standardskrifttypeiafsnit"/&gt;&lt;w:uiPriority w:val="32"/&gt;&lt;w:semiHidden/&gt;&lt;w:rsid w:val="009C4CD1"/&gt;&lt;w:rPr&gt;&lt;w:b/&gt;&lt;w:bCs/&gt;&lt;w:smallCaps/&gt;&lt;w:color w:val="C0504D" w:themeColor="accent2"/&gt;&lt;w:spacing w:val="5"/&gt;&lt;w:u w:val="single"/&gt;&lt;/w:rPr&gt;&lt;/w:style&gt;&lt;w:style w:type="character" w:styleId="Bogenstitel"&gt;&lt;w:name w:val="Book Title"/&gt;&lt;w:basedOn w:val="Standardskrifttypeiafsnit"/&gt;&lt;w:uiPriority w:val="33"/&gt;&lt;w:semiHidden/&gt;&lt;w:rsid w:val="009C4CD1"/&gt;&lt;w:rPr&gt;&lt;w:b/&gt;&lt;w:bCs/&gt;&lt;w:smallCaps/&gt;&lt;w:spacing w:val="5"/&gt;&lt;/w:rPr&gt;&lt;/w:style&gt;&lt;w:style w:type="paragraph" w:styleId="Listeafsnit"&gt;&lt;w:name w:val="List Paragraph"/&gt;&lt;w:basedOn w:val="Normal"/&gt;&lt;w:uiPriority w:val="34"/&gt;&lt;w:semiHidden/&gt;&lt;w:rsid w:val="009C4CD1"/&gt;&lt;w:pPr&gt;&lt;w:ind w:left="720"/&gt;&lt;w:contextualSpacing/&gt;&lt;/w:pPr&gt;&lt;/w:style&gt;&lt;w:style w:type="paragraph" w:styleId="Billedtekst"&gt;&lt;w:name w:val="caption"/&gt;&lt;w:next w:val="Brdtekst"/&gt;&lt;w:uiPriority w:val="35"/&gt;&lt;w:qFormat/&gt;&lt;w:rsid w:val="00B86C48"/&gt;&lt;w:pPr&gt;&lt;w:tabs&gt;&lt;w:tab w:val="left" w:pos="1134"/&gt;&lt;/w:tabs&gt;&lt;w:suppressAutoHyphens/&gt;&lt;w:spacing w:before="120" w:after="240"/&gt;&lt;w:ind w:left="1134" w:hanging="1134"/&gt;&lt;/w:pPr&gt;&lt;w:rPr&gt;&lt;w:rFonts w:eastAsia="Times New Roman" w:cs="Times New Roman"/&gt;&lt;w:b/&gt;&lt;w:bCs/&gt;&lt;w:szCs w:val="18"/&gt;&lt;w:lang w:val="en-GB"/&gt;&lt;/w:rPr&gt;&lt;/w:style&gt;&lt;w:style w:type="paragraph" w:customStyle="1" w:styleId="Heading12pt"&gt;&lt;w:name w:val="Heading 12pt"/&gt;&lt;w:next w:val="Brdtekst"/&gt;&lt;w:uiPriority w:val="5"/&gt;&lt;w:qFormat/&gt;&lt;w:rsid w:val="00630195"/&gt;&lt;w:pPr&gt;&lt;w:keepNext/&gt;&lt;w:suppressAutoHyphens/&gt;&lt;w:spacing w:after="120"/&gt;&lt;/w:pPr&gt;&lt;w:rPr&gt;&lt;w:rFonts w:eastAsia="Times New Roman" w:cs="Times New Roman"/&gt;&lt;w:b/&gt;&lt;w:bCs/&gt;&lt;w:kern w:val="32"/&gt;&lt;w:szCs w:val="32"/&gt;&lt;w:lang w:val="en-GB" w:eastAsia="en-GB"/&gt;&lt;/w:rPr&gt;&lt;/w:style&gt;&lt;w:style w:type="paragraph" w:customStyle="1" w:styleId="Heading12ptItalic"&gt;&lt;w:name w:val="Heading 12pt Italic"/&gt;&lt;w:basedOn w:val="Heading12pt"/&gt;&lt;w:next w:val="Brdtekst"/&gt;&lt;w:uiPriority w:val="6"/&gt;&lt;w:qFormat/&gt;&lt;w:rsid w:val="00630195"/&gt;&lt;w:rPr&gt;&lt;w:i/&gt;&lt;/w:rPr&gt;&lt;/w:style&gt;&lt;w:style w:type="paragraph" w:customStyle="1" w:styleId="BulletList"&gt;&lt;w:name w:val="Bullet List"/&gt;&lt;w:basedOn w:val="Brdtekst"/&gt;&lt;w:uiPriority w:val="8"/&gt;&lt;w:qFormat/&gt;&lt;w:rsid w:val="00630195"/&gt;&lt;w:pPr&gt;&lt;w:numPr&gt;&lt;w:numId w:val="5"/&gt;&lt;/w:numPr&gt;&lt;w:tabs&gt;&lt;w:tab w:val="left" w:pos="397"/&gt;&lt;/w:tabs&gt;&lt;w:spacing w:after="0"/&gt;&lt;w:ind w:left="357" w:hanging="357"/&gt;&lt;/w:pPr&gt;&lt;/w:style&gt;&lt;w:style w:type="paragraph" w:customStyle="1" w:styleId="BulletList10pt"&gt;&lt;w:name w:val="Bullet List 10pt"/&gt;&lt;w:basedOn w:val="BulletList"/&gt;&lt;w:uiPriority w:val="12"/&gt;&lt;w:qFormat/&gt;&lt;w:rsid w:val="00424B69"/&gt;&lt;w:pPr&gt;&lt;w:ind w:left="227" w:hanging="227"/&gt;&lt;/w:pPr&gt;&lt;w:rPr&gt;&lt;w:sz w:val="20"/&gt;&lt;/w:rPr&gt;&lt;/w:style&gt;&lt;w:style w:type="paragraph" w:customStyle="1" w:styleId="BulletText"&gt;&lt;w:name w:val="Bullet Text"/&gt;&lt;w:basedOn w:val="Brdtekst"/&gt;&lt;w:next w:val="BulletList"/&gt;&lt;w:uiPriority w:val="11"/&gt;&lt;w:qFormat/&gt;&lt;w:rsid w:val="009D3727"/&gt;&lt;w:pPr&gt;&lt;w:spacing w:after="0"/&gt;&lt;/w:pPr&gt;&lt;w:rPr&gt;&lt;w:lang w:eastAsia="en-GB"/&gt;&lt;/w:rPr&gt;&lt;/w:style&gt;&lt;w:style w:type="paragraph" w:customStyle="1" w:styleId="BulletListNumbered"&gt;&lt;w:name w:val="Bullet List Numbered"/&gt;&lt;w:uiPriority w:val="10"/&gt;&lt;w:qFormat/&gt;&lt;w:rsid w:val="00DB5F3F"/&gt;&lt;w:pPr&gt;&lt;w:numPr&gt;&lt;w:numId w:val="29"/&gt;&lt;/w:numPr&gt;&lt;w:suppressAutoHyphens/&gt;&lt;w:spacing w:after="0"/&gt;&lt;/w:pPr&gt;&lt;w:rPr&gt;&lt;w:rFonts w:eastAsia="Times New Roman" w:cs="Times New Roman"/&gt;&lt;w:lang w:val="en-GB"/&gt;&lt;/w:rPr&gt;&lt;/w:style&gt;&lt;w:style w:type="paragraph" w:customStyle="1" w:styleId="BulletListNumbered10pt"&gt;&lt;w:name w:val="Bullet List Numbered 10pt"/&gt;&lt;w:basedOn w:val="BulletListNumbered"/&gt;&lt;w:uiPriority w:val="14"/&gt;&lt;w:qFormat/&gt;&lt;w:rsid w:val="00DB5F3F"/&gt;&lt;w:pPr&gt;&lt;w:numPr&gt;&lt;w:numId w:val="6"/&gt;&lt;/w:numPr&gt;&lt;/w:pPr&gt;&lt;w:rPr&gt;&lt;w:sz w:val="20"/&gt;&lt;w:lang w:eastAsia="en-GB"/&gt;&lt;/w:rPr&gt;&lt;/w:style&gt;&lt;w:style w:type="paragraph" w:customStyle="1" w:styleId="BulletListIndent10pt"&gt;&lt;w:name w:val="Bullet List Indent 10pt"/&gt;&lt;w:basedOn w:val="BulletList10pt"/&gt;&lt;w:uiPriority w:val="13"/&gt;&lt;w:qFormat/&gt;&lt;w:rsid w:val="009020A9"/&gt;&lt;w:pPr&gt;&lt;w:ind w:left="454"/&gt;&lt;/w:pPr&gt;&lt;/w:style&gt;&lt;w:style w:type="paragraph" w:customStyle="1" w:styleId="TableText"&gt;&lt;w:name w:val="Table Text"/&gt;&lt;w:uiPriority w:val="16"/&gt;&lt;w:qFormat/&gt;&lt;w:rsid w:val="00B77928"/&gt;&lt;w:pPr&gt;&lt;w:keepLines/&gt;&lt;w:suppressAutoHyphens/&gt;&lt;w:spacing w:after="20"/&gt;&lt;/w:pPr&gt;&lt;w:rPr&gt;&lt;w:rFonts w:eastAsia="Times New Roman" w:cs="Times New Roman"/&gt;&lt;w:sz w:val="20"/&gt;&lt;w:lang w:val="en-GB" w:eastAsia="en-GB"/&gt;&lt;/w:rPr&gt;&lt;/w:style&gt;&lt;w:style w:type="paragraph" w:customStyle="1" w:styleId="TableFootnote"&gt;&lt;w:name w:val="Table Footnote"/&gt;&lt;w:basedOn w:val="TableText"/&gt;&lt;w:uiPriority w:val="15"/&gt;&lt;w:qFormat/&gt;&lt;w:rsid w:val="00B77928"/&gt;&lt;w:pPr&gt;&lt;w:spacing w:before="40" w:after="40"/&gt;&lt;/w:pPr&gt;&lt;/w:style&gt;&lt;w:style w:type="table" w:customStyle="1" w:styleId="TRTable"&gt;&lt;w:name w:val="TRTable"/&gt;&lt;w:basedOn w:val="Tabel-Normal"/&gt;&lt;w:rsid w:val="005514CC"/&gt;&lt;w:pPr&gt;&lt;w:spacing w:after="0" w:line="240" w:lineRule="auto"/&gt;&lt;/w:pPr&gt;&lt;w:rPr&gt;&lt;w:rFonts w:eastAsia="Times New Roman" w:cs="Times New Roman"/&gt;&lt;w:sz w:val="20"/&gt;&lt;w:szCs w:val="20"/&gt;&lt;w:lang w:val="en-GB" w:eastAsia="en-GB"/&gt;&lt;/w:rPr&gt;&lt;w:tblPr&gt;&lt;w:tblInd w:w="57" w:type="dxa"/&gt;&lt;w:tblBorders&gt;&lt;w:top w:val="single" w:sz="4" w:space="0" w:color="auto"/&gt;&lt;w:bottom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w:styleId="Lysskygge"&gt;&lt;w:name w:val="Light Shading"/&gt;&lt;w:basedOn w:val="Tabel-Normal"/&gt;&lt;w:uiPriority w:val="60"/&gt;&lt;w:rsid w:val="005803AB"/&gt;&lt;w:pPr&gt;&lt;w:spacing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w:val="1"/&gt;&lt;w:tblInd w:w="0" w:type="dxa"/&gt;&lt;w:tblBorders&gt;&lt;w:top w:val="single" w:sz="8" w:space="0" w:color="000000" w:themeColor="text1"/&gt;&lt;w:bottom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w:type="paragraph" w:customStyle="1" w:styleId="Titlepage1"&gt;&lt;w:name w:val="Title page 1"/&gt;&lt;w:next w:val="Brdtekst"/&gt;&lt;w:uiPriority w:val="17"/&gt;&lt;w:rsid w:val="008C7C39"/&gt;&lt;w:pPr&gt;&lt;w:suppressAutoHyphens/&gt;&lt;w:spacing w:after="0" w:line="240" w:lineRule="auto"/&gt;&lt;w:jc w:val="center"/&gt;&lt;/w:pPr&gt;&lt;w:rPr&gt;&lt;w:b/&gt;&lt;w:sz w:val="36"/&gt;&lt;w:lang w:val="en-GB"/&gt;&lt;/w:rPr&gt;&lt;/w:style&gt;&lt;w:style w:type="paragraph" w:customStyle="1" w:styleId="CompPage1"&gt;&lt;w:name w:val="Comp Page 1"/&gt;&lt;w:basedOn w:val="Titlepage1"/&gt;&lt;w:next w:val="Brdtekst"/&gt;&lt;w:uiPriority w:val="29"/&gt;&lt;w:rsid w:val="008C7C39"/&gt;&lt;/w:style&gt;&lt;w:style w:type="paragraph" w:customStyle="1" w:styleId="TypePage1"&gt;&lt;w:name w:val="Type Page 1"/&gt;&lt;w:basedOn w:val="Titlepage1"/&gt;&lt;w:next w:val="Brdtekst"/&gt;&lt;w:uiPriority w:val="59"/&gt;&lt;w:rsid w:val="009821D0"/&gt;&lt;w:pPr&gt;&lt;w:spacing w:before="240"/&gt;&lt;/w:pPr&gt;&lt;w:rPr&gt;&lt;w:sz w:val="28"/&gt;&lt;/w:rPr&gt;&lt;/w:style&gt;&lt;w:style w:type="paragraph" w:styleId="Indholdsfortegnelse3"&gt;&lt;w:name w:val="toc 3"/&gt;&lt;w:basedOn w:val="Indholdsfortegnelse2"/&gt;&lt;w:next w:val="Normal"/&gt;&lt;w:uiPriority w:val="39"/&gt;&lt;w:rsid w:val="005840B1"/&gt;&lt;w:pPr&gt;&lt;w:ind w:left="2126" w:hanging="992"/&gt;&lt;/w:pPr&gt;&lt;w:rPr&gt;&lt;w:szCs w:val="22"/&gt;&lt;/w:rPr&gt;&lt;/w:style&gt;&lt;w:style w:type="paragraph" w:styleId="Indholdsfortegnelse4"&gt;&lt;w:name w:val="toc 4"/&gt;&lt;w:basedOn w:val="Indholdsfortegnelse3"/&gt;&lt;w:next w:val="Normal"/&gt;&lt;w:uiPriority w:val="39"/&gt;&lt;w:rsid w:val="007C30A1"/&gt;&lt;w:pPr&gt;&lt;w:tabs&gt;&lt;w:tab w:val="clear" w:pos="624"/&gt;&lt;w:tab w:val="left" w:pos="794"/&gt;&lt;/w:tabs&gt;&lt;w:ind w:left="3373" w:hanging="1247"/&gt;&lt;/w:pPr&gt;&lt;/w:style&gt;&lt;w:style w:type="table" w:customStyle="1" w:styleId="TRTableHorizontalBorders"&gt;&lt;w:name w:val="TRTableHorizontalBorders"/&gt;&lt;w:basedOn w:val="TRTable"/&gt;&lt;w:rsid w:val="00567812"/&gt;&lt;w:tblPr&gt;&lt;w:tblInd w:w="85"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w:type="dxa"/&gt;&lt;/w:tblCellMar&gt;&lt;/w:tblPr&gt;&lt;w:trPr&gt;&lt;w:cantSplit/&gt;&lt;/w:trPr&gt;&lt;w:tcPr&gt;&lt;w:tcMar&gt;&lt;w:top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w:customStyle="1" w:styleId="TRTableInternalBorders"&gt;&lt;w:name w:val="TRTableInternalBorders"/&gt;&lt;w:basedOn w:val="TRTable"/&gt;&lt;w:rsid w:val="002C3355"/&gt;&lt;w:tblPr&gt;&lt;w:tblInd w:w="57"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w:type="table" w:customStyle="1" w:styleId="TRTableVerticalBorders"&gt;&lt;w:name w:val="TRTableVerticalBorders"/&gt;&lt;w:basedOn w:val="TRTable"/&gt;&lt;w:rsid w:val="00567812"/&gt;&lt;w:tblPr&gt;&lt;w:tblInd w:w="57" w:type="dxa"/&gt;&lt;w:tblBorders&gt;&lt;w:top w:val="single" w:sz="4" w:space="0" w:color="auto"/&gt;&lt;w:bottom w:val="single" w:sz="4" w:space="0" w:color="auto"/&gt;&lt;w:insideV w:val="single" w:sz="4" w:space="0" w:color="auto"/&gt;&lt;/w:tblBorders&gt;&lt;w:tblCellMar&gt;&lt;w:top w:w="0" w:type="dxa"/&gt;&lt;w:left w:w="57" w:type="dxa"/&gt;&lt;w:bottom w:w="0" w:type="dxa"/&gt;&lt;w:right w:w="57" w:type="dxa"/&gt;&lt;/w:tblCellMar&gt;&lt;/w:tblPr&gt;&lt;w:tcPr&gt;&lt;w:tcMar&gt;&lt;w:top w:w="57" w:type="dxa"/&gt;&lt;w:left w:w="57" w:type="dxa"/&gt;&lt;w:bottom w:w="57" w:type="dxa"/&gt;&lt;w:right w:w="57" w:type="dxa"/&gt;&lt;/w:tcMar&gt;&lt;/w:tcPr&gt;&lt;w:tblStylePr w:type="firstRow"&gt;&lt;w:rPr&gt;&lt;w:b/&gt;&lt;/w:rPr&gt;&lt;w:tblPr/&gt;&lt;w:trPr&gt;&lt;w:cantSplit/&gt;&lt;w:tblHeader/&gt;&lt;/w:trPr&gt;&lt;w:tcPr&gt;&lt;w:tcBorders&gt;&lt;w:bottom w:val="single" w:sz="4" w:space="0" w:color="auto"/&gt;&lt;/w:tcBorders&gt;&lt;w:tcMar&gt;&lt;w:top w:w="57" w:type="dxa"/&gt;&lt;w:left w:w="57" w:type="dxa"/&gt;&lt;w:bottom w:w="57" w:type="dxa"/&gt;&lt;w:right w:w="57" w:type="dxa"/&gt;&lt;/w:tcMar&gt;&lt;/w:tcPr&gt;&lt;/w:tblStylePr&gt;&lt;w:tblStylePr w:type="lastRow"&gt;&lt;w:tblPr/&gt;&lt;w:tcPr&gt;&lt;w:tcMar&gt;&lt;w:top w:w="57" w:type="dxa"/&gt;&lt;w:left w:w="57" w:type="dxa"/&gt;&lt;w:bottom w:w="57" w:type="dxa"/&gt;&lt;w:right w:w="57" w:type="dxa"/&gt;&lt;/w:tcMar&gt;&lt;/w:tcPr&gt;&lt;/w:tblStylePr&gt;&lt;w:tblStylePr w:type="nwCell"&gt;&lt;w:tblPr/&gt;&lt;w:tcPr&gt;&lt;w:tcMar&gt;&lt;w:top w:w="-1" w:type="dxa"/&gt;&lt;w:left w:w="57" w:type="dxa"/&gt;&lt;w:bottom w:w="57" w:type="dxa"/&gt;&lt;w:right w:w="57" w:type="dxa"/&gt;&lt;/w:tcMar&gt;&lt;/w:tcPr&gt;&lt;/w:tblStylePr&gt;&lt;/w:style&gt;&lt;w:style w:type="paragraph" w:styleId="Listeoverfigurer"&gt;&lt;w:name w:val="table of figures"/&gt;&lt;w:next w:val="Brdtekst"/&gt;&lt;w:uiPriority w:val="99"/&gt;&lt;w:unhideWhenUsed/&gt;&lt;w:rsid w:val="00F37562"/&gt;&lt;w:pPr&gt;&lt;w:tabs&gt;&lt;w:tab w:val="right" w:leader="dot" w:pos="9639"/&gt;&lt;/w:tabs&gt;&lt;w:spacing w:before="120" w:after="0" w:line="240" w:lineRule="auto"/&gt;&lt;w:ind w:left="1134" w:right="454" w:hanging="1134"/&gt;&lt;/w:pPr&gt;&lt;w:rPr&gt;&lt;w:sz w:val="22"/&gt;&lt;w:lang w:val="en-GB"/&gt;&lt;/w:rPr&gt;&lt;/w:style&gt;&lt;w:style w:type="paragraph" w:customStyle="1" w:styleId="Appendix"&gt;&lt;w:name w:val="Appendix"/&gt;&lt;w:next w:val="Brdtekst"/&gt;&lt;w:uiPriority w:val="7"/&gt;&lt;w:qFormat/&gt;&lt;w:rsid w:val="00A56E62"/&gt;&lt;w:pPr&gt;&lt;w:keepNext/&gt;&lt;w:numPr&gt;&lt;w:numId w:val="20"/&gt;&lt;/w:numPr&gt;&lt;w:tabs&gt;&lt;w:tab w:val="left" w:pos="1004"/&gt;&lt;w:tab w:val="left" w:pos="1985"/&gt;&lt;/w:tabs&gt;&lt;w:suppressAutoHyphens/&gt;&lt;w:spacing w:after="120"/&gt;&lt;w:ind w:left="1985" w:hanging="1985"/&gt;&lt;w:outlineLvl w:val="4"/&gt;&lt;/w:pPr&gt;&lt;w:rPr&gt;&lt;w:rFonts w:eastAsia="Times New Roman" w:cs="Times New Roman"/&gt;&lt;w:b/&gt;&lt;w:lang w:val="en-GB" w:eastAsia="en-GB"/&gt;&lt;/w:rPr&gt;&lt;/w:style&gt;&lt;w:style w:type="paragraph" w:styleId="Indholdsfortegnelse5"&gt;&lt;w:name w:val="toc 5"/&gt;&lt;w:basedOn w:val="Indholdsfortegnelse1"/&gt;&lt;w:next w:val="Normal"/&gt;&lt;w:autoRedefine/&gt;&lt;w:uiPriority w:val="39"/&gt;&lt;w:rsid w:val="00A56E62"/&gt;&lt;w:pPr&gt;&lt;w:tabs&gt;&lt;w:tab w:val="left" w:pos="1418"/&gt;&lt;/w:tabs&gt;&lt;w:spacing w:after="100"/&gt;&lt;/w:pPr&gt;&lt;/w:style&gt;&lt;w:style w:type="paragraph" w:styleId="Indholdsfortegnelse6"&gt;&lt;w:name w:val="toc 6"/&gt;&lt;w:basedOn w:val="Normal"/&gt;&lt;w:next w:val="Normal"/&gt;&lt;w:autoRedefine/&gt;&lt;w:uiPriority w:val="39"/&gt;&lt;w:semiHidden/&gt;&lt;w:unhideWhenUsed/&gt;&lt;w:rsid w:val="00836296"/&gt;&lt;w:pPr&gt;&lt;w:spacing w:after="100"/&gt;&lt;w:ind w:left="1200"/&gt;&lt;/w:pPr&gt;&lt;/w:style&gt;&lt;w:style w:type="paragraph" w:styleId="Indholdsfortegnelse7"&gt;&lt;w:name w:val="toc 7"/&gt;&lt;w:basedOn w:val="Normal"/&gt;&lt;w:next w:val="Normal"/&gt;&lt;w:autoRedefine/&gt;&lt;w:uiPriority w:val="39"/&gt;&lt;w:semiHidden/&gt;&lt;w:unhideWhenUsed/&gt;&lt;w:rsid w:val="00836296"/&gt;&lt;w:pPr&gt;&lt;w:spacing w:after="100"/&gt;&lt;w:ind w:left="1440"/&gt;&lt;/w:pPr&gt;&lt;/w:style&gt;&lt;w:style w:type="paragraph" w:styleId="Indholdsfortegnelse8"&gt;&lt;w:name w:val="toc 8"/&gt;&lt;w:basedOn w:val="Normal"/&gt;&lt;w:next w:val="Normal"/&gt;&lt;w:autoRedefine/&gt;&lt;w:uiPriority w:val="39"/&gt;&lt;w:semiHidden/&gt;&lt;w:unhideWhenUsed/&gt;&lt;w:rsid w:val="00836296"/&gt;&lt;w:pPr&gt;&lt;w:spacing w:after="100"/&gt;&lt;w:ind w:left="1680"/&gt;&lt;/w:pPr&gt;&lt;/w:style&gt;&lt;w:style w:type="paragraph" w:styleId="Indholdsfortegnelse9"&gt;&lt;w:name w:val="toc 9"/&gt;&lt;w:basedOn w:val="Normal"/&gt;&lt;w:next w:val="Normal"/&gt;&lt;w:autoRedefine/&gt;&lt;w:uiPriority w:val="39"/&gt;&lt;w:semiHidden/&gt;&lt;w:unhideWhenUsed/&gt;&lt;w:rsid w:val="00836296"/&gt;&lt;w:pPr&gt;&lt;w:spacing w:after="100"/&gt;&lt;w:ind w:left="1920"/&gt;&lt;/w:pPr&gt;&lt;/w:style&gt;&lt;w:style w:type="paragraph" w:customStyle="1" w:styleId="MinimalParagraphHeight"&gt;&lt;w:name w:val="MinimalParagraphHeight"/&gt;&lt;w:basedOn w:val="Sidehoved"/&gt;&lt;w:semiHidden/&gt;&lt;w:rsid w:val="008337BC"/&gt;&lt;w:rPr&gt;&lt;w:sz w:val="2"/&gt;&lt;/w:rPr&gt;&lt;/w:style&gt;&lt;w:style w:type="paragraph" w:customStyle="1" w:styleId="BulletIndent"&gt;&lt;w:name w:val="Bullet Indent"/&gt;&lt;w:basedOn w:val="BulletList"/&gt;&lt;w:uiPriority w:val="9"/&gt;&lt;w:rsid w:val="006C71E9"/&gt;&lt;w:pPr&gt;&lt;w:ind w:left="794" w:hanging="397"/&gt;&lt;/w:pPr&gt;&lt;w:rPr&gt;&lt;w:rFonts w:eastAsia="MS Mincho"/&gt;&lt;/w:rPr&gt;&lt;/w:style&gt;&lt;w:style w:type="paragraph" w:styleId="Opstilling-talellerbogst"&gt;&lt;w:name w:val="List Number"/&gt;&lt;w:basedOn w:val="Normal"/&gt;&lt;w:uiPriority w:val="99"/&gt;&lt;w:unhideWhenUsed/&gt;&lt;w:rsid w:val="00790E9C"/&gt;&lt;w:pPr&gt;&lt;w:numPr&gt;&lt;w:numId w:val="13"/&gt;&lt;/w:numPr&gt;&lt;w:contextualSpacing/&gt;&lt;/w:pPr&gt;&lt;/w:style&gt;&lt;w:style w:type="character" w:customStyle="1" w:styleId="Overskrift5Tegn"&gt;&lt;w:name w:val="Overskrift 5 Tegn"/&gt;&lt;w:basedOn w:val="Standardskrifttypeiafsnit"/&gt;&lt;w:link w:val="Overskrift5"/&gt;&lt;w:uiPriority w:val="9"/&gt;&lt;w:semiHidden/&gt;&lt;w:rsid w:val="003B70C2"/&gt;&lt;w:rPr&gt;&lt;w:rFonts w:asciiTheme="majorHAnsi" w:eastAsiaTheme="majorEastAsia" w:hAnsiTheme="majorHAnsi" w:cstheme="majorBidi"/&gt;&lt;w:color w:val="243F60" w:themeColor="accent1" w:themeShade="7F"/&gt;&lt;/w:rPr&gt;&lt;/w:style&gt;&lt;/w:styles&gt;&lt;/pkg:xmlData&gt;&lt;/pkg:part&gt;&lt;pkg:part pkg:name="/word/fontTable.xml" pkg:contentType="application/vnd.openxmlformats-officedocument.wordprocessingml.fontTable+xml"&gt;&lt;pkg:xmlData&gt;&lt;w:fonts mc:Ignorable="w14"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xmlns:w14="http://schemas.microsoft.com/office/word/2010/wordml"&gt;&lt;w:font w:name="Symbol"&gt;&lt;w:panose1 w:val="05050102010706020507"/&gt;&lt;w:charset w:val="02"/&gt;&lt;w:family w:val="roman"/&gt;&lt;w:pitch w:val="variable"/&gt;&lt;w:sig w:usb0="00000000" w:usb1="10000000" w:usb2="00000000" w:usb3="00000000" w:csb0="80000000" w:csb1="00000000"/&gt;&lt;/w:font&gt;&lt;w:font w:name="Times New Roman"&gt;&lt;w:panose1 w:val="02020603050405020304"/&gt;&lt;w:charset w:val="00"/&gt;&lt;w:family w:val="roman"/&gt;&lt;w:pitch w:val="variable"/&gt;&lt;w:sig w:usb0="E0002AFF" w:usb1="C0007841" w:usb2="00000009" w:usb3="00000000" w:csb0="000001FF" w:csb1="00000000"/&gt;&lt;/w:font&gt;&lt;w:font w:name="Courier New"&gt;&lt;w:panose1 w:val="02070309020205020404"/&gt;&lt;w:charset w:val="00"/&gt;&lt;w:family w:val="modern"/&gt;&lt;w:pitch w:val="fixed"/&gt;&lt;w:sig w:usb0="E0002AFF" w:usb1="C0007843" w:usb2="00000009" w:usb3="00000000" w:csb0="000001FF" w:csb1="00000000"/&gt;&lt;/w:font&gt;&lt;w:font w:name="Wingdings"&gt;&lt;w:panose1 w:val="05000000000000000000"/&gt;&lt;w:charset w:val="02"/&gt;&lt;w:family w:val="auto"/&gt;&lt;w:pitch w:val="variable"/&gt;&lt;w:sig w:usb0="00000000" w:usb1="10000000" w:usb2="00000000" w:usb3="00000000" w:csb0="80000000" w:csb1="00000000"/&gt;&lt;/w:font&gt;&lt;w:font w:name="Calibri"&gt;&lt;w:panose1 w:val="020F0502020204030204"/&gt;&lt;w:charset w:val="00"/&gt;&lt;w:family w:val="swiss"/&gt;&lt;w:pitch w:val="variable"/&gt;&lt;w:sig w:usb0="E10002FF" w:usb1="4000ACFF" w:usb2="00000009" w:usb3="00000000" w:csb0="0000019F" w:csb1="00000000"/&gt;&lt;/w:font&gt;&lt;w:font w:name="Cambria"&gt;&lt;w:panose1 w:val="02040503050406030204"/&gt;&lt;w:charset w:val="00"/&gt;&lt;w:family w:val="roman"/&gt;&lt;w:pitch w:val="variable"/&gt;&lt;w:sig w:usb0="E00002FF" w:usb1="400004FF" w:usb2="00000000" w:usb3="00000000" w:csb0="0000019F" w:csb1="00000000"/&gt;&lt;/w:font&gt;&lt;w:font w:name="Tahoma"&gt;&lt;w:panose1 w:val="020B0604030504040204"/&gt;&lt;w:charset w:val="00"/&gt;&lt;w:family w:val="swiss"/&gt;&lt;w:notTrueType/&gt;&lt;w:pitch w:val="variable"/&gt;&lt;w:sig w:usb0="00000003" w:usb1="00000000" w:usb2="00000000" w:usb3="00000000" w:csb0="00000001" w:csb1="00000000"/&gt;&lt;/w:font&gt;&lt;w:font w:name="MS Mincho"&gt;&lt;w:altName w:val="ＭＳ 明朝"/&gt;&lt;w:panose1 w:val="02020609040205080304"/&gt;&lt;w:charset w:val="80"/&gt;&lt;w:family w:val="modern"/&gt;&lt;w:pitch w:val="fixed"/&gt;&lt;w:sig w:usb0="E00002FF" w:usb1="6AC7FDFB" w:usb2="00000012" w:usb3="00000000" w:csb0="0002009F" w:csb1="00000000"/&gt;&lt;/w:font&gt;&lt;w:font w:name="Arial"&gt;&lt;w:panose1 w:val="020B0604020202020204"/&gt;&lt;w:charset w:val="00"/&gt;&lt;w:family w:val="swiss"/&gt;&lt;w:pitch w:val="variable"/&gt;&lt;w:sig w:usb0="E0002AFF" w:usb1="C0007843" w:usb2="00000009" w:usb3="00000000" w:csb0="000001FF" w:csb1="00000000"/&gt;&lt;/w:font&gt;&lt;/w:fonts&gt;&lt;/pkg:xmlData&gt;&lt;/pkg:part&gt;&lt;pkg:part pkg:name="/word/webSettings.xml" pkg:contentType="application/vnd.openxmlformats-officedocument.wordprocessingml.webSettings+xml"&gt;&lt;pkg:xmlData&gt;&lt;w:webSettings mc:Ignorable="w14"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xmlns:w14="http://schemas.microsoft.com/office/word/2010/wordml"&gt;&lt;w:optimizeForBrowser/&gt;&lt;w:relyOnVML/&gt;&lt;w:allowPNG/&gt;&lt;/w:webSettings&gt;&lt;/pkg:xmlData&gt;&lt;/pkg:part&gt;&lt;pkg:part pkg:name="/word/numbering.xml" pkg:contentType="application/vnd.openxmlformats-officedocument.wordprocessingml.numbering+xml"&gt;&lt;pkg:xmlData&gt;&lt;w:numbering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w:val="FFFFFF7C"/&gt;&lt;w:multiLevelType w:val="singleLevel"/&gt;&lt;w:tmpl w:val="30C440EC"/&gt;&lt;w:lvl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w:abstractNumId="1"&gt;&lt;w:nsid w:val="FFFFFF7D"/&gt;&lt;w:multiLevelType w:val="singleLevel"/&gt;&lt;w:tmpl w:val="F710CC9E"/&gt;&lt;w:lvl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w:abstractNumId="2"&gt;&lt;w:nsid w:val="FFFFFF7E"/&gt;&lt;w:multiLevelType w:val="singleLevel"/&gt;&lt;w:tmpl w:val="28967D28"/&gt;&lt;w:lvl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w:abstractNumId="3"&gt;&lt;w:nsid w:val="FFFFFF7F"/&gt;&lt;w:multiLevelType w:val="singleLevel"/&gt;&lt;w:tmpl w:val="B9FEC2C2"/&gt;&lt;w:lvl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w:abstractNumId="4"&gt;&lt;w:nsid w:val="FFFFFF80"/&gt;&lt;w:multiLevelType w:val="singleLevel"/&gt;&lt;w:tmpl w:val="BBA2C688"/&gt;&lt;w:lvl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w:abstractNumId="5"&gt;&lt;w:nsid w:val="FFFFFF81"/&gt;&lt;w:multiLevelType w:val="singleLevel"/&gt;&lt;w:tmpl w:val="20666974"/&gt;&lt;w:lvl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w:abstractNumId="6"&gt;&lt;w:nsid w:val="FFFFFF82"/&gt;&lt;w:multiLevelType w:val="singleLevel"/&gt;&lt;w:tmpl w:val="975AD25A"/&gt;&lt;w:lvl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w:abstractNumId="7"&gt;&lt;w:nsid w:val="FFFFFF83"/&gt;&lt;w:multiLevelType w:val="singleLevel"/&gt;&lt;w:tmpl w:val="25D023CA"/&gt;&lt;w:lvl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w:abstractNumId="8"&gt;&lt;w:nsid w:val="FFFFFF88"/&gt;&lt;w:multiLevelType w:val="singleLevel"/&gt;&lt;w:tmpl w:val="AEC0ACBA"/&gt;&lt;w:lvl w:ilvl="0"&gt;&lt;w:start w:val="1"/&gt;&lt;w:numFmt w:val="decimal"/&gt;&lt;w:pStyle w:val="Opstilling-talellerbogst"/&gt;&lt;w:lvlText w:val="%1."/&gt;&lt;w:lvlJc w:val="left"/&gt;&lt;w:pPr&gt;&lt;w:tabs&gt;&lt;w:tab w:val="num" w:pos="360"/&gt;&lt;/w:tabs&gt;&lt;w:ind w:left="360" w:hanging="360"/&gt;&lt;/w:pPr&gt;&lt;/w:lvl&gt;&lt;/w:abstractNum&gt;&lt;w:abstractNum w:abstractNumId="9"&gt;&lt;w:nsid w:val="FFFFFF89"/&gt;&lt;w:multiLevelType w:val="singleLevel"/&gt;&lt;w:tmpl w:val="4A82CB22"/&gt;&lt;w:lvl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w:abstractNumId="10"&gt;&lt;w:nsid w:val="1F0B2058"/&gt;&lt;w:multiLevelType w:val="multilevel"/&gt;&lt;w:tmpl w:val="60787122"/&gt;&lt;w:lvl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w:abstractNumId="11"&gt;&lt;w:nsid w:val="22DE5C8C"/&gt;&lt;w:multiLevelType w:val="hybridMultilevel"/&gt;&lt;w:tmpl w:val="4E9E78DE"/&gt;&lt;w:lvl w:ilvl="0" w:tplc="311EAD48"&gt;&lt;w:start w:val="1"/&gt;&lt;w:numFmt w:val="upperLetter"/&gt;&lt;w:lvlText w:val="Appendix %1"/&gt;&lt;w:lvlJc w:val="left"/&gt;&lt;w:pPr&gt;&lt;w:ind w:left="720" w:hanging="360"/&gt;&lt;/w:pPr&gt;&lt;w:rPr&gt;&lt;w:rFonts w:ascii="Times New Roman" w:hAnsi="Times New Roman" w:hint="default"/&gt;&lt;w:b/&gt;&lt;w:i w:val="0"/&gt;&lt;w:sz w:val="24"/&gt;&lt;/w:rPr&gt;&lt;/w:lvl&gt;&lt;w:lvl w:ilvl="1" w:tplc="08090019" w:tentative="1"&gt;&lt;w:start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w:abstractNumId="12"&gt;&lt;w:nsid w:val="447F7F38"/&gt;&lt;w:multiLevelType w:val="hybridMultilevel"/&gt;&lt;w:tmpl w:val="C9D8F90C"/&gt;&lt;w:lvl w:ilvl="0" w:tplc="430C8B6E"&gt;&lt;w:start w:val="1"/&gt;&lt;w:numFmt w:val="upperLetter"/&gt;&lt;w:pStyle w:val="Appendix"/&gt;&lt;w:lvlText w:val="Appendix %1"/&gt;&lt;w:lvlJc w:val="left"/&gt;&lt;w:pPr&gt;&lt;w:ind w:left="720" w:hanging="360"/&gt;&lt;/w:pPr&gt;&lt;w:rPr&gt;&lt;w:rFonts w:ascii="Times New Roman" w:hAnsi="Times New Roman" w:hint="default"/&gt;&lt;w:b/&gt;&lt;w:i w:val="0"/&gt;&lt;w:sz w:val="24"/&gt;&lt;/w:rPr&gt;&lt;/w:lvl&gt;&lt;w:lvl w:ilvl="1" w:tplc="08090019" w:tentative="1"&gt;&lt;w:start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w:abstractNumId="13"&gt;&lt;w:nsid w:val="54D658DA"/&gt;&lt;w:multiLevelType w:val="multilevel"/&gt;&lt;w:tmpl w:val="B65EB652"/&gt;&lt;w:lvl w:ilvl="0"&gt;&lt;w:start w:val="1"/&gt;&lt;w:numFmt w:val="decimal"/&gt;&lt;w:pStyle w:val="Overskrift1"/&gt;&lt;w:lvlText w:val="%1"/&gt;&lt;w:lvlJc w:val="left"/&gt;&lt;w:pPr&gt;&lt;w:tabs&gt;&lt;w:tab w:val="num" w:pos="567"/&gt;&lt;/w:tabs&gt;&lt;w:ind w:left="567" w:hanging="567"/&gt;&lt;/w:pPr&gt;&lt;w:rPr&gt;&lt;w:rFonts w:hint="default"/&gt;&lt;/w:rPr&gt;&lt;/w:lvl&gt;&lt;w:lvl w:ilvl="1"&gt;&lt;w:start w:val="1"/&gt;&lt;w:numFmt w:val="decimal"/&gt;&lt;w:pStyle w:val="Overskrift2"/&gt;&lt;w:lvlText w:val="%1.%2"/&gt;&lt;w:lvlJc w:val="left"/&gt;&lt;w:pPr&gt;&lt;w:tabs&gt;&lt;w:tab w:val="num" w:pos="794"/&gt;&lt;/w:tabs&gt;&lt;w:ind w:left="794" w:hanging="794"/&gt;&lt;/w:pPr&gt;&lt;w:rPr&gt;&lt;w:rFonts w:hint="default"/&gt;&lt;/w:rPr&gt;&lt;/w:lvl&gt;&lt;w:lvl w:ilvl="2"&gt;&lt;w:start w:val="1"/&gt;&lt;w:numFmt w:val="decimal"/&gt;&lt;w:pStyle w:val="Overskrift3"/&gt;&lt;w:lvlText w:val="%1.%2.%3"/&gt;&lt;w:lvlJc w:val="left"/&gt;&lt;w:pPr&gt;&lt;w:tabs&gt;&lt;w:tab w:val="num" w:pos="1134"/&gt;&lt;/w:tabs&gt;&lt;w:ind w:left="1134" w:hanging="1134"/&gt;&lt;/w:pPr&gt;&lt;w:rPr&gt;&lt;w:rFonts w:hint="default"/&gt;&lt;/w:rPr&gt;&lt;/w:lvl&gt;&lt;w:lvl w:ilvl="3"&gt;&lt;w:start w:val="1"/&gt;&lt;w:numFmt w:val="decimal"/&gt;&lt;w:pStyle w:val="Overskrift4"/&gt;&lt;w:lvlText w:val="%1.%2.%3.%4"/&gt;&lt;w:lvlJc w:val="left"/&gt;&lt;w:pPr&gt;&lt;w:tabs&gt;&lt;w:tab w:val="num" w:pos="1361"/&gt;&lt;/w:tabs&gt;&lt;w:ind w:left="1361" w:hanging="1361"/&gt;&lt;/w:pPr&gt;&lt;w:rPr&gt;&lt;w:rFonts w:hint="default"/&gt;&lt;/w:rPr&gt;&lt;/w:lvl&gt;&lt;w:lvl w:ilvl="4"&gt;&lt;w:start w:val="1"/&gt;&lt;w:numFmt w:val="lowerLetter"/&gt;&lt;w:lvlText w:val="(%5)"/&gt;&lt;w:lvlJc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w:val="left"/&gt;&lt;w:pPr&gt;&lt;w:ind w:left="3240" w:hanging="360"/&gt;&lt;/w:pPr&gt;&lt;w:rPr&gt;&lt;w:rFonts w:hint="default"/&gt;&lt;/w:rPr&gt;&lt;/w:lvl&gt;&lt;/w:abstractNum&gt;&lt;w:abstractNum w:abstractNumId="14"&gt;&lt;w:nsid w:val="61930A12"/&gt;&lt;w:multiLevelType w:val="hybridMultilevel"/&gt;&lt;w:tmpl w:val="8DEE8A7A"/&gt;&lt;w:lvl w:ilvl="0" w:tplc="167E4778"&gt;&lt;w:start w:val="1"/&gt;&lt;w:numFmt w:val="bullet"/&gt;&lt;w:pStyle w:val="BulletList"/&gt;&lt;w:lvlText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w:abstractNumId="15"&gt;&lt;w:nsid w:val="62105197"/&gt;&lt;w:multiLevelType w:val="hybridMultilevel"/&gt;&lt;w:tmpl w:val="D500145E"/&gt;&lt;w:lvl w:ilvl="0" w:tplc="7804D43E"&gt;&lt;w:numFmt w:val="bullet"/&gt;&lt;w:lvlText w:val="-"/&gt;&lt;w:lvlJc w:val="left"/&gt;&lt;w:pPr&gt;&lt;w:ind w:left="1665" w:hanging="360"/&gt;&lt;/w:pPr&gt;&lt;w:rPr&gt;&lt;w:rFonts w:ascii="Times New Roman" w:eastAsia="Times New Roman" w:hAnsi="Times New Roman" w:cs="Times New Roman" w:hint="default"/&gt;&lt;/w:rPr&gt;&lt;/w:lvl&gt;&lt;w:lvl w:ilvl="1" w:tplc="08090003" w:tentative="1"&gt;&lt;w:start w:val="1"/&gt;&lt;w:numFmt w:val="bullet"/&gt;&lt;w:lvlText w:val="o"/&gt;&lt;w:lvlJc w:val="left"/&gt;&lt;w:pPr&gt;&lt;w:ind w:left="2385"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w:left="3105"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w:left="3825"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w:left="4545"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w:left="5265"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w:left="5985"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w:left="6705"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w:left="7425" w:hanging="360"/&gt;&lt;/w:pPr&gt;&lt;w:rPr&gt;&lt;w:rFonts w:ascii="Wingdings" w:hAnsi="Wingdings" w:hint="default"/&gt;&lt;/w:rPr&gt;&lt;/w:lvl&gt;&lt;/w:abstractNum&gt;&lt;w:abstractNum w:abstractNumId="16"&gt;&lt;w:nsid w:val="754B04DD"/&gt;&lt;w:multiLevelType w:val="hybridMultilevel"/&gt;&lt;w:tmpl w:val="EEEEE61A"/&gt;&lt;w:lvl w:ilvl="0" w:tplc="87647BF6"&gt;&lt;w:start w:val="1"/&gt;&lt;w:numFmt w:val="decimal"/&gt;&lt;w:pStyle w:val="BulletListNumbered10pt"/&gt;&lt;w:lvlText w:val="%1."/&gt;&lt;w:lvlJc w:val="left"/&gt;&lt;w:pPr&gt;&lt;w:ind w:left="360" w:hanging="360"/&gt;&lt;/w:pPr&gt;&lt;/w:lvl&gt;&lt;w:lvl w:ilvl="1" w:tplc="08090019" w:tentative="1"&gt;&lt;w:start w:val="1"/&gt;&lt;w:numFmt w:val="lowerLetter"/&gt;&lt;w:lvlText w:val="%2."/&gt;&lt;w:lvlJc w:val="left"/&gt;&lt;w:pPr&gt;&lt;w:ind w:left="1080" w:hanging="360"/&gt;&lt;/w:pPr&gt;&lt;/w:lvl&gt;&lt;w:lvl w:ilvl="2" w:tplc="0809001B" w:tentative="1"&gt;&lt;w:start w:val="1"/&gt;&lt;w:numFmt w:val="lowerRoman"/&gt;&lt;w:lvlText w:val="%3."/&gt;&lt;w:lvlJc w:val="right"/&gt;&lt;w:pPr&gt;&lt;w:ind w:left="1800" w:hanging="180"/&gt;&lt;/w:pPr&gt;&lt;/w:lvl&gt;&lt;w:lvl w:ilvl="3" w:tplc="0809000F" w:tentative="1"&gt;&lt;w:start w:val="1"/&gt;&lt;w:numFmt w:val="decimal"/&gt;&lt;w:lvlText w:val="%4."/&gt;&lt;w:lvlJc w:val="left"/&gt;&lt;w:pPr&gt;&lt;w:ind w:left="2520" w:hanging="360"/&gt;&lt;/w:pPr&gt;&lt;/w:lvl&gt;&lt;w:lvl w:ilvl="4" w:tplc="08090019" w:tentative="1"&gt;&lt;w:start w:val="1"/&gt;&lt;w:numFmt w:val="lowerLetter"/&gt;&lt;w:lvlText w:val="%5."/&gt;&lt;w:lvlJc w:val="left"/&gt;&lt;w:pPr&gt;&lt;w:ind w:left="3240" w:hanging="360"/&gt;&lt;/w:pPr&gt;&lt;/w:lvl&gt;&lt;w:lvl w:ilvl="5" w:tplc="0809001B" w:tentative="1"&gt;&lt;w:start w:val="1"/&gt;&lt;w:numFmt w:val="lowerRoman"/&gt;&lt;w:lvlText w:val="%6."/&gt;&lt;w:lvlJc w:val="right"/&gt;&lt;w:pPr&gt;&lt;w:ind w:left="3960" w:hanging="180"/&gt;&lt;/w:pPr&gt;&lt;/w:lvl&gt;&lt;w:lvl w:ilvl="6" w:tplc="0809000F" w:tentative="1"&gt;&lt;w:start w:val="1"/&gt;&lt;w:numFmt w:val="decimal"/&gt;&lt;w:lvlText w:val="%7."/&gt;&lt;w:lvlJc w:val="left"/&gt;&lt;w:pPr&gt;&lt;w:ind w:left="4680" w:hanging="360"/&gt;&lt;/w:pPr&gt;&lt;/w:lvl&gt;&lt;w:lvl w:ilvl="7" w:tplc="08090019" w:tentative="1"&gt;&lt;w:start w:val="1"/&gt;&lt;w:numFmt w:val="lowerLetter"/&gt;&lt;w:lvlText w:val="%8."/&gt;&lt;w:lvlJc w:val="left"/&gt;&lt;w:pPr&gt;&lt;w:ind w:left="5400" w:hanging="360"/&gt;&lt;/w:pPr&gt;&lt;/w:lvl&gt;&lt;w:lvl w:ilvl="8" w:tplc="0809001B"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w:abstractNumId="17"&gt;&lt;w:nsid w:val="76C35D26"/&gt;&lt;w:multiLevelType w:val="hybridMultilevel"/&gt;&lt;w:tmpl w:val="3B546FCA"/&gt;&lt;w:lvl w:ilvl="0" w:tplc="5734B848"&gt;&lt;w:start w:val="1"/&gt;&lt;w:numFmt w:val="decimal"/&gt;&lt;w:pStyle w:val="BulletListNumbered"/&gt;&lt;w:lvlText w:val="%1."/&gt;&lt;w:lvlJc w:val="left"/&gt;&lt;w:pPr&gt;&lt;w:ind w:left="360"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w:val="13"/&gt;&lt;/w:num&gt;&lt;w:num w:numId="2"&gt;&lt;w:abstractNumId w:val="13"/&gt;&lt;/w:num&gt;&lt;w:num w:numId="3"&gt;&lt;w:abstractNumId w:val="13"/&gt;&lt;/w:num&gt;&lt;w:num w:numId="4"&gt;&lt;w:abstractNumId w:val="13"/&gt;&lt;/w:num&gt;&lt;w:num w:numId="5"&gt;&lt;w:abstractNumId w:val="14"/&gt;&lt;/w:num&gt;&lt;w:num w:numId="6"&gt;&lt;w:abstractNumId w:val="16"/&gt;&lt;/w:num&gt;&lt;w:num w:numId="7"&gt;&lt;w:abstractNumId w:val="10"/&gt;&lt;/w:num&gt;&lt;w:num w:numId="8"&gt;&lt;w:abstractNumId w:val="9"/&gt;&lt;/w:num&gt;&lt;w:num w:numId="9"&gt;&lt;w:abstractNumId w:val="7"/&gt;&lt;/w:num&gt;&lt;w:num w:numId="10"&gt;&lt;w:abstractNumId w:val="6"/&gt;&lt;/w:num&gt;&lt;w:num w:numId="11"&gt;&lt;w:abstractNumId w:val="5"/&gt;&lt;/w:num&gt;&lt;w:num w:numId="12"&gt;&lt;w:abstractNumId w:val="4"/&gt;&lt;/w:num&gt;&lt;w:num w:numId="13"&gt;&lt;w:abstractNumId w:val="8"/&gt;&lt;/w:num&gt;&lt;w:num w:numId="14"&gt;&lt;w:abstractNumId w:val="3"/&gt;&lt;/w:num&gt;&lt;w:num w:numId="15"&gt;&lt;w:abstractNumId w:val="2"/&gt;&lt;/w:num&gt;&lt;w:num w:numId="16"&gt;&lt;w:abstractNumId w:val="1"/&gt;&lt;/w:num&gt;&lt;w:num w:numId="17"&gt;&lt;w:abstractNumId w:val="0"/&gt;&lt;/w:num&gt;&lt;w:num w:numId="18"&gt;&lt;w:abstractNumId w:val="10"/&gt;&lt;w:lvlOverride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w:numId="19"&gt;&lt;w:abstractNumId w:val="11"/&gt;&lt;/w:num&gt;&lt;w:num w:numId="20"&gt;&lt;w:abstractNumId w:val="12"/&gt;&lt;/w:num&gt;&lt;w:num w:numId="21"&gt;&lt;w:abstractNumId w:val="16"/&gt;&lt;w:lvlOverride w:ilvl="0"&gt;&lt;w:startOverride w:val="1"/&gt;&lt;/w:lvlOverride&gt;&lt;/w:num&gt;&lt;w:num w:numId="22"&gt;&lt;w:abstractNumId w:val="16"/&gt;&lt;w:lvlOverride w:ilvl="0"&gt;&lt;w:startOverride w:val="1"/&gt;&lt;/w:lvlOverride&gt;&lt;/w:num&gt;&lt;w:num w:numId="23"&gt;&lt;w:abstractNumId w:val="16"/&gt;&lt;w:lvlOverride w:ilvl="0"&gt;&lt;w:startOverride w:val="1"/&gt;&lt;/w:lvlOverride&gt;&lt;/w:num&gt;&lt;w:num w:numId="24"&gt;&lt;w:abstractNumId w:val="16"/&gt;&lt;w:lvlOverride w:ilvl="0"&gt;&lt;w:startOverride w:val="1"/&gt;&lt;/w:lvlOverride&gt;&lt;/w:num&gt;&lt;w:num w:numId="25"&gt;&lt;w:abstractNumId w:val="16"/&gt;&lt;w:lvlOverride w:ilvl="0"&gt;&lt;w:startOverride w:val="1"/&gt;&lt;/w:lvlOverride&gt;&lt;/w:num&gt;&lt;w:num w:numId="26"&gt;&lt;w:abstractNumId w:val="16"/&gt;&lt;w:lvlOverride w:ilvl="0"&gt;&lt;w:startOverride w:val="1"/&gt;&lt;/w:lvlOverride&gt;&lt;/w:num&gt;&lt;w:num w:numId="27"&gt;&lt;w:abstractNumId w:val="16"/&gt;&lt;w:lvlOverride w:ilvl="0"&gt;&lt;w:startOverride w:val="1"/&gt;&lt;/w:lvlOverride&gt;&lt;/w:num&gt;&lt;w:num w:numId="28"&gt;&lt;w:abstractNumId w:val="16"/&gt;&lt;w:lvlOverride w:ilvl="0"&gt;&lt;w:startOverride w:val="1"/&gt;&lt;/w:lvlOverride&gt;&lt;/w:num&gt;&lt;w:num w:numId="29"&gt;&lt;w:abstractNumId w:val="17"/&gt;&lt;/w:num&gt;&lt;w:num w:numId="30"&gt;&lt;w:abstractNumId w:val="17"/&gt;&lt;w:lvlOverride w:ilvl="0"&gt;&lt;w:startOverride w:val="1"/&gt;&lt;/w:lvlOverride&gt;&lt;/w:num&gt;&lt;w:num w:numId="31"&gt;&lt;w:abstractNumId w:val="17"/&gt;&lt;w:lvlOverride w:ilvl="0"&gt;&lt;w:startOverride w:val="1"/&gt;&lt;/w:lvlOverride&gt;&lt;/w:num&gt;&lt;w:num w:numId="32"&gt;&lt;w:abstractNumId w:val="17"/&gt;&lt;w:lvlOverride w:ilvl="0"&gt;&lt;w:startOverride w:val="1"/&gt;&lt;/w:lvlOverride&gt;&lt;/w:num&gt;&lt;w:num w:numId="33"&gt;&lt;w:abstractNumId w:val="17"/&gt;&lt;w:lvlOverride w:ilvl="0"&gt;&lt;w:startOverride w:val="1"/&gt;&lt;/w:lvlOverride&gt;&lt;/w:num&gt;&lt;w:num w:numId="34"&gt;&lt;w:abstractNumId w:val="15"/&gt;&lt;/w:num&gt;&lt;w:num w:numId="35"&gt;&lt;w:abstractNumId w:val="17"/&gt;&lt;w:lvlOverride w:ilvl="0"&gt;&lt;w:startOverride w:val="1"/&gt;&lt;/w:lvlOverride&gt;&lt;/w:num&gt;&lt;w:num w:numId="36"&gt;&lt;w:abstractNumId w:val="16"/&gt;&lt;w:lvlOverride w:ilvl="0"&gt;&lt;w:startOverride w:val="1"/&gt;&lt;/w:lvlOverride&gt;&lt;/w:num&gt;&lt;/w:numbering&gt;&lt;/pkg:xmlData&gt;&lt;/pkg:part&gt;&lt;/pkg:package&gt;
</LandscapeTable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37CF154475848BBE430116E07A71B" ma:contentTypeVersion="19" ma:contentTypeDescription="Create a new document." ma:contentTypeScope="" ma:versionID="2d9a45172deef0ce722ee60a858c6aa5">
  <xsd:schema xmlns:xsd="http://www.w3.org/2001/XMLSchema" xmlns:xs="http://www.w3.org/2001/XMLSchema" xmlns:p="http://schemas.microsoft.com/office/2006/metadata/properties" xmlns:ns2="6c26c01c-c2bd-4a66-a222-146e498af94c" xmlns:ns3="3ca5cdc9-c807-4afd-bde5-e965040d0413" targetNamespace="http://schemas.microsoft.com/office/2006/metadata/properties" ma:root="true" ma:fieldsID="a046969a79f36dd72a15240465b5b96a" ns2:_="" ns3:_="">
    <xsd:import namespace="6c26c01c-c2bd-4a66-a222-146e498af94c"/>
    <xsd:import namespace="3ca5cdc9-c807-4afd-bde5-e965040d04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OPEdition" minOccurs="0"/>
                <xsd:element ref="ns2:Documentreviewstage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entResponsible" minOccurs="0"/>
                <xsd:element ref="ns2:Editor0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6c01c-c2bd-4a66-a222-146e498af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OPEdition" ma:index="10" nillable="true" ma:displayName="SOP Edition" ma:format="Dropdown" ma:internalName="SOPEdition" ma:percentage="FALSE">
      <xsd:simpleType>
        <xsd:restriction base="dms:Number"/>
      </xsd:simpleType>
    </xsd:element>
    <xsd:element name="Documentreviewstage" ma:index="11" ma:displayName="Approval" ma:format="Dropdown" ma:internalName="Documentreviewstage">
      <xsd:simpleType>
        <xsd:restriction base="dms:Choice">
          <xsd:enumeration value="Source document"/>
          <xsd:enumeration value="First Draft"/>
          <xsd:enumeration value="Clean copy"/>
          <xsd:enumeration value="Review"/>
          <xsd:enumeration value="Final draft"/>
          <xsd:enumeration value="RDQ Accept final draft"/>
          <xsd:enumeration value="Approval"/>
          <xsd:enumeration value="Supporting document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ntentResponsible" ma:index="20" nillable="true" ma:displayName="Content Responsible" ma:format="Dropdown" ma:list="UserInfo" ma:SharePointGroup="0" ma:internalName="Content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0" ma:index="21" nillable="true" ma:displayName="Editor" ma:format="Dropdown" ma:list="UserInfo" ma:SharePointGroup="0" ma:internalName="Editor0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09db7ae-f210-430f-9df8-1b54465afd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cdc9-c807-4afd-bde5-e965040d041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4a98d19-4261-4eab-9597-a8dd1a25feff}" ma:internalName="TaxCatchAll" ma:showField="CatchAllData" ma:web="3ca5cdc9-c807-4afd-bde5-e965040d04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root xmlns="optNSInfo">
  <version>0.1</version>
  <date>18 June 2024</date>
  <statusindex>0</statusindex>
  <status>Draft</status>
  <degreeindex>2</degreeindex>
  <degree>CONFIDENTIAL</degree>
  <Line1>Protocol</Line1>
  <Line2>Study ID: CDISC DEV-0</Line2>
  <Line3/>
  <Line4/>
  <Type>Protocol</Type>
  <author>Name</author>
  <authordepartment>Department</authordepartment>
</root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839427E-34B4-49D8-8376-4CC4A6557FFA}">
  <ds:schemaRefs>
    <ds:schemaRef ds:uri="http://schemas.microsoft.com/office/2006/metadata/properties"/>
    <ds:schemaRef ds:uri="http://schemas.microsoft.com/office/infopath/2007/PartnerControls"/>
    <ds:schemaRef ds:uri="3ca5cdc9-c807-4afd-bde5-e965040d0413"/>
    <ds:schemaRef ds:uri="6c26c01c-c2bd-4a66-a222-146e498af94c"/>
  </ds:schemaRefs>
</ds:datastoreItem>
</file>

<file path=customXml/itemProps2.xml><?xml version="1.0" encoding="utf-8"?>
<ds:datastoreItem xmlns:ds="http://schemas.openxmlformats.org/officeDocument/2006/customXml" ds:itemID="{7200C889-5495-4442-B29E-79EC8CBD69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34AD3-FBDF-4AF1-9A1C-3505581761A6}">
  <ds:schemaRefs>
    <ds:schemaRef ds:uri="optNS"/>
    <ds:schemaRef ds:uri=""/>
  </ds:schemaRefs>
</ds:datastoreItem>
</file>

<file path=customXml/itemProps4.xml><?xml version="1.0" encoding="utf-8"?>
<ds:datastoreItem xmlns:ds="http://schemas.openxmlformats.org/officeDocument/2006/customXml" ds:itemID="{CBF83C94-FAD3-4413-ABDE-14067E6CD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6c01c-c2bd-4a66-a222-146e498af94c"/>
    <ds:schemaRef ds:uri="3ca5cdc9-c807-4afd-bde5-e965040d04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0E38AC-82B2-4696-A2FD-257F747146EB}">
  <ds:schemaRefs>
    <ds:schemaRef ds:uri="optNSInfo"/>
  </ds:schemaRefs>
</ds:datastoreItem>
</file>

<file path=customXml/itemProps6.xml><?xml version="1.0" encoding="utf-8"?>
<ds:datastoreItem xmlns:ds="http://schemas.openxmlformats.org/officeDocument/2006/customXml" ds:itemID="{13A65F15-E4FC-4550-A050-B8D09E8F7F9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fed7bd-9f6a-44a1-b694-6e39c468c150}" enabled="0" method="" siteId="{fdfed7bd-9f6a-44a1-b694-6e39c468c1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NN_Authoring_Master_Template.dotm</Template>
  <TotalTime>0</TotalTime>
  <Pages>23</Pages>
  <Words>2777</Words>
  <Characters>17498</Characters>
  <Application>Microsoft Office Word</Application>
  <DocSecurity>0</DocSecurity>
  <Lines>145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Novo Nordisk A/S</Company>
  <LinksUpToDate>false</LinksUpToDate>
  <CharactersWithSpaces>20235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Glaß</dc:creator>
  <cp:keywords/>
  <dc:description>Template version: 0.1 / 06-Dec-2024
for OpenStudyBuilder WordAddIn Demonstration</dc:description>
  <cp:lastModifiedBy>Katja Glaß</cp:lastModifiedBy>
  <cp:revision>10</cp:revision>
  <cp:lastPrinted>2024-02-13T13:27:00Z</cp:lastPrinted>
  <dcterms:created xsi:type="dcterms:W3CDTF">2025-01-03T09:24:00Z</dcterms:created>
  <dcterms:modified xsi:type="dcterms:W3CDTF">2025-01-14T10:05:00Z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udyBuilderDocType">
    <vt:lpwstr>InterventionalStudyProtocol</vt:lpwstr>
  </property>
</Properties>
</file>